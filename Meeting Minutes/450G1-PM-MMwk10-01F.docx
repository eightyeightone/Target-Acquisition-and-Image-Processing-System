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="00CC5A49" w:rsidRPr="005A260F" w14:paraId="3425EDE8" w14:textId="77777777" w:rsidTr="1B1CEDBF">
        <w:trPr>
          <w:cantSplit/>
        </w:trPr>
        <w:tc>
          <w:tcPr>
            <w:tcW w:w="9372" w:type="dxa"/>
            <w:gridSpan w:val="12"/>
          </w:tcPr>
          <w:p w14:paraId="35CD1C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5C8C4776" w14:textId="61B76F69" w:rsidR="00CC5A49" w:rsidRPr="005A260F" w:rsidRDefault="00CC5A49" w:rsidP="00393186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14:paraId="0C9E67A4" w14:textId="77777777" w:rsidR="00CC5A49" w:rsidRPr="005A260F" w:rsidRDefault="00CC5A49" w:rsidP="00286733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33FAB607" w14:textId="77777777" w:rsidR="00CC5A49" w:rsidRPr="005A260F" w:rsidRDefault="00CC5A49" w:rsidP="00286733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="00CC5A49" w:rsidRPr="005A260F" w14:paraId="49B1E77A" w14:textId="77777777" w:rsidTr="1B1CEDBF">
        <w:trPr>
          <w:cantSplit/>
        </w:trPr>
        <w:tc>
          <w:tcPr>
            <w:tcW w:w="1844" w:type="dxa"/>
          </w:tcPr>
          <w:p w14:paraId="2E249C13" w14:textId="75DDCC93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7E097D">
              <w:rPr>
                <w:rFonts w:asciiTheme="minorHAnsi" w:hAnsiTheme="minorHAnsi" w:cstheme="minorBidi"/>
                <w:lang w:val="en-AU"/>
              </w:rPr>
              <w:t>Da Vinci</w:t>
            </w:r>
          </w:p>
        </w:tc>
        <w:tc>
          <w:tcPr>
            <w:tcW w:w="4536" w:type="dxa"/>
            <w:gridSpan w:val="6"/>
          </w:tcPr>
          <w:p w14:paraId="4D84409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14:paraId="65AFE4AF" w14:textId="50DB535F" w:rsidR="00CC5A49" w:rsidRPr="005A260F" w:rsidRDefault="002972D9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</w:tcPr>
          <w:p w14:paraId="27E4EE02" w14:textId="519CF50F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192AA9">
              <w:rPr>
                <w:rFonts w:asciiTheme="minorHAnsi" w:hAnsiTheme="minorHAnsi" w:cstheme="minorBidi"/>
                <w:lang w:val="en-AU"/>
              </w:rPr>
              <w:t>23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7F028F">
              <w:rPr>
                <w:rFonts w:asciiTheme="minorHAnsi" w:hAnsiTheme="minorHAnsi" w:cstheme="minorBidi"/>
                <w:lang w:val="en-AU"/>
              </w:rPr>
              <w:t>9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14:paraId="148B93CD" w14:textId="21FF411F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7F028F">
              <w:rPr>
                <w:rFonts w:asciiTheme="minorHAnsi" w:hAnsiTheme="minorHAnsi" w:cstheme="minorBidi"/>
                <w:lang w:val="en-AU"/>
              </w:rPr>
              <w:t>12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A06122">
              <w:rPr>
                <w:rFonts w:asciiTheme="minorHAnsi" w:hAnsiTheme="minorHAnsi" w:cstheme="minorBidi"/>
                <w:lang w:val="en-AU"/>
              </w:rPr>
              <w:t>0</w:t>
            </w:r>
            <w:r w:rsidR="003045B0">
              <w:rPr>
                <w:rFonts w:asciiTheme="minorHAnsi" w:hAnsiTheme="minorHAnsi" w:cstheme="minorBidi"/>
                <w:lang w:val="en-AU"/>
              </w:rPr>
              <w:t>0</w:t>
            </w:r>
            <w:r w:rsidR="00C4703D">
              <w:rPr>
                <w:rFonts w:asciiTheme="minorHAnsi" w:hAnsiTheme="minorHAnsi" w:cstheme="minorBidi"/>
                <w:lang w:val="en-AU"/>
              </w:rPr>
              <w:t>p</w:t>
            </w:r>
            <w:r w:rsidR="003045B0">
              <w:rPr>
                <w:rFonts w:asciiTheme="minorHAnsi" w:hAnsiTheme="minorHAnsi" w:cstheme="minorBidi"/>
                <w:lang w:val="en-AU"/>
              </w:rPr>
              <w:t>m</w:t>
            </w:r>
          </w:p>
        </w:tc>
      </w:tr>
      <w:tr w:rsidR="00CC5A49" w:rsidRPr="005A260F" w14:paraId="3F845069" w14:textId="77777777" w:rsidTr="1B1CEDBF">
        <w:trPr>
          <w:cantSplit/>
        </w:trPr>
        <w:tc>
          <w:tcPr>
            <w:tcW w:w="6380" w:type="dxa"/>
            <w:gridSpan w:val="7"/>
          </w:tcPr>
          <w:p w14:paraId="490A2283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14:paraId="24DAEAB6" w14:textId="7B14EF70" w:rsidR="00CC5A49" w:rsidRPr="005A260F" w:rsidRDefault="00483CC0" w:rsidP="00483C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</w:tcPr>
          <w:p w14:paraId="7D6B09E7" w14:textId="77777777" w:rsidR="00CC5A49" w:rsidRDefault="00CC5A49" w:rsidP="00286733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14:paraId="0E67CF3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="00CC5A49" w:rsidRPr="005A260F" w14:paraId="1478BFD7" w14:textId="77777777" w:rsidTr="1B1CEDBF">
        <w:trPr>
          <w:cantSplit/>
          <w:trHeight w:val="889"/>
        </w:trPr>
        <w:tc>
          <w:tcPr>
            <w:tcW w:w="9372" w:type="dxa"/>
            <w:gridSpan w:val="12"/>
          </w:tcPr>
          <w:p w14:paraId="45D4450D" w14:textId="1EFAF09E" w:rsidR="00CC5A49" w:rsidRPr="00CC5A49" w:rsidRDefault="0134F8C3" w:rsidP="00CC5A49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14:paraId="713B8E74" w14:textId="77777777" w:rsidR="00C4703D" w:rsidRDefault="00931439" w:rsidP="00C33D57">
            <w:pPr>
              <w:pStyle w:val="ListParagraph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Discuss what needs to be done to achieve week </w:t>
            </w:r>
            <w:r w:rsidR="007E097D">
              <w:rPr>
                <w:rFonts w:asciiTheme="minorHAnsi" w:hAnsiTheme="minorHAnsi" w:cstheme="minorBidi"/>
                <w:lang w:val="en-AU"/>
              </w:rPr>
              <w:t>12</w:t>
            </w:r>
            <w:r>
              <w:rPr>
                <w:rFonts w:asciiTheme="minorHAnsi" w:hAnsiTheme="minorHAnsi" w:cstheme="minorBidi"/>
                <w:lang w:val="en-AU"/>
              </w:rPr>
              <w:t xml:space="preserve"> demo</w:t>
            </w:r>
          </w:p>
          <w:p w14:paraId="08C54F1D" w14:textId="6403E308" w:rsidR="00192AA9" w:rsidRPr="00123FA9" w:rsidRDefault="00192AA9" w:rsidP="00C33D57">
            <w:pPr>
              <w:pStyle w:val="ListParagraph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Troubleshoot raspberry pi frame rate issue and nav integration issue</w:t>
            </w:r>
          </w:p>
        </w:tc>
      </w:tr>
      <w:tr w:rsidR="00CC5A49" w:rsidRPr="005A260F" w14:paraId="607FDE4E" w14:textId="77777777" w:rsidTr="1B1CEDBF">
        <w:trPr>
          <w:cantSplit/>
          <w:trHeight w:val="327"/>
        </w:trPr>
        <w:tc>
          <w:tcPr>
            <w:tcW w:w="9372" w:type="dxa"/>
            <w:gridSpan w:val="12"/>
          </w:tcPr>
          <w:p w14:paraId="1D765AA3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="00CC5A49" w:rsidRPr="005A260F" w14:paraId="6313FAA9" w14:textId="77777777" w:rsidTr="1B1CEDBF">
        <w:tc>
          <w:tcPr>
            <w:tcW w:w="1844" w:type="dxa"/>
          </w:tcPr>
          <w:p w14:paraId="24802DE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</w:tcPr>
          <w:p w14:paraId="646EC3E6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</w:tcPr>
          <w:p w14:paraId="085E307D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</w:tcPr>
          <w:p w14:paraId="2076EE66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0DA4815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14:paraId="7B03C37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5A6EC80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</w:tcPr>
          <w:p w14:paraId="66FBC07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="00CC5A49" w:rsidRPr="005A260F" w14:paraId="3A49201A" w14:textId="77777777" w:rsidTr="1B1CEDBF">
        <w:tc>
          <w:tcPr>
            <w:tcW w:w="1844" w:type="dxa"/>
          </w:tcPr>
          <w:p w14:paraId="10840648" w14:textId="67F0E6C4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</w:tcPr>
          <w:p w14:paraId="33F1A650" w14:textId="64958339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588620B4" w14:textId="464FEB78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CA18AD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4C57E75E" w14:textId="289BC1F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</w:tcPr>
          <w:p w14:paraId="6353E0C1" w14:textId="2DB2F38B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23E243A0" w14:textId="35660C3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5E900914" w14:textId="77777777" w:rsidTr="1B1CEDBF">
        <w:tc>
          <w:tcPr>
            <w:tcW w:w="1844" w:type="dxa"/>
          </w:tcPr>
          <w:p w14:paraId="22614A28" w14:textId="02E06B7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</w:tcPr>
          <w:p w14:paraId="0966A9AA" w14:textId="6DB808C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42879D06" w14:textId="76D530DA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79FC6D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779C3A3C" w14:textId="3280D478" w:rsidR="00CC5A49" w:rsidRDefault="009E2060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</w:tcPr>
          <w:p w14:paraId="3F7313F9" w14:textId="35063BB0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3CD1FAD1" w14:textId="052F3E27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3F3EE891" w14:textId="77777777" w:rsidTr="1B1CEDBF">
        <w:tc>
          <w:tcPr>
            <w:tcW w:w="1844" w:type="dxa"/>
          </w:tcPr>
          <w:p w14:paraId="56B92658" w14:textId="486BFCD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</w:tcPr>
          <w:p w14:paraId="1800F542" w14:textId="18A7EF4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77CD9F0B" w14:textId="1A76288D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65B606F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A8F4A7C" w14:textId="1DF27CF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</w:tcPr>
          <w:p w14:paraId="06292774" w14:textId="52BBBF0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73DB4DA7" w14:textId="4BD80346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A06325C" w14:textId="77777777" w:rsidTr="1B1CEDBF">
        <w:tc>
          <w:tcPr>
            <w:tcW w:w="1844" w:type="dxa"/>
          </w:tcPr>
          <w:p w14:paraId="6B6CE7E7" w14:textId="7A1DC1A9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</w:tcPr>
          <w:p w14:paraId="4C0971F8" w14:textId="4130435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2166040C" w14:textId="16C94B4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1B608BD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F7A2656" w14:textId="3AE083A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2C1D6565" w14:textId="52277123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</w:tcPr>
          <w:p w14:paraId="7EC79759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38464305" w14:textId="77777777" w:rsidTr="1B1CEDBF">
        <w:trPr>
          <w:cantSplit/>
        </w:trPr>
        <w:tc>
          <w:tcPr>
            <w:tcW w:w="9372" w:type="dxa"/>
            <w:gridSpan w:val="12"/>
          </w:tcPr>
          <w:p w14:paraId="0B38E99E" w14:textId="7F274ED2" w:rsidR="00B90761" w:rsidRDefault="00CC5A49" w:rsidP="00B90761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14:paraId="2E9A0050" w14:textId="77777777" w:rsidR="00D9423F" w:rsidRDefault="00D9423F" w:rsidP="0035474C">
            <w:pPr>
              <w:rPr>
                <w:rFonts w:asciiTheme="minorHAnsi" w:hAnsiTheme="minorHAnsi" w:cstheme="minorHAnsi"/>
                <w:lang w:val="en-AU"/>
              </w:rPr>
            </w:pPr>
          </w:p>
          <w:p w14:paraId="0C6ABCA7" w14:textId="4C26D382" w:rsidR="007E097D" w:rsidRDefault="00192AA9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IMP decrease frame rate and implement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Kye’s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code to drop number of frames processed by classifier</w:t>
            </w:r>
          </w:p>
          <w:p w14:paraId="485321D8" w14:textId="55176350" w:rsidR="00931439" w:rsidRPr="005A260F" w:rsidRDefault="007E097D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M</w:t>
            </w:r>
            <w:r w:rsidR="00192AA9">
              <w:rPr>
                <w:rFonts w:asciiTheme="minorHAnsi" w:hAnsiTheme="minorHAnsi" w:cstheme="minorBidi"/>
                <w:lang w:val="en-AU"/>
              </w:rPr>
              <w:t xml:space="preserve">onica to ask </w:t>
            </w:r>
            <w:proofErr w:type="spellStart"/>
            <w:r w:rsidR="00192AA9">
              <w:rPr>
                <w:rFonts w:asciiTheme="minorHAnsi" w:hAnsiTheme="minorHAnsi" w:cstheme="minorBidi"/>
                <w:lang w:val="en-AU"/>
              </w:rPr>
              <w:t>Kye</w:t>
            </w:r>
            <w:proofErr w:type="spellEnd"/>
            <w:r w:rsidR="00192AA9">
              <w:rPr>
                <w:rFonts w:asciiTheme="minorHAnsi" w:hAnsiTheme="minorHAnsi" w:cstheme="minorBidi"/>
                <w:lang w:val="en-AU"/>
              </w:rPr>
              <w:t xml:space="preserve"> about NAV script not receiving IMP co-ordinate</w:t>
            </w:r>
            <w:r w:rsidR="00931439">
              <w:rPr>
                <w:rFonts w:asciiTheme="minorHAnsi" w:hAnsiTheme="minorHAnsi" w:cstheme="minorBidi"/>
                <w:lang w:val="en-AU"/>
              </w:rPr>
              <w:t xml:space="preserve"> </w:t>
            </w:r>
          </w:p>
        </w:tc>
      </w:tr>
      <w:tr w:rsidR="00CC5A49" w:rsidRPr="005A260F" w14:paraId="477291CB" w14:textId="77777777" w:rsidTr="1B1CEDBF">
        <w:trPr>
          <w:cantSplit/>
          <w:trHeight w:val="334"/>
        </w:trPr>
        <w:tc>
          <w:tcPr>
            <w:tcW w:w="6380" w:type="dxa"/>
            <w:gridSpan w:val="7"/>
          </w:tcPr>
          <w:p w14:paraId="4EAF23F8" w14:textId="27A67995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14:paraId="7A85F1B4" w14:textId="40451D82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</w:tcPr>
          <w:p w14:paraId="7F966CE4" w14:textId="77777777" w:rsidR="00CC5A49" w:rsidRPr="005A260F" w:rsidRDefault="00CC5A49" w:rsidP="00286733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14:paraId="48DC5340" w14:textId="26315606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="00CC5A49" w:rsidRPr="005A260F" w14:paraId="4625331E" w14:textId="77777777" w:rsidTr="1B1CEDBF">
        <w:trPr>
          <w:cantSplit/>
        </w:trPr>
        <w:tc>
          <w:tcPr>
            <w:tcW w:w="9372" w:type="dxa"/>
            <w:gridSpan w:val="12"/>
          </w:tcPr>
          <w:p w14:paraId="115006E5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="00CC5A49" w:rsidRPr="005A260F" w14:paraId="36BA8585" w14:textId="77777777" w:rsidTr="1B1CEDBF">
        <w:tc>
          <w:tcPr>
            <w:tcW w:w="1844" w:type="dxa"/>
          </w:tcPr>
          <w:p w14:paraId="1C26DB05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</w:tcPr>
          <w:p w14:paraId="19AD0F7B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</w:tcPr>
          <w:p w14:paraId="1F37B229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="00CC5A49" w:rsidRPr="005A260F" w14:paraId="52D04CC1" w14:textId="77777777" w:rsidTr="1B1CEDBF">
        <w:tc>
          <w:tcPr>
            <w:tcW w:w="1844" w:type="dxa"/>
          </w:tcPr>
          <w:p w14:paraId="2CA102C1" w14:textId="1D8563A5" w:rsidR="00CC5A49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</w:tcPr>
          <w:p w14:paraId="37F36BDF" w14:textId="77777777" w:rsidR="00CC5A49" w:rsidRDefault="00CC5A49" w:rsidP="00286733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107E27FA" w14:textId="0031DB4E" w:rsidR="00CC5A49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13C3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CC5A49" w:rsidRPr="005A260F" w14:paraId="0A9B9DAF" w14:textId="77777777" w:rsidTr="1B1CEDBF">
        <w:tc>
          <w:tcPr>
            <w:tcW w:w="1844" w:type="dxa"/>
          </w:tcPr>
          <w:p w14:paraId="1C1D6507" w14:textId="767CF9A7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</w:tcPr>
          <w:p w14:paraId="2EB97A03" w14:textId="1E99BD71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393697AC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49543B5" w14:textId="77777777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3E64BE9E" w14:textId="3E7164D4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F47B3" id="Ink 33" o:spid="_x0000_s1026" type="#_x0000_t75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>
                      <v:imagedata r:id="rId12" o:title=""/>
                    </v:shape>
                  </w:pict>
                </mc:Fallback>
              </mc:AlternateContent>
            </w:r>
          </w:p>
          <w:p w14:paraId="1C8A8EF9" w14:textId="3D53440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D163445" w14:textId="77777777" w:rsidTr="1B1CEDBF">
        <w:tc>
          <w:tcPr>
            <w:tcW w:w="1844" w:type="dxa"/>
          </w:tcPr>
          <w:p w14:paraId="0EFCF108" w14:textId="60162EA9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</w:tcPr>
          <w:p w14:paraId="18B78B10" w14:textId="44BA04D8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91489A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090DCEB1" w14:textId="7A9FE78E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63832393" w14:textId="682ECAA3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05458" id="Ink 14" o:spid="_x0000_s1026" type="#_x0000_t75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>
                      <v:imagedata r:id="rId14" o:title=""/>
                    </v:shape>
                  </w:pict>
                </mc:Fallback>
              </mc:AlternateContent>
            </w:r>
          </w:p>
          <w:p w14:paraId="545E9F68" w14:textId="73F13F1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B041DA0" w14:textId="77777777" w:rsidTr="1B1CEDBF">
        <w:tc>
          <w:tcPr>
            <w:tcW w:w="1844" w:type="dxa"/>
          </w:tcPr>
          <w:p w14:paraId="67E00C96" w14:textId="7D196C70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</w:tcPr>
          <w:p w14:paraId="194FC850" w14:textId="2D6CC4B2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48DBA1D4" w14:textId="1FA8BB8F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33C7133" w14:textId="6053B2A9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54DD9" id="Ink 37" o:spid="_x0000_s1026" type="#_x0000_t75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>
                      <v:imagedata r:id="rId16" o:title=""/>
                    </v:shape>
                  </w:pict>
                </mc:Fallback>
              </mc:AlternateContent>
            </w:r>
          </w:p>
          <w:p w14:paraId="24C4552B" w14:textId="07D2AA8C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5F981FA" w14:textId="77777777" w:rsidTr="1B1CEDBF">
        <w:tc>
          <w:tcPr>
            <w:tcW w:w="1844" w:type="dxa"/>
          </w:tcPr>
          <w:p w14:paraId="07F15626" w14:textId="766CC52D" w:rsidR="00CC5A49" w:rsidRPr="005A260F" w:rsidRDefault="147C7194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</w:tcPr>
          <w:p w14:paraId="5082AD2C" w14:textId="66F2EA16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2F7EC82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EE14972" w14:textId="19A0253B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403A41C2" w14:textId="52FF410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8622" id="Ink 21" o:spid="_x0000_s1026" type="#_x0000_t75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C5A49" w:rsidRPr="005A260F" w14:paraId="585A8EAA" w14:textId="77777777" w:rsidTr="1B1CEDBF">
        <w:tc>
          <w:tcPr>
            <w:tcW w:w="1844" w:type="dxa"/>
          </w:tcPr>
          <w:p w14:paraId="011778B4" w14:textId="77777777" w:rsidR="00CC5A49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14:paraId="1FFC06C6" w14:textId="1DE54F14" w:rsidR="009E2060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</w:tcPr>
          <w:p w14:paraId="229CA130" w14:textId="5C33C3C3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6DE07E4F" w14:textId="0D508D44" w:rsidR="00CC5A49" w:rsidRPr="005A260F" w:rsidRDefault="00296182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322FE" id="Canvas 3" o:spid="_x0000_s1026" editas="canvas" style="width:180.3pt;height:64pt;mso-position-horizontal-relative:char;mso-position-vertical-relative:line" coordsize="22898,8128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type="#_x0000_t75" style="position:absolute;width:22898;height:8128;visibility:visible;mso-wrap-style:square">
                        <v:fill o:detectmouseclick="t"/>
                        <v:path o:connecttype="none"/>
                      </v:shape>
                      <v:shape id="Ink 5" o:spid="_x0000_s1028" type="#_x0000_t75" style="position:absolute;left:4674;top:1418;width:583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r:id="rId22" o:title=""/>
                      </v:shape>
                      <v:shape id="Ink 6" o:spid="_x0000_s1029" type="#_x0000_t75" style="position:absolute;left:6560;top:1800;width:74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r:id="rId23" o:title=""/>
                      </v:shape>
                      <v:shape id="Ink 7" o:spid="_x0000_s1030" type="#_x0000_t75" style="position:absolute;left:3515;top:270;width:1869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5A49" w:rsidRPr="005A260F" w14:paraId="07BBD063" w14:textId="77777777" w:rsidTr="1B1CEDBF">
        <w:tc>
          <w:tcPr>
            <w:tcW w:w="1844" w:type="dxa"/>
          </w:tcPr>
          <w:p w14:paraId="251FF43D" w14:textId="71449CC8" w:rsidR="00CC5A49" w:rsidRDefault="147C7194" w:rsidP="147C7194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</w:tcPr>
          <w:p w14:paraId="55E991E3" w14:textId="38FB3DA6" w:rsidR="00CC5A49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0206081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56A2AA01" w14:textId="28020550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860D3" id="Ink 30" o:spid="_x0000_s1026" type="#_x0000_t75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>
                      <v:imagedata r:id="rId26" o:title=""/>
                    </v:shape>
                  </w:pict>
                </mc:Fallback>
              </mc:AlternateContent>
            </w:r>
          </w:p>
          <w:p w14:paraId="7C8EA779" w14:textId="7522E47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2B3F84FA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vAlign w:val="bottom"/>
          </w:tcPr>
          <w:p w14:paraId="4B360A28" w14:textId="77777777" w:rsidR="00CC5A49" w:rsidRPr="005A260F" w:rsidRDefault="00CC5A49" w:rsidP="00286733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7330701A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44991E7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</w:tcPr>
          <w:p w14:paraId="356F1985" w14:textId="77777777" w:rsidR="00CC5A49" w:rsidRPr="005A260F" w:rsidRDefault="00CC5A49" w:rsidP="00286733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14:paraId="0232CB8D" w14:textId="77777777" w:rsidR="00CC5A49" w:rsidRPr="005A260F" w:rsidRDefault="00CC5A49" w:rsidP="00286733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14:paraId="71B7979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87B0A8F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EDD44C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9A598C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</w:tcPr>
          <w:p w14:paraId="70E40E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</w:tcPr>
          <w:p w14:paraId="78073B4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="00CC5A49" w:rsidRPr="005A260F" w14:paraId="33152954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350E71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1BE40B6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AC55A6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</w:tcPr>
          <w:p w14:paraId="402A553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123FA9" w:rsidRPr="005A260F" w14:paraId="04E48B3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6AA2AAE2" w14:textId="36D26B5B" w:rsidR="00123FA9" w:rsidRDefault="00192AA9" w:rsidP="4B5EFA7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Test payload code with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monica’s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script</w:t>
            </w:r>
          </w:p>
        </w:tc>
        <w:tc>
          <w:tcPr>
            <w:tcW w:w="567" w:type="dxa"/>
            <w:gridSpan w:val="2"/>
          </w:tcPr>
          <w:p w14:paraId="7D829FB3" w14:textId="247DA22E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</w:tcPr>
          <w:p w14:paraId="1735A30C" w14:textId="25099961" w:rsidR="00123FA9" w:rsidRDefault="00BF1CD3" w:rsidP="00123F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</w:tcPr>
          <w:p w14:paraId="7FBCB123" w14:textId="737E05A2" w:rsidR="00123FA9" w:rsidRPr="005A260F" w:rsidRDefault="00192AA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23</w:t>
            </w:r>
            <w:r w:rsidR="002B0707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7C94E60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02156626" w14:textId="385B8826" w:rsidR="00123FA9" w:rsidRPr="00192AA9" w:rsidRDefault="00192AA9" w:rsidP="4B5EFA7F">
            <w:p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 w:rsidRPr="00192AA9">
              <w:rPr>
                <w:rFonts w:asciiTheme="minorHAnsi" w:hAnsiTheme="minorHAnsi" w:cstheme="minorBidi"/>
                <w:lang w:val="en-AU"/>
              </w:rPr>
              <w:t xml:space="preserve">decrease frame rate and implement </w:t>
            </w:r>
            <w:proofErr w:type="spellStart"/>
            <w:r w:rsidRPr="00192AA9">
              <w:rPr>
                <w:rFonts w:asciiTheme="minorHAnsi" w:hAnsiTheme="minorHAnsi" w:cstheme="minorBidi"/>
                <w:lang w:val="en-AU"/>
              </w:rPr>
              <w:t>Kye’s</w:t>
            </w:r>
            <w:proofErr w:type="spellEnd"/>
            <w:r w:rsidRPr="00192AA9">
              <w:rPr>
                <w:rFonts w:asciiTheme="minorHAnsi" w:hAnsiTheme="minorHAnsi" w:cstheme="minorBidi"/>
                <w:lang w:val="en-AU"/>
              </w:rPr>
              <w:t xml:space="preserve"> code to drop number of frames processed by classifier</w:t>
            </w:r>
          </w:p>
        </w:tc>
        <w:tc>
          <w:tcPr>
            <w:tcW w:w="567" w:type="dxa"/>
            <w:gridSpan w:val="2"/>
          </w:tcPr>
          <w:p w14:paraId="09FC669F" w14:textId="02C3805A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14:paraId="32F998B0" w14:textId="5848FD5C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Harry</w:t>
            </w:r>
          </w:p>
        </w:tc>
        <w:tc>
          <w:tcPr>
            <w:tcW w:w="709" w:type="dxa"/>
          </w:tcPr>
          <w:p w14:paraId="2C6367E1" w14:textId="50BCF734" w:rsidR="00123FA9" w:rsidRPr="005A260F" w:rsidRDefault="00192AA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23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4298EAE6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114182A1" w14:textId="7E1B3E10" w:rsidR="00123FA9" w:rsidRDefault="007E097D" w:rsidP="005A537F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Assist </w:t>
            </w:r>
            <w:r w:rsidR="00192AA9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Harry</w:t>
            </w:r>
            <w:r w:rsidR="007F028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  <w:gridSpan w:val="2"/>
          </w:tcPr>
          <w:p w14:paraId="193D2040" w14:textId="211FB4AB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14:paraId="590AEED8" w14:textId="72632DDC" w:rsidR="00123FA9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</w:t>
            </w:r>
          </w:p>
        </w:tc>
        <w:tc>
          <w:tcPr>
            <w:tcW w:w="709" w:type="dxa"/>
          </w:tcPr>
          <w:p w14:paraId="1379CC22" w14:textId="3EE31FEE" w:rsidR="00123FA9" w:rsidRPr="005A260F" w:rsidRDefault="00192AA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23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39E6A725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2A2FCF38" w14:textId="6881805F" w:rsidR="00123FA9" w:rsidRDefault="00192AA9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ask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Kye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about NAV script not receiving IMP co-ordinate</w:t>
            </w:r>
          </w:p>
        </w:tc>
        <w:tc>
          <w:tcPr>
            <w:tcW w:w="567" w:type="dxa"/>
            <w:gridSpan w:val="2"/>
          </w:tcPr>
          <w:p w14:paraId="072D52B1" w14:textId="5862D1E6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14:paraId="70C9FE61" w14:textId="604FA987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</w:t>
            </w:r>
          </w:p>
        </w:tc>
        <w:tc>
          <w:tcPr>
            <w:tcW w:w="709" w:type="dxa"/>
          </w:tcPr>
          <w:p w14:paraId="1030C448" w14:textId="22B2949F" w:rsidR="00123FA9" w:rsidRPr="005A260F" w:rsidRDefault="00192AA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23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011796" w:rsidRPr="005A260F" w14:paraId="6435CFBA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7C6EB195" w14:textId="4F312C42" w:rsidR="00011796" w:rsidRDefault="00BF1CD3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</w:p>
        </w:tc>
        <w:tc>
          <w:tcPr>
            <w:tcW w:w="567" w:type="dxa"/>
            <w:gridSpan w:val="2"/>
          </w:tcPr>
          <w:p w14:paraId="3D9FAB86" w14:textId="621B43DD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</w:tcPr>
          <w:p w14:paraId="3183FA0A" w14:textId="5F513C90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</w:t>
            </w:r>
          </w:p>
        </w:tc>
        <w:tc>
          <w:tcPr>
            <w:tcW w:w="709" w:type="dxa"/>
          </w:tcPr>
          <w:p w14:paraId="2F1C1A9D" w14:textId="3F9EF020" w:rsidR="00011796" w:rsidRPr="005A260F" w:rsidRDefault="00192AA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23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3045B0" w:rsidRPr="005A260F" w14:paraId="4F048FB4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53D85B11" w14:textId="6B25045F" w:rsidR="003045B0" w:rsidRDefault="00931439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Support and maintenance</w:t>
            </w:r>
          </w:p>
        </w:tc>
        <w:tc>
          <w:tcPr>
            <w:tcW w:w="567" w:type="dxa"/>
            <w:gridSpan w:val="2"/>
          </w:tcPr>
          <w:p w14:paraId="2E2A90BD" w14:textId="36C26C36" w:rsidR="003045B0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6</w:t>
            </w:r>
          </w:p>
        </w:tc>
        <w:tc>
          <w:tcPr>
            <w:tcW w:w="1843" w:type="dxa"/>
            <w:gridSpan w:val="2"/>
          </w:tcPr>
          <w:p w14:paraId="31FF7C47" w14:textId="26601472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</w:t>
            </w:r>
          </w:p>
        </w:tc>
        <w:tc>
          <w:tcPr>
            <w:tcW w:w="709" w:type="dxa"/>
          </w:tcPr>
          <w:p w14:paraId="314F6C90" w14:textId="7FFCCF7E" w:rsidR="003045B0" w:rsidRDefault="00192AA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23</w:t>
            </w:r>
            <w:r w:rsidR="003045B0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C4703D" w:rsidRPr="005A260F" w14:paraId="399EC86B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38F8AC06" w14:textId="6D9A9BAC" w:rsidR="00C4703D" w:rsidRPr="00C4703D" w:rsidRDefault="007E097D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Stress test</w:t>
            </w:r>
            <w:r w:rsidR="00237E9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UAV cover</w:t>
            </w:r>
          </w:p>
        </w:tc>
        <w:tc>
          <w:tcPr>
            <w:tcW w:w="567" w:type="dxa"/>
            <w:gridSpan w:val="2"/>
          </w:tcPr>
          <w:p w14:paraId="36EC3F3E" w14:textId="5BBE21FE" w:rsidR="00C4703D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</w:t>
            </w:r>
          </w:p>
        </w:tc>
        <w:tc>
          <w:tcPr>
            <w:tcW w:w="1843" w:type="dxa"/>
            <w:gridSpan w:val="2"/>
          </w:tcPr>
          <w:p w14:paraId="2042F7EE" w14:textId="5B9854E0" w:rsidR="00C4703D" w:rsidRDefault="00C4703D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</w:tcPr>
          <w:p w14:paraId="442E2719" w14:textId="69E9B616" w:rsidR="00C4703D" w:rsidRDefault="00192AA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23</w:t>
            </w:r>
            <w:bookmarkStart w:id="0" w:name="_GoBack"/>
            <w:bookmarkEnd w:id="0"/>
            <w:r w:rsidR="00C4703D">
              <w:rPr>
                <w:rFonts w:asciiTheme="minorHAnsi" w:hAnsiTheme="minorHAnsi" w:cstheme="minorHAnsi"/>
                <w:lang w:val="en-AU"/>
              </w:rPr>
              <w:t>/</w:t>
            </w:r>
            <w:r w:rsidR="007F028F"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</w:tbl>
    <w:p w14:paraId="28694DF1" w14:textId="2E05FE9D" w:rsidR="00081EFA" w:rsidRPr="002E4A38" w:rsidRDefault="00081EFA" w:rsidP="00123F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="00081EFA" w:rsidRPr="002E4A38" w:rsidSect="00CC5A49"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11AC" w14:textId="77777777" w:rsidR="00412352" w:rsidRDefault="00412352">
      <w:r>
        <w:separator/>
      </w:r>
    </w:p>
  </w:endnote>
  <w:endnote w:type="continuationSeparator" w:id="0">
    <w:p w14:paraId="48EEEC99" w14:textId="77777777" w:rsidR="00412352" w:rsidRDefault="0041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083F1" w14:textId="77777777" w:rsidR="00412352" w:rsidRDefault="00412352">
      <w:r>
        <w:separator/>
      </w:r>
    </w:p>
  </w:footnote>
  <w:footnote w:type="continuationSeparator" w:id="0">
    <w:p w14:paraId="264A43D1" w14:textId="77777777" w:rsidR="00412352" w:rsidRDefault="00412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1DD1"/>
    <w:rsid w:val="001720ED"/>
    <w:rsid w:val="00192AA9"/>
    <w:rsid w:val="001B314C"/>
    <w:rsid w:val="00201C72"/>
    <w:rsid w:val="00220FFA"/>
    <w:rsid w:val="002317FC"/>
    <w:rsid w:val="00237E9F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45B0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12352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06188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479A1"/>
    <w:rsid w:val="0077398E"/>
    <w:rsid w:val="007A616B"/>
    <w:rsid w:val="007B44F1"/>
    <w:rsid w:val="007E097D"/>
    <w:rsid w:val="007E623F"/>
    <w:rsid w:val="007E7959"/>
    <w:rsid w:val="007F028F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1439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0612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D3C32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03D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51B36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1465B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Theme="minorHAnsi" w:eastAsiaTheme="minorEastAsia" w:hAnsiTheme="minorHAnsi" w:cstheme="minorBid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Theme="minorHAnsi" w:eastAsiaTheme="minorEastAsia" w:hAnsiTheme="minorHAnsi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E7D9DA-B3F7-4EC0-A25D-AFF216E59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MOM[1]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>None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Hope Sneddon</cp:lastModifiedBy>
  <cp:revision>2</cp:revision>
  <cp:lastPrinted>2000-04-27T07:15:00Z</cp:lastPrinted>
  <dcterms:created xsi:type="dcterms:W3CDTF">2019-10-15T04:30:00Z</dcterms:created>
  <dcterms:modified xsi:type="dcterms:W3CDTF">2019-10-15T04:30:00Z</dcterms:modified>
</cp:coreProperties>
</file>