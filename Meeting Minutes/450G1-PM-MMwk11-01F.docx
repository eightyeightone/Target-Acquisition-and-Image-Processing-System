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W w:w="937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Pr="005A260F" w:rsidR="00CC5A49" w:rsidTr="6389637C" w14:paraId="3425EDE8" w14:textId="77777777">
        <w:trPr>
          <w:cantSplit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35CD1C58" w14:textId="77777777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:rsidRPr="005A260F" w:rsidR="00CC5A49" w:rsidP="00393186" w:rsidRDefault="00CC5A49" w14:paraId="5C8C4776" w14:textId="61B76F69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:rsidRPr="005A260F" w:rsidR="00CC5A49" w:rsidP="00286733" w:rsidRDefault="00CC5A49" w14:paraId="0C9E67A4" w14:textId="77777777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:rsidRPr="005A260F" w:rsidR="00CC5A49" w:rsidP="00286733" w:rsidRDefault="00CC5A49" w14:paraId="33FAB607" w14:textId="77777777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Pr="005A260F" w:rsidR="00CC5A49" w:rsidTr="6389637C" w14:paraId="49B1E77A" w14:textId="77777777">
        <w:trPr>
          <w:cantSplit/>
        </w:trPr>
        <w:tc>
          <w:tcPr>
            <w:tcW w:w="1844" w:type="dxa"/>
            <w:tcMar/>
          </w:tcPr>
          <w:p w:rsidRPr="005A260F" w:rsidR="00CC5A49" w:rsidP="0134F8C3" w:rsidRDefault="0134F8C3" w14:paraId="2E249C13" w14:textId="75DDCC9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Place: </w:t>
            </w:r>
            <w:r w:rsidR="007E097D">
              <w:rPr>
                <w:rFonts w:asciiTheme="minorHAnsi" w:hAnsiTheme="minorHAnsi" w:cstheme="minorBidi"/>
                <w:lang w:val="en-AU"/>
              </w:rPr>
              <w:t>Da Vinci</w:t>
            </w:r>
          </w:p>
        </w:tc>
        <w:tc>
          <w:tcPr>
            <w:tcW w:w="4536" w:type="dxa"/>
            <w:gridSpan w:val="6"/>
            <w:tcMar/>
          </w:tcPr>
          <w:p w:rsidRPr="005A260F" w:rsidR="00CC5A49" w:rsidP="00286733" w:rsidRDefault="00CC5A49" w14:paraId="4D84409F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:rsidRPr="005A260F" w:rsidR="00CC5A49" w:rsidP="0134F8C3" w:rsidRDefault="002972D9" w14:paraId="65AFE4AF" w14:textId="50DB535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  <w:tcMar/>
          </w:tcPr>
          <w:p w:rsidR="00CC5A49" w:rsidP="0134F8C3" w:rsidRDefault="0134F8C3" w14:paraId="27E4EE02" w14:textId="042A7319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F70376">
              <w:rPr>
                <w:rFonts w:asciiTheme="minorHAnsi" w:hAnsiTheme="minorHAnsi" w:cstheme="minorBidi"/>
                <w:lang w:val="en-AU"/>
              </w:rPr>
              <w:t>7</w:t>
            </w:r>
            <w:r w:rsidRPr="0134F8C3">
              <w:rPr>
                <w:rFonts w:asciiTheme="minorHAnsi" w:hAnsiTheme="minorHAnsi" w:cstheme="minorBidi"/>
                <w:lang w:val="en-AU"/>
              </w:rPr>
              <w:t>/</w:t>
            </w:r>
            <w:r w:rsidR="00F70376">
              <w:rPr>
                <w:rFonts w:asciiTheme="minorHAnsi" w:hAnsiTheme="minorHAnsi" w:cstheme="minorBidi"/>
                <w:lang w:val="en-AU"/>
              </w:rPr>
              <w:t>10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:rsidRPr="005A260F" w:rsidR="00CC5A49" w:rsidP="0134F8C3" w:rsidRDefault="0134F8C3" w14:paraId="148B93CD" w14:textId="21FF411F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7F028F">
              <w:rPr>
                <w:rFonts w:asciiTheme="minorHAnsi" w:hAnsiTheme="minorHAnsi" w:cstheme="minorBidi"/>
                <w:lang w:val="en-AU"/>
              </w:rPr>
              <w:t>12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A06122">
              <w:rPr>
                <w:rFonts w:asciiTheme="minorHAnsi" w:hAnsiTheme="minorHAnsi" w:cstheme="minorBidi"/>
                <w:lang w:val="en-AU"/>
              </w:rPr>
              <w:t>0</w:t>
            </w:r>
            <w:r w:rsidR="003045B0">
              <w:rPr>
                <w:rFonts w:asciiTheme="minorHAnsi" w:hAnsiTheme="minorHAnsi" w:cstheme="minorBidi"/>
                <w:lang w:val="en-AU"/>
              </w:rPr>
              <w:t>0</w:t>
            </w:r>
            <w:r w:rsidR="00C4703D">
              <w:rPr>
                <w:rFonts w:asciiTheme="minorHAnsi" w:hAnsiTheme="minorHAnsi" w:cstheme="minorBidi"/>
                <w:lang w:val="en-AU"/>
              </w:rPr>
              <w:t>p</w:t>
            </w:r>
            <w:r w:rsidR="003045B0">
              <w:rPr>
                <w:rFonts w:asciiTheme="minorHAnsi" w:hAnsiTheme="minorHAnsi" w:cstheme="minorBidi"/>
                <w:lang w:val="en-AU"/>
              </w:rPr>
              <w:t>m</w:t>
            </w:r>
          </w:p>
        </w:tc>
      </w:tr>
      <w:tr w:rsidRPr="005A260F" w:rsidR="00CC5A49" w:rsidTr="6389637C" w14:paraId="3F845069" w14:textId="77777777">
        <w:trPr>
          <w:cantSplit/>
        </w:trPr>
        <w:tc>
          <w:tcPr>
            <w:tcW w:w="6380" w:type="dxa"/>
            <w:gridSpan w:val="7"/>
            <w:tcMar/>
          </w:tcPr>
          <w:p w:rsidR="00CC5A49" w:rsidP="00286733" w:rsidRDefault="00CC5A49" w14:paraId="490A2283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:rsidRPr="005A260F" w:rsidR="00CC5A49" w:rsidP="00483CC0" w:rsidRDefault="00483CC0" w14:paraId="24DAEAB6" w14:textId="7B14EF7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  <w:tcMar/>
          </w:tcPr>
          <w:p w:rsidR="00CC5A49" w:rsidP="00286733" w:rsidRDefault="00CC5A49" w14:paraId="7D6B09E7" w14:textId="77777777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:rsidRPr="005A260F" w:rsidR="00CC5A49" w:rsidP="00286733" w:rsidRDefault="00CC5A49" w14:paraId="0E67CF31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Pr="005A260F" w:rsidR="00CC5A49" w:rsidTr="6389637C" w14:paraId="1478BFD7" w14:textId="77777777">
        <w:trPr>
          <w:cantSplit/>
          <w:trHeight w:val="889"/>
        </w:trPr>
        <w:tc>
          <w:tcPr>
            <w:tcW w:w="9372" w:type="dxa"/>
            <w:gridSpan w:val="12"/>
            <w:tcMar/>
          </w:tcPr>
          <w:p w:rsidRPr="00CC5A49" w:rsidR="00CC5A49" w:rsidP="00CC5A49" w:rsidRDefault="0134F8C3" w14:paraId="45D4450D" w14:textId="1EFAF09E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:rsidR="00192AA9" w:rsidP="00C33D57" w:rsidRDefault="00F70376" w14:paraId="7C73E9B3" w14:textId="185D00F7">
            <w:pPr>
              <w:pStyle w:val="ListParagraph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Ask about emergency session times before mission demo</w:t>
            </w:r>
          </w:p>
          <w:p w:rsidRPr="00123FA9" w:rsidR="00F70376" w:rsidP="00C33D57" w:rsidRDefault="00F70376" w14:paraId="08C54F1D" w14:textId="693A5131">
            <w:pPr>
              <w:pStyle w:val="ListParagraph"/>
              <w:rPr>
                <w:lang w:val="en-AU"/>
              </w:rPr>
            </w:pPr>
            <w:proofErr w:type="spellStart"/>
            <w:r>
              <w:rPr>
                <w:rFonts w:asciiTheme="minorHAnsi" w:hAnsiTheme="minorHAnsi" w:cstheme="minorBidi"/>
                <w:lang w:val="en-AU"/>
              </w:rPr>
              <w:t>Kye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to help with Nav and IMP problems</w:t>
            </w:r>
          </w:p>
        </w:tc>
      </w:tr>
      <w:tr w:rsidRPr="005A260F" w:rsidR="00CC5A49" w:rsidTr="6389637C" w14:paraId="607FDE4E" w14:textId="77777777">
        <w:trPr>
          <w:cantSplit/>
          <w:trHeight w:val="327"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1D765AA3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Pr="005A260F" w:rsidR="00CC5A49" w:rsidTr="6389637C" w14:paraId="6313FAA9" w14:textId="77777777">
        <w:tc>
          <w:tcPr>
            <w:tcW w:w="1844" w:type="dxa"/>
            <w:tcMar/>
          </w:tcPr>
          <w:p w:rsidRPr="005A260F" w:rsidR="00CC5A49" w:rsidP="00286733" w:rsidRDefault="00CC5A49" w14:paraId="24802DEE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  <w:tcMar/>
          </w:tcPr>
          <w:p w:rsidRPr="005A260F" w:rsidR="00CC5A49" w:rsidP="00286733" w:rsidRDefault="00CC5A49" w14:paraId="646EC3E6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0286733" w:rsidRDefault="00CC5A49" w14:paraId="085E307D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  <w:tcMar/>
          </w:tcPr>
          <w:p w:rsidR="00CC5A49" w:rsidP="00286733" w:rsidRDefault="00CC5A49" w14:paraId="2076EE66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Pr="005A260F" w:rsidR="00CC5A49" w:rsidP="00286733" w:rsidRDefault="00CC5A49" w14:paraId="0DA4815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:rsidR="00CC5A49" w:rsidP="00286733" w:rsidRDefault="00CC5A49" w14:paraId="7B03C37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  <w:tcMar/>
          </w:tcPr>
          <w:p w:rsidRPr="005A260F" w:rsidR="00CC5A49" w:rsidP="00286733" w:rsidRDefault="00CC5A49" w14:paraId="5A6EC801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  <w:tcMar/>
          </w:tcPr>
          <w:p w:rsidRPr="005A260F" w:rsidR="00CC5A49" w:rsidP="00286733" w:rsidRDefault="00CC5A49" w14:paraId="66FBC07A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Pr="005A260F" w:rsidR="00CC5A49" w:rsidTr="6389637C" w14:paraId="3A49201A" w14:textId="77777777">
        <w:tc>
          <w:tcPr>
            <w:tcW w:w="1844" w:type="dxa"/>
            <w:tcMar/>
          </w:tcPr>
          <w:p w:rsidRPr="005A260F" w:rsidR="00CC5A49" w:rsidP="0134F8C3" w:rsidRDefault="0134F8C3" w14:paraId="10840648" w14:textId="67F0E6C4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33F1A650" w14:textId="64958339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588620B4" w14:textId="464FEB78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2CA18AD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134F8C3" w14:paraId="4C57E75E" w14:textId="289BC1F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  <w:tcMar/>
          </w:tcPr>
          <w:p w:rsidR="00CC5A49" w:rsidP="0134F8C3" w:rsidRDefault="0134F8C3" w14:paraId="6353E0C1" w14:textId="2DB2F38B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23E243A0" w14:textId="35660C3F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6389637C" w14:paraId="5E900914" w14:textId="77777777">
        <w:tc>
          <w:tcPr>
            <w:tcW w:w="1844" w:type="dxa"/>
            <w:tcMar/>
          </w:tcPr>
          <w:p w:rsidRPr="005A260F" w:rsidR="00CC5A49" w:rsidP="0134F8C3" w:rsidRDefault="0134F8C3" w14:paraId="22614A28" w14:textId="02E06B76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0966A9AA" w14:textId="6DB808C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42879D06" w14:textId="76D530DA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679FC6D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09E2060" w14:paraId="779C3A3C" w14:textId="3280D478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  <w:tcMar/>
          </w:tcPr>
          <w:p w:rsidR="00CC5A49" w:rsidP="0134F8C3" w:rsidRDefault="0134F8C3" w14:paraId="3F7313F9" w14:textId="35063BB0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3CD1FAD1" w14:textId="052F3E27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6389637C" w14:paraId="3F3EE891" w14:textId="77777777">
        <w:tc>
          <w:tcPr>
            <w:tcW w:w="1844" w:type="dxa"/>
            <w:tcMar/>
          </w:tcPr>
          <w:p w:rsidRPr="005A260F" w:rsidR="00CC5A49" w:rsidP="0134F8C3" w:rsidRDefault="0134F8C3" w14:paraId="56B92658" w14:textId="486BFCD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1800F542" w14:textId="18A7EF4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77CD9F0B" w14:textId="1A76288D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265B606F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134F8C3" w14:paraId="1A8F4A7C" w14:textId="1DF27CF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  <w:tcMar/>
          </w:tcPr>
          <w:p w:rsidR="00CC5A49" w:rsidP="0134F8C3" w:rsidRDefault="0134F8C3" w14:paraId="06292774" w14:textId="52BBBF07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73DB4DA7" w14:textId="4BD80346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6389637C" w14:paraId="4A06325C" w14:textId="77777777">
        <w:tc>
          <w:tcPr>
            <w:tcW w:w="1844" w:type="dxa"/>
            <w:tcMar/>
          </w:tcPr>
          <w:p w:rsidR="00CC5A49" w:rsidP="0134F8C3" w:rsidRDefault="0134F8C3" w14:paraId="6B6CE7E7" w14:textId="7A1DC1A9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  <w:tcMar/>
          </w:tcPr>
          <w:p w:rsidR="00CC5A49" w:rsidP="0134F8C3" w:rsidRDefault="0134F8C3" w14:paraId="4C0971F8" w14:textId="4130435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="00CC5A49" w:rsidP="0134F8C3" w:rsidRDefault="00CC5A49" w14:paraId="2166040C" w14:textId="16C94B4F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61B608BD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0286733" w:rsidRDefault="00CC5A49" w14:paraId="1F7A2656" w14:textId="3AE083A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  <w:tcMar/>
          </w:tcPr>
          <w:p w:rsidR="00CC5A49" w:rsidP="00286733" w:rsidRDefault="00CC5A49" w14:paraId="2C1D6565" w14:textId="5227712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  <w:tcMar/>
          </w:tcPr>
          <w:p w:rsidR="00CC5A49" w:rsidP="00286733" w:rsidRDefault="00CC5A49" w14:paraId="7EC79759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6389637C" w14:paraId="38464305" w14:textId="77777777">
        <w:trPr>
          <w:cantSplit/>
        </w:trPr>
        <w:tc>
          <w:tcPr>
            <w:tcW w:w="9372" w:type="dxa"/>
            <w:gridSpan w:val="12"/>
            <w:tcMar/>
          </w:tcPr>
          <w:p w:rsidR="00B90761" w:rsidP="00B90761" w:rsidRDefault="00CC5A49" w14:paraId="0B38E99E" w14:textId="7F274ED2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:rsidRPr="00F70376" w:rsidR="00931439" w:rsidP="00F70376" w:rsidRDefault="00931439" w14:paraId="485321D8" w14:textId="42FAB269">
            <w:p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 w:rsidRPr="00F70376">
              <w:rPr>
                <w:rFonts w:asciiTheme="minorHAnsi" w:hAnsiTheme="minorHAnsi" w:cstheme="minorBidi"/>
                <w:lang w:val="en-AU"/>
              </w:rPr>
              <w:t xml:space="preserve"> </w:t>
            </w:r>
          </w:p>
        </w:tc>
      </w:tr>
      <w:tr w:rsidRPr="005A260F" w:rsidR="00CC5A49" w:rsidTr="6389637C" w14:paraId="477291CB" w14:textId="77777777">
        <w:trPr>
          <w:cantSplit/>
          <w:trHeight w:val="334"/>
        </w:trPr>
        <w:tc>
          <w:tcPr>
            <w:tcW w:w="6380" w:type="dxa"/>
            <w:gridSpan w:val="7"/>
            <w:tcMar/>
          </w:tcPr>
          <w:p w:rsidRPr="005A260F" w:rsidR="00CC5A49" w:rsidP="4B5EFA7F" w:rsidRDefault="4B5EFA7F" w14:paraId="4EAF23F8" w14:textId="27A67995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:rsidRPr="005A260F" w:rsidR="00CC5A49" w:rsidP="4B5EFA7F" w:rsidRDefault="4B5EFA7F" w14:paraId="7A85F1B4" w14:textId="40451D82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  <w:tcMar/>
          </w:tcPr>
          <w:p w:rsidRPr="005A260F" w:rsidR="00CC5A49" w:rsidP="00286733" w:rsidRDefault="00CC5A49" w14:paraId="7F966CE4" w14:textId="77777777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:rsidRPr="005A260F" w:rsidR="00CC5A49" w:rsidP="4B5EFA7F" w:rsidRDefault="4B5EFA7F" w14:paraId="48DC5340" w14:textId="26315606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Pr="005A260F" w:rsidR="00CC5A49" w:rsidTr="6389637C" w14:paraId="4625331E" w14:textId="77777777">
        <w:trPr>
          <w:cantSplit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115006E5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Pr="005A260F" w:rsidR="00CC5A49" w:rsidTr="6389637C" w14:paraId="36BA8585" w14:textId="77777777">
        <w:tc>
          <w:tcPr>
            <w:tcW w:w="1844" w:type="dxa"/>
            <w:tcMar/>
          </w:tcPr>
          <w:p w:rsidRPr="005A260F" w:rsidR="00CC5A49" w:rsidP="00286733" w:rsidRDefault="00CC5A49" w14:paraId="1C26DB05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00286733" w:rsidRDefault="00CC5A49" w14:paraId="19AD0F7B" w14:textId="77777777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CC5A49" w14:paraId="1F37B229" w14:textId="77777777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Pr="005A260F" w:rsidR="00CC5A49" w:rsidTr="6389637C" w14:paraId="52D04CC1" w14:textId="77777777">
        <w:tc>
          <w:tcPr>
            <w:tcW w:w="1844" w:type="dxa"/>
            <w:tcMar/>
          </w:tcPr>
          <w:p w:rsidR="00CC5A49" w:rsidP="44E53CBA" w:rsidRDefault="44E53CBA" w14:paraId="2CA102C1" w14:textId="1D8563A5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  <w:tcMar/>
          </w:tcPr>
          <w:p w:rsidR="00CC5A49" w:rsidP="00286733" w:rsidRDefault="00CC5A49" w14:paraId="37F36BDF" w14:textId="77777777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AB6030" w14:paraId="107E27FA" w14:textId="0031DB4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7176EC94">
                    <v:shapetype id="_x0000_t75" coordsize="21600,21600" filled="f" stroked="f" o:spt="75" o:preferrelative="t" path="m@4@5l@4@11@9@11@9@5xe" w14:anchorId="7E13C3CA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17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o:title="" r:id="rId10"/>
                    </v:shape>
                  </w:pict>
                </mc:Fallback>
              </mc:AlternateContent>
            </w:r>
          </w:p>
        </w:tc>
      </w:tr>
      <w:tr w:rsidRPr="005A260F" w:rsidR="00CC5A49" w:rsidTr="6389637C" w14:paraId="0A9B9DAF" w14:textId="77777777">
        <w:tc>
          <w:tcPr>
            <w:tcW w:w="1844" w:type="dxa"/>
            <w:tcMar/>
          </w:tcPr>
          <w:p w:rsidRPr="005A260F" w:rsidR="00CC5A49" w:rsidP="44E53CBA" w:rsidRDefault="44E53CBA" w14:paraId="1C1D6507" w14:textId="767CF9A7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2EB97A03" w14:textId="1E99BD71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393697AC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149543B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3E64BE9E" w14:textId="3E7164D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580E5DBB">
                    <v:shape id="Ink 33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 w14:anchorId="54CF47B3">
                      <v:imagedata o:title="" r:id="rId12"/>
                    </v:shape>
                  </w:pict>
                </mc:Fallback>
              </mc:AlternateContent>
            </w:r>
          </w:p>
          <w:p w:rsidRPr="005A260F" w:rsidR="00AB6030" w:rsidP="00286733" w:rsidRDefault="00AB6030" w14:paraId="1C8A8EF9" w14:textId="3D534401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6389637C" w14:paraId="4D163445" w14:textId="77777777">
        <w:tc>
          <w:tcPr>
            <w:tcW w:w="1844" w:type="dxa"/>
            <w:tcMar/>
          </w:tcPr>
          <w:p w:rsidRPr="005A260F" w:rsidR="00CC5A49" w:rsidP="44E53CBA" w:rsidRDefault="44E53CBA" w14:paraId="0EFCF108" w14:textId="60162EA9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18B78B10" w14:textId="44BA04D8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91489A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090DCEB1" w14:textId="7A9FE78E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63832393" w14:textId="682ECAA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53295F6B">
                    <v:shape id="Ink 14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 w14:anchorId="4DE05458">
                      <v:imagedata o:title="" r:id="rId14"/>
                    </v:shape>
                  </w:pict>
                </mc:Fallback>
              </mc:AlternateContent>
            </w:r>
          </w:p>
          <w:p w:rsidRPr="005A260F" w:rsidR="00AB6030" w:rsidP="00286733" w:rsidRDefault="00AB6030" w14:paraId="545E9F68" w14:textId="73F13F14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6389637C" w14:paraId="1B041DA0" w14:textId="77777777">
        <w:tc>
          <w:tcPr>
            <w:tcW w:w="1844" w:type="dxa"/>
            <w:tcMar/>
          </w:tcPr>
          <w:p w:rsidRPr="005A260F" w:rsidR="00CC5A49" w:rsidP="44E53CBA" w:rsidRDefault="44E53CBA" w14:paraId="67E00C96" w14:textId="7D196C70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194FC850" w14:textId="2D6CC4B2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48DBA1D4" w14:textId="1FA8BB8F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133C7133" w14:textId="6053B2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67A24982">
                    <v:shape id="Ink 37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 w14:anchorId="46554DD9">
                      <v:imagedata o:title="" r:id="rId16"/>
                    </v:shape>
                  </w:pict>
                </mc:Fallback>
              </mc:AlternateContent>
            </w:r>
          </w:p>
          <w:p w:rsidRPr="005A260F" w:rsidR="00AB6030" w:rsidP="00286733" w:rsidRDefault="00AB6030" w14:paraId="24C4552B" w14:textId="07D2AA8C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6389637C" w14:paraId="15F981FA" w14:textId="77777777">
        <w:tc>
          <w:tcPr>
            <w:tcW w:w="1844" w:type="dxa"/>
            <w:tcMar/>
          </w:tcPr>
          <w:p w:rsidRPr="005A260F" w:rsidR="00CC5A49" w:rsidP="147C7194" w:rsidRDefault="147C7194" w14:paraId="07F15626" w14:textId="766CC52D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5082AD2C" w14:textId="66F2EA16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2F7EC82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2EE14972" w14:textId="19A0253B">
            <w:pPr>
              <w:rPr>
                <w:rFonts w:asciiTheme="minorHAnsi" w:hAnsiTheme="minorHAnsi" w:cstheme="minorHAnsi"/>
                <w:lang w:val="en-AU"/>
              </w:rPr>
            </w:pPr>
          </w:p>
          <w:p w:rsidRPr="005A260F" w:rsidR="00AB6030" w:rsidP="00286733" w:rsidRDefault="00AB6030" w14:paraId="403A41C2" w14:textId="52FF410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3B28C68">
                    <v:shape id="Ink 21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 w14:anchorId="183F8622">
                      <v:imagedata o:title="" r:id="rId18"/>
                    </v:shape>
                  </w:pict>
                </mc:Fallback>
              </mc:AlternateContent>
            </w:r>
          </w:p>
        </w:tc>
      </w:tr>
      <w:tr w:rsidRPr="005A260F" w:rsidR="00CC5A49" w:rsidTr="6389637C" w14:paraId="585A8EAA" w14:textId="77777777">
        <w:tc>
          <w:tcPr>
            <w:tcW w:w="1844" w:type="dxa"/>
            <w:tcMar/>
          </w:tcPr>
          <w:p w:rsidR="00CC5A49" w:rsidP="147C7194" w:rsidRDefault="009E2060" w14:paraId="011778B4" w14:textId="77777777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:rsidR="009E2060" w:rsidP="147C7194" w:rsidRDefault="009E2060" w14:paraId="1FFC06C6" w14:textId="1DE54F1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229CA130" w14:textId="5C33C3C3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296182" w14:paraId="6DE07E4F" w14:textId="0D508D4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 w14:anchorId="4C2F58A6">
                    <v:group id="Canvas 3" style="width:180.3pt;height:64pt;mso-position-horizontal-relative:char;mso-position-vertical-relative:line" coordsize="22898,8128" o:spid="_x0000_s1026" editas="canvas" w14:anchorId="6F8322FE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style="position:absolute;width:22898;height:8128;visibility:visible;mso-wrap-style:square" type="#_x0000_t75">
                        <v:fill o:detectmouseclick="t"/>
                        <v:path o:connecttype="none"/>
                      </v:shape>
                      <v:shape id="Ink 5" style="position:absolute;left:4674;top:1418;width:583;height:679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o:title="" r:id="rId22"/>
                      </v:shape>
                      <v:shape id="Ink 6" style="position:absolute;left:6560;top:1800;width:746;height:5687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o:title="" r:id="rId23"/>
                      </v:shape>
                      <v:shape id="Ink 7" style="position:absolute;left:3515;top:270;width:18694;height:604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o:title="" r:id="rId2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Pr="005A260F" w:rsidR="00CC5A49" w:rsidTr="6389637C" w14:paraId="07BBD063" w14:textId="77777777">
        <w:tc>
          <w:tcPr>
            <w:tcW w:w="1844" w:type="dxa"/>
            <w:tcMar/>
          </w:tcPr>
          <w:p w:rsidR="00CC5A49" w:rsidP="147C7194" w:rsidRDefault="147C7194" w14:paraId="251FF43D" w14:textId="71449CC8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  <w:tcMar/>
          </w:tcPr>
          <w:p w:rsidR="00CC5A49" w:rsidP="44E53CBA" w:rsidRDefault="00393186" w14:paraId="55E991E3" w14:textId="38FB3DA6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0206081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56A2AA01" w14:textId="2802055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3F36DDE1">
                    <v:shape id="Ink 30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 w14:anchorId="311860D3">
                      <v:imagedata o:title="" r:id="rId26"/>
                    </v:shape>
                  </w:pict>
                </mc:Fallback>
              </mc:AlternateContent>
            </w:r>
          </w:p>
          <w:p w:rsidRPr="005A260F" w:rsidR="00AB6030" w:rsidP="00286733" w:rsidRDefault="00AB6030" w14:paraId="7C8EA779" w14:textId="7522E471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6389637C" w14:paraId="2B3F84FA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tcMar/>
            <w:vAlign w:val="bottom"/>
          </w:tcPr>
          <w:p w:rsidRPr="005A260F" w:rsidR="00CC5A49" w:rsidP="00286733" w:rsidRDefault="00CC5A49" w14:paraId="4B360A28" w14:textId="77777777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:rsidRPr="005A260F" w:rsidR="00CC5A49" w:rsidP="00286733" w:rsidRDefault="00CC5A49" w14:paraId="7330701A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Pr="005A260F" w:rsidR="00CC5A49" w:rsidP="00286733" w:rsidRDefault="00CC5A49" w14:paraId="244991E7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  <w:tcMar/>
          </w:tcPr>
          <w:p w:rsidRPr="005A260F" w:rsidR="00CC5A49" w:rsidP="00286733" w:rsidRDefault="00CC5A49" w14:paraId="356F1985" w14:textId="77777777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:rsidRPr="005A260F" w:rsidR="00CC5A49" w:rsidP="00286733" w:rsidRDefault="00CC5A49" w14:paraId="0232CB8D" w14:textId="77777777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:rsidRPr="005A260F" w:rsidR="00CC5A49" w:rsidP="00286733" w:rsidRDefault="00CC5A49" w14:paraId="71B7979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6389637C" w14:paraId="487B0A8F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  <w:tcMar/>
          </w:tcPr>
          <w:p w:rsidRPr="005A260F" w:rsidR="00CC5A49" w:rsidP="00286733" w:rsidRDefault="00CC5A49" w14:paraId="3EDD44CF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  <w:tcMar/>
          </w:tcPr>
          <w:p w:rsidRPr="005A260F" w:rsidR="00CC5A49" w:rsidP="00286733" w:rsidRDefault="00CC5A49" w14:paraId="49A598C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  <w:tcMar/>
          </w:tcPr>
          <w:p w:rsidRPr="005A260F" w:rsidR="00CC5A49" w:rsidP="00286733" w:rsidRDefault="00CC5A49" w14:paraId="70E40E58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  <w:tcMar/>
          </w:tcPr>
          <w:p w:rsidRPr="005A260F" w:rsidR="00CC5A49" w:rsidP="00286733" w:rsidRDefault="00CC5A49" w14:paraId="78073B4E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Pr="005A260F" w:rsidR="00CC5A49" w:rsidTr="6389637C" w14:paraId="33152954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  <w:tcMar/>
          </w:tcPr>
          <w:p w:rsidRPr="005A260F" w:rsidR="00CC5A49" w:rsidP="00286733" w:rsidRDefault="00CC5A49" w14:paraId="3350E71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  <w:tcMar/>
          </w:tcPr>
          <w:p w:rsidRPr="005A260F" w:rsidR="00CC5A49" w:rsidP="00286733" w:rsidRDefault="00CC5A49" w14:paraId="41BE40B6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  <w:tcMar/>
          </w:tcPr>
          <w:p w:rsidRPr="005A260F" w:rsidR="00CC5A49" w:rsidP="00286733" w:rsidRDefault="00CC5A49" w14:paraId="3AC55A6A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  <w:tcMar/>
          </w:tcPr>
          <w:p w:rsidRPr="005A260F" w:rsidR="00CC5A49" w:rsidP="00286733" w:rsidRDefault="00CC5A49" w14:paraId="402A553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123FA9" w:rsidTr="6389637C" w14:paraId="04E48B3F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4B5EFA7F" w:rsidRDefault="00192AA9" w14:paraId="6AA2AAE2" w14:textId="36D26B5B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Test payload code with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monica’s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script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7D829FB3" w14:textId="247DA22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  <w:tcMar/>
          </w:tcPr>
          <w:p w:rsidR="00123FA9" w:rsidP="00123FA9" w:rsidRDefault="00BF1CD3" w14:paraId="1735A30C" w14:textId="2509996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Claire</w:t>
            </w:r>
          </w:p>
        </w:tc>
        <w:tc>
          <w:tcPr>
            <w:tcW w:w="709" w:type="dxa"/>
            <w:tcMar/>
          </w:tcPr>
          <w:p w:rsidRPr="005A260F" w:rsidR="00123FA9" w:rsidP="00286733" w:rsidRDefault="00F70376" w14:paraId="7FBCB123" w14:textId="2E29542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</w:t>
            </w:r>
            <w:r w:rsidR="002B0707">
              <w:rPr>
                <w:rFonts w:asciiTheme="minorHAnsi" w:hAnsiTheme="minorHAnsi" w:cstheme="minorHAnsi"/>
                <w:lang w:val="en-AU"/>
              </w:rPr>
              <w:t>/</w:t>
            </w:r>
            <w:r>
              <w:rPr>
                <w:rFonts w:asciiTheme="minorHAnsi" w:hAnsiTheme="minorHAnsi" w:cstheme="minorHAnsi"/>
                <w:lang w:val="en-AU"/>
              </w:rPr>
              <w:t>10</w:t>
            </w:r>
          </w:p>
        </w:tc>
      </w:tr>
      <w:tr w:rsidRPr="005A260F" w:rsidR="00123FA9" w:rsidTr="6389637C" w14:paraId="7C94E60F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Pr="00192AA9" w:rsidR="00123FA9" w:rsidP="4B5EFA7F" w:rsidRDefault="00F70376" w14:paraId="02156626" w14:textId="766BCF0B">
            <w:pPr>
              <w:spacing w:line="259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Confirm image processor is working at </w:t>
            </w:r>
            <w:proofErr w:type="gramStart"/>
            <w:r>
              <w:rPr>
                <w:rFonts w:asciiTheme="minorHAnsi" w:hAnsiTheme="minorHAnsi" w:cstheme="minorBidi"/>
                <w:lang w:val="en-AU"/>
              </w:rPr>
              <w:t>sufficient</w:t>
            </w:r>
            <w:proofErr w:type="gramEnd"/>
            <w:r>
              <w:rPr>
                <w:rFonts w:asciiTheme="minorHAnsi" w:hAnsiTheme="minorHAnsi" w:cstheme="minorBidi"/>
                <w:lang w:val="en-AU"/>
              </w:rPr>
              <w:t xml:space="preserve"> speed with live feed. Document in design and test document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09FC669F" w14:textId="02C3805A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BF1CD3" w14:paraId="32F998B0" w14:textId="5848FD5C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Harry</w:t>
            </w:r>
          </w:p>
        </w:tc>
        <w:tc>
          <w:tcPr>
            <w:tcW w:w="709" w:type="dxa"/>
            <w:tcMar/>
          </w:tcPr>
          <w:p w:rsidRPr="005A260F" w:rsidR="00123FA9" w:rsidP="00286733" w:rsidRDefault="00F70376" w14:paraId="2C6367E1" w14:textId="690B84D5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7/10</w:t>
            </w:r>
          </w:p>
        </w:tc>
      </w:tr>
      <w:tr w:rsidRPr="005A260F" w:rsidR="00123FA9" w:rsidTr="6389637C" w14:paraId="4298EAE6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005A537F" w:rsidRDefault="007E097D" w14:paraId="114182A1" w14:textId="7E1B3E1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Assist </w:t>
            </w:r>
            <w:r w:rsidR="00192AA9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Harry</w:t>
            </w:r>
            <w:r w:rsidR="007F028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193D2040" w14:textId="211FB4A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3045B0" w14:paraId="590AEED8" w14:textId="72632DDC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</w:t>
            </w:r>
          </w:p>
        </w:tc>
        <w:tc>
          <w:tcPr>
            <w:tcW w:w="709" w:type="dxa"/>
            <w:tcMar/>
          </w:tcPr>
          <w:p w:rsidRPr="005A260F" w:rsidR="00123FA9" w:rsidP="00286733" w:rsidRDefault="00F70376" w14:paraId="1379CC22" w14:textId="18B04D0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7/10</w:t>
            </w:r>
          </w:p>
        </w:tc>
      </w:tr>
      <w:tr w:rsidRPr="005A260F" w:rsidR="00123FA9" w:rsidTr="6389637C" w14:paraId="39E6A725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00011796" w:rsidRDefault="00192AA9" w14:paraId="2A2FCF38" w14:textId="20F2D3E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ask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Kye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about NAV script 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072D52B1" w14:textId="5862D1E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BF1CD3" w14:paraId="70C9FE61" w14:textId="604FA987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</w:t>
            </w:r>
          </w:p>
        </w:tc>
        <w:tc>
          <w:tcPr>
            <w:tcW w:w="709" w:type="dxa"/>
            <w:tcMar/>
          </w:tcPr>
          <w:p w:rsidRPr="005A260F" w:rsidR="00123FA9" w:rsidP="00286733" w:rsidRDefault="00F70376" w14:paraId="1030C448" w14:textId="66FA087A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7/10</w:t>
            </w:r>
          </w:p>
        </w:tc>
      </w:tr>
      <w:tr w:rsidRPr="005A260F" w:rsidR="00011796" w:rsidTr="6389637C" w14:paraId="6435CFBA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011796" w:rsidP="6389637C" w:rsidRDefault="00BF1CD3" w14:paraId="7C6EB195" w14:textId="5DF879E4">
            <w:pPr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</w:t>
            </w:r>
            <w:r w:rsidR="00F7037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ask </w:t>
            </w:r>
            <w:r w:rsidR="00F7037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Fel</w:t>
            </w:r>
            <w:r w:rsidR="00F7037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i</w:t>
            </w:r>
            <w:r w:rsidR="00F7037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pe</w:t>
            </w:r>
            <w:r w:rsidR="00F7037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about extra sessions.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update meeting minutes and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and write pre-flight checklist</w:t>
            </w:r>
          </w:p>
        </w:tc>
        <w:tc>
          <w:tcPr>
            <w:tcW w:w="567" w:type="dxa"/>
            <w:gridSpan w:val="2"/>
            <w:tcMar/>
          </w:tcPr>
          <w:p w:rsidR="00011796" w:rsidP="00286733" w:rsidRDefault="00BF1CD3" w14:paraId="3D9FAB86" w14:textId="621B43D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  <w:tcMar/>
          </w:tcPr>
          <w:p w:rsidR="00011796" w:rsidP="00286733" w:rsidRDefault="00BF1CD3" w14:paraId="3183FA0A" w14:textId="5F513C9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</w:t>
            </w:r>
          </w:p>
        </w:tc>
        <w:tc>
          <w:tcPr>
            <w:tcW w:w="709" w:type="dxa"/>
            <w:tcMar/>
          </w:tcPr>
          <w:p w:rsidRPr="005A260F" w:rsidR="00011796" w:rsidP="00286733" w:rsidRDefault="00F70376" w14:paraId="2F1C1A9D" w14:textId="7F58D08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7/10</w:t>
            </w:r>
          </w:p>
        </w:tc>
      </w:tr>
      <w:tr w:rsidRPr="005A260F" w:rsidR="003045B0" w:rsidTr="6389637C" w14:paraId="4F048FB4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3045B0" w:rsidP="00011796" w:rsidRDefault="00931439" w14:paraId="53D85B11" w14:textId="6B25045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Support and maintenance</w:t>
            </w:r>
          </w:p>
        </w:tc>
        <w:tc>
          <w:tcPr>
            <w:tcW w:w="567" w:type="dxa"/>
            <w:gridSpan w:val="2"/>
            <w:tcMar/>
          </w:tcPr>
          <w:p w:rsidR="003045B0" w:rsidP="00286733" w:rsidRDefault="00237E9F" w14:paraId="2E2A90BD" w14:textId="36C26C3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6</w:t>
            </w:r>
          </w:p>
        </w:tc>
        <w:tc>
          <w:tcPr>
            <w:tcW w:w="1843" w:type="dxa"/>
            <w:gridSpan w:val="2"/>
            <w:tcMar/>
          </w:tcPr>
          <w:p w:rsidR="003045B0" w:rsidP="00286733" w:rsidRDefault="003045B0" w14:paraId="31FF7C47" w14:textId="26601472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Elliot</w:t>
            </w:r>
          </w:p>
        </w:tc>
        <w:tc>
          <w:tcPr>
            <w:tcW w:w="709" w:type="dxa"/>
            <w:tcMar/>
          </w:tcPr>
          <w:p w:rsidR="003045B0" w:rsidP="00286733" w:rsidRDefault="00F70376" w14:paraId="314F6C90" w14:textId="3C17E30C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7/10</w:t>
            </w:r>
          </w:p>
        </w:tc>
      </w:tr>
      <w:tr w:rsidRPr="005A260F" w:rsidR="00C4703D" w:rsidTr="6389637C" w14:paraId="399EC86B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Pr="00C4703D" w:rsidR="00C4703D" w:rsidP="00011796" w:rsidRDefault="00F70376" w14:paraId="38F8AC06" w14:textId="64B1A961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Support and Maintenance</w:t>
            </w:r>
            <w:bookmarkStart w:name="_GoBack" w:id="0"/>
            <w:bookmarkEnd w:id="0"/>
          </w:p>
        </w:tc>
        <w:tc>
          <w:tcPr>
            <w:tcW w:w="567" w:type="dxa"/>
            <w:gridSpan w:val="2"/>
            <w:tcMar/>
          </w:tcPr>
          <w:p w:rsidR="00C4703D" w:rsidP="00286733" w:rsidRDefault="00237E9F" w14:paraId="36EC3F3E" w14:textId="5BBE21F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</w:t>
            </w:r>
          </w:p>
        </w:tc>
        <w:tc>
          <w:tcPr>
            <w:tcW w:w="1843" w:type="dxa"/>
            <w:gridSpan w:val="2"/>
            <w:tcMar/>
          </w:tcPr>
          <w:p w:rsidR="00C4703D" w:rsidP="00286733" w:rsidRDefault="00C4703D" w14:paraId="2042F7EE" w14:textId="5B9854E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</w:p>
        </w:tc>
        <w:tc>
          <w:tcPr>
            <w:tcW w:w="709" w:type="dxa"/>
            <w:tcMar/>
          </w:tcPr>
          <w:p w:rsidR="00C4703D" w:rsidP="00286733" w:rsidRDefault="00F70376" w14:paraId="442E2719" w14:textId="4B18170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7/10</w:t>
            </w:r>
          </w:p>
        </w:tc>
      </w:tr>
    </w:tbl>
    <w:p w:rsidRPr="002E4A38" w:rsidR="00081EFA" w:rsidP="00123FA9" w:rsidRDefault="00081EFA" w14:paraId="28694DF1" w14:textId="2E05FE9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Pr="002E4A38" w:rsidR="00081EFA" w:rsidSect="00CC5A49">
      <w:pgSz w:w="11907" w:h="16840" w:orient="portrait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A54" w:rsidRDefault="00135A54" w14:paraId="25AB224A" w14:textId="77777777">
      <w:r>
        <w:separator/>
      </w:r>
    </w:p>
  </w:endnote>
  <w:endnote w:type="continuationSeparator" w:id="0">
    <w:p w:rsidR="00135A54" w:rsidRDefault="00135A54" w14:paraId="45B99D8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A54" w:rsidRDefault="00135A54" w14:paraId="1C758A1E" w14:textId="77777777">
      <w:r>
        <w:separator/>
      </w:r>
    </w:p>
  </w:footnote>
  <w:footnote w:type="continuationSeparator" w:id="0">
    <w:p w:rsidR="00135A54" w:rsidRDefault="00135A54" w14:paraId="12FD380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hint="default" w:ascii="Helvetica" w:hAnsi="Helvetica" w:cs="Helvetica" w:eastAsiaTheme="minorEastAsia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5A54"/>
    <w:rsid w:val="00137B8A"/>
    <w:rsid w:val="00152BEF"/>
    <w:rsid w:val="00171DD1"/>
    <w:rsid w:val="001720ED"/>
    <w:rsid w:val="00192AA9"/>
    <w:rsid w:val="001B314C"/>
    <w:rsid w:val="00201C72"/>
    <w:rsid w:val="00220FFA"/>
    <w:rsid w:val="002317FC"/>
    <w:rsid w:val="00237E9F"/>
    <w:rsid w:val="002646E0"/>
    <w:rsid w:val="002651D3"/>
    <w:rsid w:val="00273791"/>
    <w:rsid w:val="00286733"/>
    <w:rsid w:val="0029001B"/>
    <w:rsid w:val="00295AA7"/>
    <w:rsid w:val="00295D05"/>
    <w:rsid w:val="00296182"/>
    <w:rsid w:val="002972D9"/>
    <w:rsid w:val="002B0707"/>
    <w:rsid w:val="002B10A9"/>
    <w:rsid w:val="002C1B6C"/>
    <w:rsid w:val="002D3485"/>
    <w:rsid w:val="002E4A38"/>
    <w:rsid w:val="003045B0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06188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479A1"/>
    <w:rsid w:val="0077398E"/>
    <w:rsid w:val="007A616B"/>
    <w:rsid w:val="007B44F1"/>
    <w:rsid w:val="007E097D"/>
    <w:rsid w:val="007E623F"/>
    <w:rsid w:val="007E7959"/>
    <w:rsid w:val="007F028F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1439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0612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D3C32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33D57"/>
    <w:rsid w:val="00C4703D"/>
    <w:rsid w:val="00C4793E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51B36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1465B"/>
    <w:rsid w:val="00F378E0"/>
    <w:rsid w:val="00F70376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1B1CEDBF"/>
    <w:rsid w:val="44E53CBA"/>
    <w:rsid w:val="4B5EFA7F"/>
    <w:rsid w:val="638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2F74"/>
    <w:rPr>
      <w:rFonts w:asciiTheme="majorHAnsi" w:hAnsiTheme="majorHAnsi" w:eastAsiaTheme="majorEastAsia" w:cstheme="majorBidi"/>
      <w:b/>
      <w:bCs/>
      <w:kern w:val="32"/>
      <w:sz w:val="32"/>
      <w:szCs w:val="32"/>
      <w:lang w:val="en-GB"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F2F74"/>
    <w:rPr>
      <w:rFonts w:asciiTheme="majorHAnsi" w:hAnsiTheme="majorHAnsi" w:eastAsiaTheme="majorEastAsia" w:cstheme="majorBidi"/>
      <w:b/>
      <w:bCs/>
      <w:i/>
      <w:iCs/>
      <w:sz w:val="28"/>
      <w:szCs w:val="28"/>
      <w:lang w:val="en-GB"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F2F74"/>
    <w:rPr>
      <w:rFonts w:asciiTheme="majorHAnsi" w:hAnsiTheme="majorHAnsi" w:eastAsiaTheme="majorEastAsia" w:cstheme="majorBidi"/>
      <w:b/>
      <w:bCs/>
      <w:sz w:val="26"/>
      <w:szCs w:val="26"/>
      <w:lang w:val="en-GB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2F74"/>
    <w:rPr>
      <w:rFonts w:asciiTheme="minorHAnsi" w:hAnsiTheme="minorHAnsi" w:eastAsiaTheme="minorEastAsia" w:cstheme="minorBidi"/>
      <w:b/>
      <w:bCs/>
      <w:sz w:val="28"/>
      <w:szCs w:val="28"/>
      <w:lang w:val="en-GB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2F74"/>
    <w:rPr>
      <w:rFonts w:asciiTheme="minorHAnsi" w:hAnsiTheme="minorHAnsi" w:eastAsiaTheme="minorEastAsia" w:cstheme="minorBidi"/>
      <w:b/>
      <w:bCs/>
      <w:i/>
      <w:iCs/>
      <w:sz w:val="26"/>
      <w:szCs w:val="26"/>
      <w:lang w:val="en-GB"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2F74"/>
    <w:rPr>
      <w:rFonts w:asciiTheme="minorHAnsi" w:hAnsiTheme="minorHAnsi" w:eastAsiaTheme="minorEastAsia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3.xml" Id="rId13" /><Relationship Type="http://schemas.openxmlformats.org/officeDocument/2006/relationships/image" Target="media/image6.png" Id="rId18" /><Relationship Type="http://schemas.openxmlformats.org/officeDocument/2006/relationships/image" Target="media/image10.png" Id="rId26" /><Relationship Type="http://schemas.openxmlformats.org/officeDocument/2006/relationships/styles" Target="styles.xml" Id="rId3" /><Relationship Type="http://schemas.openxmlformats.org/officeDocument/2006/relationships/customXml" Target="ink/ink8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customXml" Target="ink/ink5.xml" Id="rId17" /><Relationship Type="http://schemas.openxmlformats.org/officeDocument/2006/relationships/customXml" Target="ink/ink9.xml" Id="rId25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customXml" Target="ink/ink7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ink/ink2.xml" Id="rId11" /><Relationship Type="http://schemas.openxmlformats.org/officeDocument/2006/relationships/image" Target="media/image9.png" Id="rId24" /><Relationship Type="http://schemas.openxmlformats.org/officeDocument/2006/relationships/webSettings" Target="webSettings.xml" Id="rId5" /><Relationship Type="http://schemas.openxmlformats.org/officeDocument/2006/relationships/customXml" Target="ink/ink4.xml" Id="rId15" /><Relationship Type="http://schemas.openxmlformats.org/officeDocument/2006/relationships/image" Target="media/image8.png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customXml" Target="ink/ink6.xml" Id="rId19" /><Relationship Type="http://schemas.openxmlformats.org/officeDocument/2006/relationships/settings" Target="settings.xml" Id="rId4" /><Relationship Type="http://schemas.openxmlformats.org/officeDocument/2006/relationships/customXml" Target="ink/ink1.xml" Id="rId9" /><Relationship Type="http://schemas.openxmlformats.org/officeDocument/2006/relationships/image" Target="media/image4.png" Id="rId14" /><Relationship Type="http://schemas.openxmlformats.org/officeDocument/2006/relationships/image" Target="media/image7.png" Id="rId22" /><Relationship Type="http://schemas.openxmlformats.org/officeDocument/2006/relationships/fontTable" Target="fontTable.xml" Id="rId2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8B061F-5FF4-4FD2-B982-B04BF39084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MOM[1]</ap:Template>
  <ap:Application>Microsoft Office Word</ap:Application>
  <ap:DocSecurity>0</ap:DocSecurity>
  <ap:ScaleCrop>false</ap:ScaleCrop>
  <ap:Company>None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Minutes of Meeting Template</dc:title>
  <dc:creator>Liz Roy</dc:creator>
  <lastModifiedBy>Hope Sneddon</lastModifiedBy>
  <revision>3</revision>
  <lastPrinted>2000-04-27T07:15:00.0000000Z</lastPrinted>
  <dcterms:created xsi:type="dcterms:W3CDTF">2019-10-15T04:33:00.0000000Z</dcterms:created>
  <dcterms:modified xsi:type="dcterms:W3CDTF">2019-10-15T04:34:42.3921421Z</dcterms:modified>
</coreProperties>
</file>