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937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Pr="005A260F" w:rsidR="00CC5A49" w:rsidTr="31F6B8FF" w14:paraId="3425EDE8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35CD1C58" w14:textId="77777777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:rsidRPr="005A260F" w:rsidR="00CC5A49" w:rsidP="00393186" w:rsidRDefault="00CC5A49" w14:paraId="5C8C4776" w14:textId="61B76F69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:rsidRPr="005A260F" w:rsidR="00CC5A49" w:rsidP="00286733" w:rsidRDefault="00CC5A49" w14:paraId="0C9E67A4" w14:textId="77777777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33FAB607" w14:textId="77777777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Pr="005A260F" w:rsidR="00CC5A49" w:rsidTr="31F6B8FF" w14:paraId="49B1E77A" w14:textId="77777777">
        <w:trPr>
          <w:cantSplit/>
        </w:trPr>
        <w:tc>
          <w:tcPr>
            <w:tcW w:w="1844" w:type="dxa"/>
            <w:tcMar/>
          </w:tcPr>
          <w:p w:rsidRPr="005A260F" w:rsidR="00CC5A49" w:rsidP="31F6B8FF" w:rsidRDefault="0134F8C3" w14:paraId="2E249C13" w14:textId="31FA1CF7">
            <w:pPr>
              <w:rPr>
                <w:rFonts w:ascii="Calibri" w:hAnsi="Calibri" w:cs="Arial" w:asciiTheme="minorAscii" w:hAnsiTheme="minorAscii" w:cstheme="minorBidi"/>
                <w:lang w:val="en-AU"/>
              </w:rPr>
            </w:pPr>
            <w:r w:rsidRPr="31F6B8FF" w:rsidR="31F6B8FF">
              <w:rPr>
                <w:rFonts w:ascii="Calibri" w:hAnsi="Calibri" w:cs="Arial" w:asciiTheme="minorAscii" w:hAnsiTheme="minorAscii" w:cstheme="minorBidi"/>
                <w:lang w:val="en-AU"/>
              </w:rPr>
              <w:t>Place: S</w:t>
            </w:r>
            <w:r w:rsidRPr="31F6B8FF" w:rsidR="31F6B8FF">
              <w:rPr>
                <w:rFonts w:ascii="Calibri" w:hAnsi="Calibri" w:cs="Arial" w:asciiTheme="minorAscii" w:hAnsiTheme="minorAscii" w:cstheme="minorBidi"/>
                <w:lang w:val="en-AU"/>
              </w:rPr>
              <w:t>5</w:t>
            </w:r>
          </w:p>
        </w:tc>
        <w:tc>
          <w:tcPr>
            <w:tcW w:w="4536" w:type="dxa"/>
            <w:gridSpan w:val="6"/>
            <w:tcMar/>
          </w:tcPr>
          <w:p w:rsidRPr="005A260F" w:rsidR="00CC5A49" w:rsidP="00286733" w:rsidRDefault="00CC5A49" w14:paraId="4D84409F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:rsidRPr="005A260F" w:rsidR="00CC5A49" w:rsidP="0134F8C3" w:rsidRDefault="002972D9" w14:paraId="65AFE4AF" w14:textId="50DB535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  <w:tcMar/>
          </w:tcPr>
          <w:p w:rsidR="00CC5A49" w:rsidP="0134F8C3" w:rsidRDefault="0134F8C3" w14:paraId="27E4EE02" w14:textId="3DF6D75F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9248B0">
              <w:rPr>
                <w:rFonts w:asciiTheme="minorHAnsi" w:hAnsiTheme="minorHAnsi" w:cstheme="minorBidi"/>
                <w:lang w:val="en-AU"/>
              </w:rPr>
              <w:t>01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9248B0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:rsidRPr="005A260F" w:rsidR="00CC5A49" w:rsidP="31F6B8FF" w:rsidRDefault="0134F8C3" w14:paraId="148B93CD" w14:textId="16231F20">
            <w:pPr>
              <w:rPr>
                <w:rFonts w:ascii="Calibri" w:hAnsi="Calibri" w:cs="Arial" w:asciiTheme="minorAscii" w:hAnsiTheme="minorAscii" w:cstheme="minorBidi"/>
                <w:lang w:val="en-AU"/>
              </w:rPr>
            </w:pPr>
            <w:r w:rsidRPr="31F6B8FF" w:rsidR="31F6B8FF">
              <w:rPr>
                <w:rFonts w:ascii="Calibri" w:hAnsi="Calibri" w:cs="Arial" w:asciiTheme="minorAscii" w:hAnsiTheme="minorAscii" w:cstheme="minorBidi"/>
                <w:lang w:val="en-AU"/>
              </w:rPr>
              <w:t xml:space="preserve">Start Time: </w:t>
            </w:r>
            <w:r w:rsidRPr="31F6B8FF" w:rsidR="31F6B8FF">
              <w:rPr>
                <w:rFonts w:ascii="Calibri" w:hAnsi="Calibri" w:cs="Arial" w:asciiTheme="minorAscii" w:hAnsiTheme="minorAscii" w:cstheme="minorBidi"/>
                <w:lang w:val="en-AU"/>
              </w:rPr>
              <w:t>9</w:t>
            </w:r>
            <w:r w:rsidRPr="31F6B8FF" w:rsidR="31F6B8FF">
              <w:rPr>
                <w:rFonts w:ascii="Calibri" w:hAnsi="Calibri" w:cs="Arial" w:asciiTheme="minorAscii" w:hAnsiTheme="minorAscii" w:cstheme="minorBidi"/>
                <w:lang w:val="en-AU"/>
              </w:rPr>
              <w:t>:00am</w:t>
            </w:r>
          </w:p>
        </w:tc>
      </w:tr>
      <w:tr w:rsidRPr="005A260F" w:rsidR="00CC5A49" w:rsidTr="31F6B8FF" w14:paraId="3F845069" w14:textId="77777777">
        <w:trPr>
          <w:cantSplit/>
        </w:trPr>
        <w:tc>
          <w:tcPr>
            <w:tcW w:w="6380" w:type="dxa"/>
            <w:gridSpan w:val="7"/>
            <w:tcMar/>
          </w:tcPr>
          <w:p w:rsidR="00CC5A49" w:rsidP="00286733" w:rsidRDefault="00CC5A49" w14:paraId="490A228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:rsidRPr="005A260F" w:rsidR="00CC5A49" w:rsidP="00483CC0" w:rsidRDefault="00483CC0" w14:paraId="24DAEAB6" w14:textId="7B14EF7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  <w:tcMar/>
          </w:tcPr>
          <w:p w:rsidR="00CC5A49" w:rsidP="00286733" w:rsidRDefault="00CC5A49" w14:paraId="7D6B09E7" w14:textId="77777777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:rsidRPr="005A260F" w:rsidR="00CC5A49" w:rsidP="00286733" w:rsidRDefault="00CC5A49" w14:paraId="0E67CF3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Pr="005A260F" w:rsidR="00CC5A49" w:rsidTr="31F6B8FF" w14:paraId="1478BFD7" w14:textId="77777777">
        <w:trPr>
          <w:cantSplit/>
          <w:trHeight w:val="889"/>
        </w:trPr>
        <w:tc>
          <w:tcPr>
            <w:tcW w:w="9372" w:type="dxa"/>
            <w:gridSpan w:val="12"/>
            <w:tcMar/>
          </w:tcPr>
          <w:p w:rsidRPr="00CC5A49" w:rsidR="00CC5A49" w:rsidP="00CC5A49" w:rsidRDefault="0134F8C3" w14:paraId="45D4450D" w14:textId="1EFAF09E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:rsidRPr="00123FA9" w:rsidR="00483CC0" w:rsidP="0134F8C3" w:rsidRDefault="0134F8C3" w14:paraId="08C54F1D" w14:textId="08B12315">
            <w:pPr>
              <w:pStyle w:val="ListParagraph"/>
              <w:numPr>
                <w:ilvl w:val="0"/>
                <w:numId w:val="2"/>
              </w:numPr>
              <w:rPr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Task allocation</w:t>
            </w:r>
          </w:p>
        </w:tc>
      </w:tr>
      <w:tr w:rsidRPr="005A260F" w:rsidR="00CC5A49" w:rsidTr="31F6B8FF" w14:paraId="607FDE4E" w14:textId="77777777">
        <w:trPr>
          <w:cantSplit/>
          <w:trHeight w:val="327"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D765AA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Pr="005A260F" w:rsidR="00CC5A49" w:rsidTr="31F6B8FF" w14:paraId="6313FAA9" w14:textId="77777777">
        <w:tc>
          <w:tcPr>
            <w:tcW w:w="1844" w:type="dxa"/>
            <w:tcMar/>
          </w:tcPr>
          <w:p w:rsidRPr="005A260F" w:rsidR="00CC5A49" w:rsidP="00286733" w:rsidRDefault="00CC5A49" w14:paraId="24802DE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  <w:tcMar/>
          </w:tcPr>
          <w:p w:rsidRPr="005A260F" w:rsidR="00CC5A49" w:rsidP="00286733" w:rsidRDefault="00CC5A49" w14:paraId="646EC3E6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0286733" w:rsidRDefault="00CC5A49" w14:paraId="085E307D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  <w:tcMar/>
          </w:tcPr>
          <w:p w:rsidR="00CC5A49" w:rsidP="00286733" w:rsidRDefault="00CC5A49" w14:paraId="2076EE66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Pr="005A260F" w:rsidR="00CC5A49" w:rsidP="00286733" w:rsidRDefault="00CC5A49" w14:paraId="0DA4815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:rsidR="00CC5A49" w:rsidP="00286733" w:rsidRDefault="00CC5A49" w14:paraId="7B03C37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Pr="005A260F" w:rsidR="00CC5A49" w:rsidP="00286733" w:rsidRDefault="00CC5A49" w14:paraId="5A6EC80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  <w:tcMar/>
          </w:tcPr>
          <w:p w:rsidRPr="005A260F" w:rsidR="00CC5A49" w:rsidP="00286733" w:rsidRDefault="00CC5A49" w14:paraId="66FBC07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Pr="005A260F" w:rsidR="00CC5A49" w:rsidTr="31F6B8FF" w14:paraId="3A49201A" w14:textId="77777777">
        <w:tc>
          <w:tcPr>
            <w:tcW w:w="1844" w:type="dxa"/>
            <w:tcMar/>
          </w:tcPr>
          <w:p w:rsidRPr="005A260F" w:rsidR="00CC5A49" w:rsidP="0134F8C3" w:rsidRDefault="0134F8C3" w14:paraId="10840648" w14:textId="67F0E6C4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33F1A650" w14:textId="6495833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588620B4" w14:textId="464FEB78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CA18AD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4C57E75E" w14:textId="289BC1F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  <w:tcMar/>
          </w:tcPr>
          <w:p w:rsidR="00CC5A49" w:rsidP="0134F8C3" w:rsidRDefault="0134F8C3" w14:paraId="6353E0C1" w14:textId="2DB2F38B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23E243A0" w14:textId="35660C3F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31F6B8FF" w14:paraId="5E900914" w14:textId="77777777">
        <w:tc>
          <w:tcPr>
            <w:tcW w:w="1844" w:type="dxa"/>
            <w:tcMar/>
          </w:tcPr>
          <w:p w:rsidRPr="005A260F" w:rsidR="00CC5A49" w:rsidP="0134F8C3" w:rsidRDefault="0134F8C3" w14:paraId="22614A28" w14:textId="02E06B76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0966A9AA" w14:textId="6DB808C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42879D06" w14:textId="76D530DA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79FC6D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09E2060" w14:paraId="779C3A3C" w14:textId="3280D478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  <w:tcMar/>
          </w:tcPr>
          <w:p w:rsidR="00CC5A49" w:rsidP="0134F8C3" w:rsidRDefault="0134F8C3" w14:paraId="3F7313F9" w14:textId="35063BB0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3CD1FAD1" w14:textId="052F3E27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31F6B8FF" w14:paraId="3F3EE891" w14:textId="77777777">
        <w:tc>
          <w:tcPr>
            <w:tcW w:w="1844" w:type="dxa"/>
            <w:tcMar/>
          </w:tcPr>
          <w:p w:rsidRPr="005A260F" w:rsidR="00CC5A49" w:rsidP="0134F8C3" w:rsidRDefault="0134F8C3" w14:paraId="56B92658" w14:textId="486BFCD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1800F542" w14:textId="18A7EF4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77CD9F0B" w14:textId="1A76288D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65B606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1A8F4A7C" w14:textId="1DF27CF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  <w:tcMar/>
          </w:tcPr>
          <w:p w:rsidR="00CC5A49" w:rsidP="0134F8C3" w:rsidRDefault="0134F8C3" w14:paraId="06292774" w14:textId="52BBBF07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73DB4DA7" w14:textId="4BD80346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31F6B8FF" w14:paraId="4A06325C" w14:textId="77777777">
        <w:tc>
          <w:tcPr>
            <w:tcW w:w="1844" w:type="dxa"/>
            <w:tcMar/>
          </w:tcPr>
          <w:p w:rsidR="00CC5A49" w:rsidP="0134F8C3" w:rsidRDefault="0134F8C3" w14:paraId="6B6CE7E7" w14:textId="7A1DC1A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  <w:tcMar/>
          </w:tcPr>
          <w:p w:rsidR="00CC5A49" w:rsidP="0134F8C3" w:rsidRDefault="0134F8C3" w14:paraId="4C0971F8" w14:textId="4130435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="00CC5A49" w:rsidP="0134F8C3" w:rsidRDefault="00CC5A49" w14:paraId="2166040C" w14:textId="16C94B4F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1B608BD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0286733" w:rsidRDefault="00CC5A49" w14:paraId="1F7A2656" w14:textId="3AE083A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="00CC5A49" w:rsidP="00286733" w:rsidRDefault="00CC5A49" w14:paraId="2C1D6565" w14:textId="5227712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  <w:tcMar/>
          </w:tcPr>
          <w:p w:rsidR="00CC5A49" w:rsidP="00286733" w:rsidRDefault="00CC5A49" w14:paraId="7EC79759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38464305" w14:textId="77777777">
        <w:trPr>
          <w:cantSplit/>
        </w:trPr>
        <w:tc>
          <w:tcPr>
            <w:tcW w:w="9372" w:type="dxa"/>
            <w:gridSpan w:val="12"/>
            <w:tcMar/>
          </w:tcPr>
          <w:p w:rsidR="00B90761" w:rsidP="00B90761" w:rsidRDefault="00CC5A49" w14:paraId="0B38E99E" w14:textId="7F274ED2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:rsidR="00D9423F" w:rsidP="0035474C" w:rsidRDefault="00D9423F" w14:paraId="2E9A0050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Pr="008F7E61" w:rsidR="00BD0EB5" w:rsidP="008F7E61" w:rsidRDefault="00BD0EB5" w14:paraId="3631A9EB" w14:textId="4D9534D4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NAV integration to be finished by deadline next Friday</w:t>
            </w:r>
          </w:p>
          <w:p w:rsidRPr="008F7E61" w:rsidR="008F7E61" w:rsidP="008F7E61" w:rsidRDefault="008F7E61" w14:paraId="70187E35" w14:textId="2E96F407">
            <w:pPr>
              <w:pStyle w:val="ListParagraph"/>
              <w:numPr>
                <w:ilvl w:val="0"/>
                <w:numId w:val="1"/>
              </w:numPr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Everyone work on final design documents in preparation for week 6</w:t>
            </w:r>
            <w:bookmarkStart w:name="_GoBack" w:id="0"/>
            <w:bookmarkEnd w:id="0"/>
            <w:r>
              <w:rPr>
                <w:rFonts w:asciiTheme="minorHAnsi" w:hAnsiTheme="minorHAnsi" w:cstheme="minorBidi"/>
                <w:lang w:val="en-AU"/>
              </w:rPr>
              <w:t xml:space="preserve"> </w:t>
            </w:r>
          </w:p>
          <w:p w:rsidRPr="005A260F" w:rsidR="002651D3" w:rsidP="0134F8C3" w:rsidRDefault="002651D3" w14:paraId="485321D8" w14:textId="71F4EF0A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31F6B8FF" w14:paraId="477291CB" w14:textId="77777777">
        <w:trPr>
          <w:cantSplit/>
          <w:trHeight w:val="334"/>
        </w:trPr>
        <w:tc>
          <w:tcPr>
            <w:tcW w:w="6380" w:type="dxa"/>
            <w:gridSpan w:val="7"/>
            <w:tcMar/>
          </w:tcPr>
          <w:p w:rsidRPr="005A260F" w:rsidR="00CC5A49" w:rsidP="4B5EFA7F" w:rsidRDefault="4B5EFA7F" w14:paraId="4EAF23F8" w14:textId="27A67995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:rsidRPr="005A260F" w:rsidR="00CC5A49" w:rsidP="4B5EFA7F" w:rsidRDefault="4B5EFA7F" w14:paraId="7A85F1B4" w14:textId="40451D82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  <w:tcMar/>
          </w:tcPr>
          <w:p w:rsidRPr="005A260F" w:rsidR="00CC5A49" w:rsidP="00286733" w:rsidRDefault="00CC5A49" w14:paraId="7F966CE4" w14:textId="77777777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:rsidRPr="005A260F" w:rsidR="00CC5A49" w:rsidP="4B5EFA7F" w:rsidRDefault="4B5EFA7F" w14:paraId="48DC5340" w14:textId="26315606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Pr="005A260F" w:rsidR="00CC5A49" w:rsidTr="31F6B8FF" w14:paraId="4625331E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15006E5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Pr="005A260F" w:rsidR="00CC5A49" w:rsidTr="31F6B8FF" w14:paraId="36BA8585" w14:textId="77777777">
        <w:tc>
          <w:tcPr>
            <w:tcW w:w="1844" w:type="dxa"/>
            <w:tcMar/>
          </w:tcPr>
          <w:p w:rsidRPr="005A260F" w:rsidR="00CC5A49" w:rsidP="00286733" w:rsidRDefault="00CC5A49" w14:paraId="1C26DB05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00286733" w:rsidRDefault="00CC5A49" w14:paraId="19AD0F7B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CC5A49" w14:paraId="1F37B229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Pr="005A260F" w:rsidR="00CC5A49" w:rsidTr="31F6B8FF" w14:paraId="52D04CC1" w14:textId="77777777">
        <w:tc>
          <w:tcPr>
            <w:tcW w:w="1844" w:type="dxa"/>
            <w:tcMar/>
          </w:tcPr>
          <w:p w:rsidR="00CC5A49" w:rsidP="44E53CBA" w:rsidRDefault="44E53CBA" w14:paraId="2CA102C1" w14:textId="1D8563A5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  <w:tcMar/>
          </w:tcPr>
          <w:p w:rsidR="00CC5A49" w:rsidP="00286733" w:rsidRDefault="00CC5A49" w14:paraId="37F36BDF" w14:textId="77777777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AB6030" w14:paraId="107E27FA" w14:textId="0031DB4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4D9BD5AA">
                    <v:shapetype id="_x0000_t75" coordsize="21600,21600" filled="f" stroked="f" o:spt="75" o:preferrelative="t" path="m@4@5l@4@11@9@11@9@5xe" w14:anchorId="2C67AC5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7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o:title="" r:id="rId10"/>
                    </v:shape>
                  </w:pict>
                </mc:Fallback>
              </mc:AlternateContent>
            </w:r>
          </w:p>
        </w:tc>
      </w:tr>
      <w:tr w:rsidRPr="005A260F" w:rsidR="00CC5A49" w:rsidTr="31F6B8FF" w14:paraId="0A9B9DAF" w14:textId="77777777">
        <w:tc>
          <w:tcPr>
            <w:tcW w:w="1844" w:type="dxa"/>
            <w:tcMar/>
          </w:tcPr>
          <w:p w:rsidRPr="005A260F" w:rsidR="00CC5A49" w:rsidP="44E53CBA" w:rsidRDefault="44E53CBA" w14:paraId="1C1D6507" w14:textId="767CF9A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EB97A03" w14:textId="1E99BD71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393697AC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149543B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3E64BE9E" w14:textId="3E7164D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74A9965B">
                    <v:shape id="Ink 33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 w14:anchorId="2564355C">
                      <v:imagedata o:title="" r:id="rId12"/>
                    </v:shape>
                  </w:pict>
                </mc:Fallback>
              </mc:AlternateContent>
            </w:r>
          </w:p>
          <w:p w:rsidRPr="005A260F" w:rsidR="00AB6030" w:rsidP="00286733" w:rsidRDefault="00AB6030" w14:paraId="1C8A8EF9" w14:textId="3D53440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4D163445" w14:textId="77777777">
        <w:tc>
          <w:tcPr>
            <w:tcW w:w="1844" w:type="dxa"/>
            <w:tcMar/>
          </w:tcPr>
          <w:p w:rsidRPr="005A260F" w:rsidR="00CC5A49" w:rsidP="44E53CBA" w:rsidRDefault="44E53CBA" w14:paraId="0EFCF108" w14:textId="60162EA9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8B78B10" w14:textId="44BA04D8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91489A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090DCEB1" w14:textId="7A9FE78E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63832393" w14:textId="682ECAA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696DD850">
                    <v:shape id="Ink 14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 w14:anchorId="34E5D0DC">
                      <v:imagedata o:title="" r:id="rId14"/>
                    </v:shape>
                  </w:pict>
                </mc:Fallback>
              </mc:AlternateContent>
            </w:r>
          </w:p>
          <w:p w:rsidRPr="005A260F" w:rsidR="00AB6030" w:rsidP="00286733" w:rsidRDefault="00AB6030" w14:paraId="545E9F68" w14:textId="73F13F14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1B041DA0" w14:textId="77777777">
        <w:tc>
          <w:tcPr>
            <w:tcW w:w="1844" w:type="dxa"/>
            <w:tcMar/>
          </w:tcPr>
          <w:p w:rsidRPr="005A260F" w:rsidR="00CC5A49" w:rsidP="44E53CBA" w:rsidRDefault="44E53CBA" w14:paraId="67E00C96" w14:textId="7D196C70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94FC850" w14:textId="2D6CC4B2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48DBA1D4" w14:textId="1FA8BB8F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133C7133" w14:textId="6053B2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2696C608">
                    <v:shape id="Ink 37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 w14:anchorId="59D5B0D8">
                      <v:imagedata o:title="" r:id="rId1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24C4552B" w14:textId="07D2AA8C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15F981FA" w14:textId="77777777">
        <w:tc>
          <w:tcPr>
            <w:tcW w:w="1844" w:type="dxa"/>
            <w:tcMar/>
          </w:tcPr>
          <w:p w:rsidRPr="005A260F" w:rsidR="00CC5A49" w:rsidP="147C7194" w:rsidRDefault="147C7194" w14:paraId="07F15626" w14:textId="766CC52D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5082AD2C" w14:textId="66F2EA1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2F7EC82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2EE14972" w14:textId="19A0253B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AB6030" w:rsidP="00286733" w:rsidRDefault="00AB6030" w14:paraId="403A41C2" w14:textId="52FF410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9CDAEAD">
                    <v:shape id="Ink 21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 w14:anchorId="62D53AAE">
                      <v:imagedata o:title="" r:id="rId18"/>
                    </v:shape>
                  </w:pict>
                </mc:Fallback>
              </mc:AlternateContent>
            </w:r>
          </w:p>
        </w:tc>
      </w:tr>
      <w:tr w:rsidRPr="005A260F" w:rsidR="00CC5A49" w:rsidTr="31F6B8FF" w14:paraId="585A8EAA" w14:textId="77777777">
        <w:tc>
          <w:tcPr>
            <w:tcW w:w="1844" w:type="dxa"/>
            <w:tcMar/>
          </w:tcPr>
          <w:p w:rsidR="00CC5A49" w:rsidP="147C7194" w:rsidRDefault="009E2060" w14:paraId="011778B4" w14:textId="7777777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:rsidR="009E2060" w:rsidP="147C7194" w:rsidRDefault="009E2060" w14:paraId="1FFC06C6" w14:textId="1DE54F1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29CA130" w14:textId="5C33C3C3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296182" w14:paraId="6DE07E4F" w14:textId="0D508D4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 w14:anchorId="2A67AD76">
                    <v:group id="Canvas 3" style="width:180.3pt;height:64pt;mso-position-horizontal-relative:char;mso-position-vertical-relative:line" coordsize="22898,8128" o:spid="_x0000_s1026" editas="canvas" w14:anchorId="55594B39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style="position:absolute;width:22898;height:8128;visibility:visible;mso-wrap-style:square" type="#_x0000_t75">
                        <v:fill o:detectmouseclick="t"/>
                        <v:path o:connecttype="none"/>
                      </v:shape>
                      <v:shape id="Ink 5" style="position:absolute;left:4677;top:1421;width:584;height:679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">
                        <v:imagedata o:title="" r:id="rId22"/>
                      </v:shape>
                      <v:shape id="Ink 6" style="position:absolute;left:6564;top:1799;width:745;height:5688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">
                        <v:imagedata o:title="" r:id="rId23"/>
                      </v:shape>
                      <v:shape id="Ink 7" style="position:absolute;left:3518;top:269;width:18695;height:6045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">
                        <v:imagedata o:title="" r:id="rId2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Pr="005A260F" w:rsidR="00CC5A49" w:rsidTr="31F6B8FF" w14:paraId="07BBD063" w14:textId="77777777">
        <w:tc>
          <w:tcPr>
            <w:tcW w:w="1844" w:type="dxa"/>
            <w:tcMar/>
          </w:tcPr>
          <w:p w:rsidR="00CC5A49" w:rsidP="147C7194" w:rsidRDefault="147C7194" w14:paraId="251FF43D" w14:textId="71449CC8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  <w:tcMar/>
          </w:tcPr>
          <w:p w:rsidR="00CC5A49" w:rsidP="44E53CBA" w:rsidRDefault="00393186" w14:paraId="55E991E3" w14:textId="38FB3DA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0206081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56A2AA01" w14:textId="2802055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008A6F33">
                    <v:shape id="Ink 30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 w14:anchorId="1FD2FB60">
                      <v:imagedata o:title="" r:id="rId2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7C8EA779" w14:textId="7522E47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2B3F84FA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tcMar/>
            <w:vAlign w:val="bottom"/>
          </w:tcPr>
          <w:p w:rsidRPr="005A260F" w:rsidR="00CC5A49" w:rsidP="00286733" w:rsidRDefault="00CC5A49" w14:paraId="4B360A28" w14:textId="77777777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7330701A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CC5A49" w:rsidP="00286733" w:rsidRDefault="00CC5A49" w14:paraId="244991E7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  <w:tcMar/>
          </w:tcPr>
          <w:p w:rsidRPr="005A260F" w:rsidR="00CC5A49" w:rsidP="00286733" w:rsidRDefault="00CC5A49" w14:paraId="356F1985" w14:textId="77777777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:rsidRPr="005A260F" w:rsidR="00CC5A49" w:rsidP="00286733" w:rsidRDefault="00CC5A49" w14:paraId="0232CB8D" w14:textId="77777777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:rsidRPr="005A260F" w:rsidR="00CC5A49" w:rsidP="00286733" w:rsidRDefault="00CC5A49" w14:paraId="71B7979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31F6B8FF" w14:paraId="487B0A8F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EDD44C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9A598C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70E40E58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  <w:tcMar/>
          </w:tcPr>
          <w:p w:rsidRPr="005A260F" w:rsidR="00CC5A49" w:rsidP="00286733" w:rsidRDefault="00CC5A49" w14:paraId="78073B4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Pr="005A260F" w:rsidR="00CC5A49" w:rsidTr="31F6B8FF" w14:paraId="33152954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350E71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1BE40B6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3AC55A6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  <w:tcMar/>
          </w:tcPr>
          <w:p w:rsidRPr="005A260F" w:rsidR="00CC5A49" w:rsidP="00286733" w:rsidRDefault="00CC5A49" w14:paraId="402A553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123FA9" w:rsidTr="31F6B8FF" w14:paraId="04E48B3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4B5EFA7F" w:rsidRDefault="00295AA7" w14:paraId="6AA2AAE2" w14:textId="577E00A8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Elliot help Claire with Payload PWM coding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7D829FB3" w14:textId="247DA22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  <w:tcMar/>
          </w:tcPr>
          <w:p w:rsidR="00123FA9" w:rsidP="00123FA9" w:rsidRDefault="00BF1CD3" w14:paraId="1735A30C" w14:textId="67BBBCE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Elliot and Claire</w:t>
            </w:r>
          </w:p>
        </w:tc>
        <w:tc>
          <w:tcPr>
            <w:tcW w:w="709" w:type="dxa"/>
            <w:tcMar/>
          </w:tcPr>
          <w:p w:rsidRPr="005A260F" w:rsidR="00123FA9" w:rsidP="00286733" w:rsidRDefault="002B0707" w14:paraId="7FBCB123" w14:textId="0640B91F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1/08</w:t>
            </w:r>
          </w:p>
        </w:tc>
      </w:tr>
      <w:tr w:rsidRPr="005A260F" w:rsidR="00123FA9" w:rsidTr="31F6B8FF" w14:paraId="7C94E60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4B5EFA7F" w:rsidRDefault="002B0707" w14:paraId="02156626" w14:textId="79B46B2D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Jonathan contact Liam about IMP progress (keep Harry in the loop)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9FC669F" w14:textId="02C3805A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32F998B0" w14:textId="7923318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 and Harry</w:t>
            </w:r>
          </w:p>
        </w:tc>
        <w:tc>
          <w:tcPr>
            <w:tcW w:w="709" w:type="dxa"/>
            <w:tcMar/>
          </w:tcPr>
          <w:p w:rsidRPr="005A260F" w:rsidR="00123FA9" w:rsidP="00286733" w:rsidRDefault="00BF1CD3" w14:paraId="2C6367E1" w14:textId="0B06E69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1/08</w:t>
            </w:r>
          </w:p>
        </w:tc>
      </w:tr>
      <w:tr w:rsidRPr="005A260F" w:rsidR="00123FA9" w:rsidTr="31F6B8FF" w14:paraId="4298EAE6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5A537F" w:rsidRDefault="00BF1CD3" w14:paraId="114182A1" w14:textId="40096682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Ross to finalise documentation and finish overall model and print UAV cover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193D2040" w14:textId="211FB4A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590AEED8" w14:textId="2090AC18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</w:p>
        </w:tc>
        <w:tc>
          <w:tcPr>
            <w:tcW w:w="709" w:type="dxa"/>
            <w:tcMar/>
          </w:tcPr>
          <w:p w:rsidRPr="005A260F" w:rsidR="00123FA9" w:rsidP="00286733" w:rsidRDefault="00BF1CD3" w14:paraId="1379CC22" w14:textId="5ED940D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1/08</w:t>
            </w:r>
          </w:p>
        </w:tc>
      </w:tr>
      <w:tr w:rsidRPr="005A260F" w:rsidR="00123FA9" w:rsidTr="31F6B8FF" w14:paraId="39E6A725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011796" w:rsidRDefault="00011796" w14:paraId="2A2FCF38" w14:textId="2077203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Monica to send Jonathan flight plan/ NAV software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72D52B1" w14:textId="5862D1E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70C9FE61" w14:textId="015C819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 and Jonathan</w:t>
            </w:r>
          </w:p>
        </w:tc>
        <w:tc>
          <w:tcPr>
            <w:tcW w:w="709" w:type="dxa"/>
            <w:tcMar/>
          </w:tcPr>
          <w:p w:rsidRPr="005A260F" w:rsidR="00123FA9" w:rsidP="00286733" w:rsidRDefault="00BF1CD3" w14:paraId="1030C448" w14:textId="2701AAF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1/08</w:t>
            </w:r>
          </w:p>
        </w:tc>
      </w:tr>
      <w:tr w:rsidRPr="005A260F" w:rsidR="00011796" w:rsidTr="31F6B8FF" w14:paraId="6435CFBA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011796" w:rsidP="00011796" w:rsidRDefault="00BF1CD3" w14:paraId="7C6EB195" w14:textId="17EC1D2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gantt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chart</w:t>
            </w:r>
          </w:p>
        </w:tc>
        <w:tc>
          <w:tcPr>
            <w:tcW w:w="567" w:type="dxa"/>
            <w:gridSpan w:val="2"/>
            <w:tcMar/>
          </w:tcPr>
          <w:p w:rsidR="00011796" w:rsidP="00286733" w:rsidRDefault="00BF1CD3" w14:paraId="3D9FAB86" w14:textId="621B43D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  <w:tcMar/>
          </w:tcPr>
          <w:p w:rsidR="00011796" w:rsidP="00286733" w:rsidRDefault="00BF1CD3" w14:paraId="3183FA0A" w14:textId="024BA0B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 Sneddon</w:t>
            </w:r>
          </w:p>
        </w:tc>
        <w:tc>
          <w:tcPr>
            <w:tcW w:w="709" w:type="dxa"/>
            <w:tcMar/>
          </w:tcPr>
          <w:p w:rsidRPr="005A260F" w:rsidR="00011796" w:rsidP="00286733" w:rsidRDefault="00BF1CD3" w14:paraId="2F1C1A9D" w14:textId="0AC78B1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1/08</w:t>
            </w:r>
          </w:p>
        </w:tc>
      </w:tr>
    </w:tbl>
    <w:p w:rsidRPr="002E4A38" w:rsidR="00081EFA" w:rsidP="00123FA9" w:rsidRDefault="00081EFA" w14:paraId="28694DF1" w14:textId="2E05FE9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Pr="002E4A38" w:rsidR="00081EFA" w:rsidSect="00CC5A49">
      <w:pgSz w:w="11907" w:h="16840" w:orient="portrait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900" w:rsidRDefault="00AD0900" w14:paraId="18F4FED8" w14:textId="77777777">
      <w:r>
        <w:separator/>
      </w:r>
    </w:p>
  </w:endnote>
  <w:endnote w:type="continuationSeparator" w:id="0">
    <w:p w:rsidR="00AD0900" w:rsidRDefault="00AD0900" w14:paraId="2675FF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900" w:rsidRDefault="00AD0900" w14:paraId="6A8A2A51" w14:textId="77777777">
      <w:r>
        <w:separator/>
      </w:r>
    </w:p>
  </w:footnote>
  <w:footnote w:type="continuationSeparator" w:id="0">
    <w:p w:rsidR="00AD0900" w:rsidRDefault="00AD0900" w14:paraId="277AB6C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hint="default" w:ascii="Helvetica" w:hAnsi="Helvetica" w:cs="Helvetica" w:eastAsiaTheme="minorEastAsia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 w:tplc="11BEE9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20ED"/>
    <w:rsid w:val="001B314C"/>
    <w:rsid w:val="00220FFA"/>
    <w:rsid w:val="002317FC"/>
    <w:rsid w:val="002646E0"/>
    <w:rsid w:val="002651D3"/>
    <w:rsid w:val="00273791"/>
    <w:rsid w:val="00286733"/>
    <w:rsid w:val="0029001B"/>
    <w:rsid w:val="00295AA7"/>
    <w:rsid w:val="00296182"/>
    <w:rsid w:val="002972D9"/>
    <w:rsid w:val="002B0707"/>
    <w:rsid w:val="002B10A9"/>
    <w:rsid w:val="002C1B6C"/>
    <w:rsid w:val="002D3485"/>
    <w:rsid w:val="002E4A38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7398E"/>
    <w:rsid w:val="007A616B"/>
    <w:rsid w:val="007B44F1"/>
    <w:rsid w:val="007E7959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6203"/>
    <w:rsid w:val="00B90761"/>
    <w:rsid w:val="00BA7731"/>
    <w:rsid w:val="00BD0EB5"/>
    <w:rsid w:val="00BD4DE2"/>
    <w:rsid w:val="00BF1CD3"/>
    <w:rsid w:val="00C14DD4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31F6B8F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2F74"/>
    <w:rPr>
      <w:rFonts w:asciiTheme="majorHAnsi" w:hAnsiTheme="majorHAnsi" w:eastAsiaTheme="majorEastAsia" w:cstheme="majorBidi"/>
      <w:b/>
      <w:bCs/>
      <w:kern w:val="32"/>
      <w:sz w:val="32"/>
      <w:szCs w:val="32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2F74"/>
    <w:rPr>
      <w:rFonts w:asciiTheme="majorHAnsi" w:hAnsiTheme="majorHAnsi" w:eastAsiaTheme="majorEastAsia" w:cstheme="majorBidi"/>
      <w:b/>
      <w:bCs/>
      <w:i/>
      <w:iCs/>
      <w:sz w:val="28"/>
      <w:szCs w:val="28"/>
      <w:lang w:val="en-GB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2F74"/>
    <w:rPr>
      <w:rFonts w:asciiTheme="majorHAnsi" w:hAnsiTheme="majorHAnsi" w:eastAsiaTheme="majorEastAsia" w:cstheme="majorBidi"/>
      <w:b/>
      <w:bCs/>
      <w:sz w:val="26"/>
      <w:szCs w:val="26"/>
      <w:lang w:val="en-GB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2F74"/>
    <w:rPr>
      <w:rFonts w:asciiTheme="minorHAnsi" w:hAnsiTheme="minorHAnsi" w:eastAsiaTheme="minorEastAsia" w:cstheme="minorBidi"/>
      <w:b/>
      <w:bCs/>
      <w:sz w:val="28"/>
      <w:szCs w:val="28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2F74"/>
    <w:rPr>
      <w:rFonts w:asciiTheme="minorHAnsi" w:hAnsiTheme="minorHAnsi" w:eastAsiaTheme="minorEastAsia" w:cstheme="minorBidi"/>
      <w:b/>
      <w:bCs/>
      <w:i/>
      <w:iCs/>
      <w:sz w:val="26"/>
      <w:szCs w:val="26"/>
      <w:lang w:val="en-GB"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2F74"/>
    <w:rPr>
      <w:rFonts w:asciiTheme="minorHAnsi" w:hAnsiTheme="minorHAnsi" w:eastAsiaTheme="minorEastAsia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3.xml" Id="rId13" /><Relationship Type="http://schemas.openxmlformats.org/officeDocument/2006/relationships/image" Target="media/image6.png" Id="rId18" /><Relationship Type="http://schemas.openxmlformats.org/officeDocument/2006/relationships/image" Target="media/image10.png" Id="rId26" /><Relationship Type="http://schemas.openxmlformats.org/officeDocument/2006/relationships/styles" Target="styles.xml" Id="rId3" /><Relationship Type="http://schemas.openxmlformats.org/officeDocument/2006/relationships/customXml" Target="ink/ink8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ustomXml" Target="ink/ink5.xml" Id="rId17" /><Relationship Type="http://schemas.openxmlformats.org/officeDocument/2006/relationships/customXml" Target="ink/ink9.xml" Id="rId25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customXml" Target="ink/ink7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ink/ink2.xml" Id="rId11" /><Relationship Type="http://schemas.openxmlformats.org/officeDocument/2006/relationships/image" Target="media/image9.png" Id="rId24" /><Relationship Type="http://schemas.openxmlformats.org/officeDocument/2006/relationships/webSettings" Target="webSettings.xml" Id="rId5" /><Relationship Type="http://schemas.openxmlformats.org/officeDocument/2006/relationships/customXml" Target="ink/ink4.xml" Id="rId15" /><Relationship Type="http://schemas.openxmlformats.org/officeDocument/2006/relationships/image" Target="media/image8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customXml" Target="ink/ink6.xml" Id="rId19" /><Relationship Type="http://schemas.openxmlformats.org/officeDocument/2006/relationships/settings" Target="settings.xml" Id="rId4" /><Relationship Type="http://schemas.openxmlformats.org/officeDocument/2006/relationships/customXml" Target="ink/ink1.xml" Id="rId9" /><Relationship Type="http://schemas.openxmlformats.org/officeDocument/2006/relationships/image" Target="media/image4.png" Id="rId14" /><Relationship Type="http://schemas.openxmlformats.org/officeDocument/2006/relationships/image" Target="media/image7.png" Id="rId22" /><Relationship Type="http://schemas.openxmlformats.org/officeDocument/2006/relationships/fontTable" Target="fontTable.xml" Id="rId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F87A0D-FD08-4F4A-A7F1-88431FD962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MOM[1]</ap:Template>
  <ap:Application>Microsoft Office Word</ap:Application>
  <ap:DocSecurity>0</ap:DocSecurity>
  <ap:ScaleCrop>false</ap:ScaleCrop>
  <ap:Company>None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Minutes of Meeting Template</dc:title>
  <dc:creator>Liz Roy</dc:creator>
  <lastModifiedBy>Hope Sneddon</lastModifiedBy>
  <revision>23</revision>
  <lastPrinted>2000-04-27T07:15:00.0000000Z</lastPrinted>
  <dcterms:created xsi:type="dcterms:W3CDTF">2019-02-28T02:41:00.0000000Z</dcterms:created>
  <dcterms:modified xsi:type="dcterms:W3CDTF">2019-08-08T01:48:44.9931900Z</dcterms:modified>
</coreProperties>
</file>