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7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559"/>
        <w:gridCol w:w="61"/>
        <w:gridCol w:w="1357"/>
        <w:gridCol w:w="283"/>
        <w:gridCol w:w="1134"/>
        <w:gridCol w:w="142"/>
        <w:gridCol w:w="425"/>
        <w:gridCol w:w="142"/>
        <w:gridCol w:w="1701"/>
        <w:gridCol w:w="709"/>
        <w:gridCol w:w="15"/>
      </w:tblGrid>
      <w:tr w:rsidR="00CC5A49" w:rsidRPr="005A260F" w14:paraId="3425EDE8" w14:textId="77777777" w:rsidTr="4B5EFA7F">
        <w:trPr>
          <w:cantSplit/>
        </w:trPr>
        <w:tc>
          <w:tcPr>
            <w:tcW w:w="9372" w:type="dxa"/>
            <w:gridSpan w:val="12"/>
          </w:tcPr>
          <w:p w14:paraId="35CD1C58" w14:textId="77777777" w:rsidR="00CC5A49" w:rsidRPr="005A260F" w:rsidRDefault="00CC5A49" w:rsidP="00286733">
            <w:pPr>
              <w:jc w:val="center"/>
              <w:rPr>
                <w:rFonts w:asciiTheme="minorHAnsi" w:hAnsiTheme="minorHAnsi" w:cstheme="minorHAnsi"/>
                <w:b/>
                <w:lang w:val="en-AU"/>
              </w:rPr>
            </w:pPr>
          </w:p>
          <w:p w14:paraId="5C8C4776" w14:textId="61B76F69" w:rsidR="00CC5A49" w:rsidRPr="005A260F" w:rsidRDefault="00CC5A49" w:rsidP="00393186">
            <w:pPr>
              <w:pStyle w:val="Heading1"/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b w:val="0"/>
                <w:noProof/>
                <w:sz w:val="20"/>
                <w:lang w:val="en-AU" w:eastAsia="en-AU"/>
              </w:rPr>
              <w:drawing>
                <wp:inline distT="0" distB="0" distL="0" distR="0" wp14:anchorId="0DE97D7A" wp14:editId="517F5A15">
                  <wp:extent cx="1781175" cy="552450"/>
                  <wp:effectExtent l="19050" t="0" r="9525" b="0"/>
                  <wp:docPr id="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55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393186">
              <w:rPr>
                <w:rFonts w:asciiTheme="minorHAnsi" w:hAnsiTheme="minorHAnsi" w:cstheme="minorBidi"/>
                <w:b w:val="0"/>
                <w:bCs w:val="0"/>
                <w:spacing w:val="20"/>
                <w:sz w:val="48"/>
                <w:szCs w:val="48"/>
                <w:lang w:val="en-AU"/>
              </w:rPr>
              <w:t xml:space="preserve">          </w:t>
            </w:r>
            <w:r w:rsidRPr="44E53CBA">
              <w:rPr>
                <w:rFonts w:asciiTheme="minorHAnsi" w:hAnsiTheme="minorHAnsi" w:cstheme="minorBidi"/>
                <w:b w:val="0"/>
                <w:bCs w:val="0"/>
                <w:spacing w:val="20"/>
                <w:sz w:val="48"/>
                <w:szCs w:val="48"/>
                <w:lang w:val="en-AU"/>
              </w:rPr>
              <w:t>QUT</w:t>
            </w:r>
          </w:p>
          <w:p w14:paraId="0C9E67A4" w14:textId="77777777" w:rsidR="00CC5A49" w:rsidRPr="005A260F" w:rsidRDefault="00CC5A49" w:rsidP="00286733">
            <w:pPr>
              <w:pStyle w:val="Heading1"/>
              <w:jc w:val="center"/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MINUTES OF MEETING</w:t>
            </w:r>
          </w:p>
          <w:p w14:paraId="33FAB607" w14:textId="77777777" w:rsidR="00CC5A49" w:rsidRPr="005A260F" w:rsidRDefault="00CC5A49" w:rsidP="00286733">
            <w:pPr>
              <w:rPr>
                <w:rFonts w:asciiTheme="minorHAnsi" w:hAnsiTheme="minorHAnsi" w:cstheme="minorHAnsi"/>
                <w:b/>
                <w:lang w:val="en-AU"/>
              </w:rPr>
            </w:pPr>
          </w:p>
        </w:tc>
      </w:tr>
      <w:tr w:rsidR="00CC5A49" w:rsidRPr="005A260F" w14:paraId="49B1E77A" w14:textId="77777777" w:rsidTr="4B5EFA7F">
        <w:trPr>
          <w:cantSplit/>
        </w:trPr>
        <w:tc>
          <w:tcPr>
            <w:tcW w:w="1844" w:type="dxa"/>
          </w:tcPr>
          <w:p w14:paraId="2E249C13" w14:textId="45AED2E5" w:rsidR="00CC5A49" w:rsidRPr="005A260F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Place: S</w:t>
            </w:r>
            <w:r w:rsidR="007E623F">
              <w:rPr>
                <w:rFonts w:asciiTheme="minorHAnsi" w:hAnsiTheme="minorHAnsi" w:cstheme="minorBidi"/>
                <w:lang w:val="en-AU"/>
              </w:rPr>
              <w:t>5</w:t>
            </w:r>
          </w:p>
        </w:tc>
        <w:tc>
          <w:tcPr>
            <w:tcW w:w="4536" w:type="dxa"/>
            <w:gridSpan w:val="6"/>
          </w:tcPr>
          <w:p w14:paraId="4D84409F" w14:textId="77777777" w:rsidR="00CC5A49" w:rsidRPr="005A260F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 xml:space="preserve">Author: </w:t>
            </w:r>
          </w:p>
          <w:p w14:paraId="65AFE4AF" w14:textId="50DB535F" w:rsidR="00CC5A49" w:rsidRPr="005A260F" w:rsidRDefault="002972D9" w:rsidP="0134F8C3">
            <w:pPr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>Hope Sneddon</w:t>
            </w:r>
          </w:p>
        </w:tc>
        <w:tc>
          <w:tcPr>
            <w:tcW w:w="2992" w:type="dxa"/>
            <w:gridSpan w:val="5"/>
          </w:tcPr>
          <w:p w14:paraId="27E4EE02" w14:textId="71B15C22" w:rsidR="00CC5A49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 xml:space="preserve">Date: </w:t>
            </w:r>
            <w:r w:rsidR="009248B0">
              <w:rPr>
                <w:rFonts w:asciiTheme="minorHAnsi" w:hAnsiTheme="minorHAnsi" w:cstheme="minorBidi"/>
                <w:lang w:val="en-AU"/>
              </w:rPr>
              <w:t>0</w:t>
            </w:r>
            <w:r w:rsidR="007E623F">
              <w:rPr>
                <w:rFonts w:asciiTheme="minorHAnsi" w:hAnsiTheme="minorHAnsi" w:cstheme="minorBidi"/>
                <w:lang w:val="en-AU"/>
              </w:rPr>
              <w:t>8</w:t>
            </w:r>
            <w:r w:rsidRPr="0134F8C3">
              <w:rPr>
                <w:rFonts w:asciiTheme="minorHAnsi" w:hAnsiTheme="minorHAnsi" w:cstheme="minorBidi"/>
                <w:lang w:val="en-AU"/>
              </w:rPr>
              <w:t>/0</w:t>
            </w:r>
            <w:r w:rsidR="009248B0">
              <w:rPr>
                <w:rFonts w:asciiTheme="minorHAnsi" w:hAnsiTheme="minorHAnsi" w:cstheme="minorBidi"/>
                <w:lang w:val="en-AU"/>
              </w:rPr>
              <w:t>8</w:t>
            </w:r>
            <w:r w:rsidRPr="0134F8C3">
              <w:rPr>
                <w:rFonts w:asciiTheme="minorHAnsi" w:hAnsiTheme="minorHAnsi" w:cstheme="minorBidi"/>
                <w:lang w:val="en-AU"/>
              </w:rPr>
              <w:t>/2019</w:t>
            </w:r>
          </w:p>
          <w:p w14:paraId="148B93CD" w14:textId="761A3BE7" w:rsidR="00CC5A49" w:rsidRPr="005A260F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 xml:space="preserve">Start Time: </w:t>
            </w:r>
            <w:r w:rsidR="007E623F">
              <w:rPr>
                <w:rFonts w:asciiTheme="minorHAnsi" w:hAnsiTheme="minorHAnsi" w:cstheme="minorBidi"/>
                <w:lang w:val="en-AU"/>
              </w:rPr>
              <w:t>9</w:t>
            </w:r>
            <w:r w:rsidRPr="0134F8C3">
              <w:rPr>
                <w:rFonts w:asciiTheme="minorHAnsi" w:hAnsiTheme="minorHAnsi" w:cstheme="minorBidi"/>
                <w:lang w:val="en-AU"/>
              </w:rPr>
              <w:t>:</w:t>
            </w:r>
            <w:r w:rsidR="009248B0">
              <w:rPr>
                <w:rFonts w:asciiTheme="minorHAnsi" w:hAnsiTheme="minorHAnsi" w:cstheme="minorBidi"/>
                <w:lang w:val="en-AU"/>
              </w:rPr>
              <w:t>0</w:t>
            </w:r>
            <w:r w:rsidRPr="0134F8C3">
              <w:rPr>
                <w:rFonts w:asciiTheme="minorHAnsi" w:hAnsiTheme="minorHAnsi" w:cstheme="minorBidi"/>
                <w:lang w:val="en-AU"/>
              </w:rPr>
              <w:t>0am</w:t>
            </w:r>
          </w:p>
        </w:tc>
      </w:tr>
      <w:tr w:rsidR="00CC5A49" w:rsidRPr="005A260F" w14:paraId="3F845069" w14:textId="77777777" w:rsidTr="4B5EFA7F">
        <w:trPr>
          <w:cantSplit/>
        </w:trPr>
        <w:tc>
          <w:tcPr>
            <w:tcW w:w="6380" w:type="dxa"/>
            <w:gridSpan w:val="7"/>
          </w:tcPr>
          <w:p w14:paraId="490A2283" w14:textId="77777777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b/>
                <w:lang w:val="en-AU"/>
              </w:rPr>
              <w:t xml:space="preserve">1. </w:t>
            </w:r>
            <w:r w:rsidRPr="005A260F">
              <w:rPr>
                <w:rFonts w:asciiTheme="minorHAnsi" w:hAnsiTheme="minorHAnsi" w:cstheme="minorHAnsi"/>
                <w:u w:val="single"/>
                <w:lang w:val="en-AU"/>
              </w:rPr>
              <w:t>Subject</w:t>
            </w:r>
            <w:r w:rsidRPr="005A260F">
              <w:rPr>
                <w:rFonts w:asciiTheme="minorHAnsi" w:hAnsiTheme="minorHAnsi" w:cstheme="minorHAnsi"/>
                <w:lang w:val="en-AU"/>
              </w:rPr>
              <w:t xml:space="preserve">: </w:t>
            </w:r>
          </w:p>
          <w:p w14:paraId="24DAEAB6" w14:textId="7B14EF70" w:rsidR="00CC5A49" w:rsidRPr="005A260F" w:rsidRDefault="00483CC0" w:rsidP="00483CC0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 xml:space="preserve">Group Meeting </w:t>
            </w:r>
          </w:p>
        </w:tc>
        <w:tc>
          <w:tcPr>
            <w:tcW w:w="2992" w:type="dxa"/>
            <w:gridSpan w:val="5"/>
          </w:tcPr>
          <w:p w14:paraId="7D6B09E7" w14:textId="77777777" w:rsidR="00CC5A49" w:rsidRDefault="00CC5A49" w:rsidP="00286733">
            <w:pPr>
              <w:rPr>
                <w:rFonts w:asciiTheme="minorHAnsi" w:hAnsiTheme="minorHAnsi" w:cstheme="minorHAnsi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 xml:space="preserve">Page: </w:t>
            </w:r>
            <w:r>
              <w:rPr>
                <w:rFonts w:asciiTheme="minorHAnsi" w:hAnsiTheme="minorHAnsi" w:cstheme="minorHAnsi"/>
                <w:lang w:val="en-AU"/>
              </w:rPr>
              <w:t>1/2</w:t>
            </w:r>
          </w:p>
          <w:p w14:paraId="0E67CF31" w14:textId="77777777" w:rsidR="00CC5A49" w:rsidRPr="005A260F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 xml:space="preserve">Annexes: </w:t>
            </w:r>
            <w:r>
              <w:rPr>
                <w:rFonts w:asciiTheme="minorHAnsi" w:hAnsiTheme="minorHAnsi" w:cstheme="minorHAnsi"/>
                <w:lang w:val="en-AU"/>
              </w:rPr>
              <w:t>N/A</w:t>
            </w:r>
          </w:p>
        </w:tc>
      </w:tr>
      <w:tr w:rsidR="00CC5A49" w:rsidRPr="005A260F" w14:paraId="1478BFD7" w14:textId="77777777" w:rsidTr="4B5EFA7F">
        <w:trPr>
          <w:cantSplit/>
          <w:trHeight w:val="889"/>
        </w:trPr>
        <w:tc>
          <w:tcPr>
            <w:tcW w:w="9372" w:type="dxa"/>
            <w:gridSpan w:val="12"/>
          </w:tcPr>
          <w:p w14:paraId="45D4450D" w14:textId="1EFAF09E" w:rsidR="00CC5A49" w:rsidRPr="00CC5A49" w:rsidRDefault="0134F8C3" w:rsidP="00CC5A49">
            <w:pPr>
              <w:rPr>
                <w:rFonts w:asciiTheme="minorHAnsi" w:hAnsiTheme="minorHAnsi" w:cstheme="minorHAnsi"/>
                <w:lang w:val="en-AU"/>
              </w:rPr>
            </w:pPr>
            <w:r w:rsidRPr="0134F8C3">
              <w:rPr>
                <w:rFonts w:asciiTheme="minorHAnsi" w:hAnsiTheme="minorHAnsi" w:cstheme="minorBidi"/>
                <w:b/>
                <w:bCs/>
                <w:lang w:val="en-AU"/>
              </w:rPr>
              <w:t>2.</w:t>
            </w:r>
            <w:r w:rsidRPr="0134F8C3">
              <w:rPr>
                <w:rFonts w:asciiTheme="minorHAnsi" w:hAnsiTheme="minorHAnsi" w:cstheme="minorBidi"/>
                <w:lang w:val="en-AU"/>
              </w:rPr>
              <w:t xml:space="preserve"> </w:t>
            </w:r>
            <w:r w:rsidRPr="0134F8C3">
              <w:rPr>
                <w:rFonts w:asciiTheme="minorHAnsi" w:hAnsiTheme="minorHAnsi" w:cstheme="minorBidi"/>
                <w:u w:val="single"/>
                <w:lang w:val="en-AU"/>
              </w:rPr>
              <w:t>Agenda:</w:t>
            </w:r>
          </w:p>
          <w:p w14:paraId="08C54F1D" w14:textId="08B12315" w:rsidR="00483CC0" w:rsidRPr="00123FA9" w:rsidRDefault="0134F8C3" w:rsidP="0134F8C3">
            <w:pPr>
              <w:pStyle w:val="ListParagraph"/>
              <w:numPr>
                <w:ilvl w:val="0"/>
                <w:numId w:val="2"/>
              </w:numPr>
              <w:rPr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Task allocation</w:t>
            </w:r>
          </w:p>
        </w:tc>
      </w:tr>
      <w:tr w:rsidR="00CC5A49" w:rsidRPr="005A260F" w14:paraId="607FDE4E" w14:textId="77777777" w:rsidTr="4B5EFA7F">
        <w:trPr>
          <w:cantSplit/>
          <w:trHeight w:val="327"/>
        </w:trPr>
        <w:tc>
          <w:tcPr>
            <w:tcW w:w="9372" w:type="dxa"/>
            <w:gridSpan w:val="12"/>
          </w:tcPr>
          <w:p w14:paraId="1D765AA3" w14:textId="77777777" w:rsidR="00CC5A49" w:rsidRPr="005A260F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b/>
                <w:lang w:val="en-AU"/>
              </w:rPr>
              <w:t>3.</w:t>
            </w:r>
            <w:r w:rsidRPr="005A260F">
              <w:rPr>
                <w:rFonts w:asciiTheme="minorHAnsi" w:hAnsiTheme="minorHAnsi" w:cstheme="minorHAnsi"/>
                <w:lang w:val="en-AU"/>
              </w:rPr>
              <w:t xml:space="preserve"> </w:t>
            </w:r>
            <w:r w:rsidRPr="005A260F">
              <w:rPr>
                <w:rFonts w:asciiTheme="minorHAnsi" w:hAnsiTheme="minorHAnsi" w:cstheme="minorHAnsi"/>
                <w:u w:val="single"/>
                <w:lang w:val="en-AU"/>
              </w:rPr>
              <w:t>Attendants:</w:t>
            </w:r>
          </w:p>
        </w:tc>
      </w:tr>
      <w:tr w:rsidR="00CC5A49" w:rsidRPr="005A260F" w14:paraId="6313FAA9" w14:textId="77777777" w:rsidTr="4B5EFA7F">
        <w:tc>
          <w:tcPr>
            <w:tcW w:w="1844" w:type="dxa"/>
          </w:tcPr>
          <w:p w14:paraId="24802DEE" w14:textId="77777777" w:rsidR="00CC5A49" w:rsidRPr="005A260F" w:rsidRDefault="00CC5A49" w:rsidP="00286733">
            <w:pPr>
              <w:jc w:val="center"/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Name</w:t>
            </w:r>
          </w:p>
        </w:tc>
        <w:tc>
          <w:tcPr>
            <w:tcW w:w="1559" w:type="dxa"/>
          </w:tcPr>
          <w:p w14:paraId="646EC3E6" w14:textId="77777777" w:rsidR="00CC5A49" w:rsidRPr="005A260F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Organization</w:t>
            </w:r>
          </w:p>
        </w:tc>
        <w:tc>
          <w:tcPr>
            <w:tcW w:w="1418" w:type="dxa"/>
            <w:gridSpan w:val="2"/>
          </w:tcPr>
          <w:p w14:paraId="085E307D" w14:textId="77777777" w:rsidR="00CC5A49" w:rsidRPr="005A260F" w:rsidRDefault="00CC5A49" w:rsidP="00286733">
            <w:pPr>
              <w:jc w:val="center"/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Code</w:t>
            </w:r>
          </w:p>
        </w:tc>
        <w:tc>
          <w:tcPr>
            <w:tcW w:w="283" w:type="dxa"/>
          </w:tcPr>
          <w:p w14:paraId="2076EE66" w14:textId="77777777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1843" w:type="dxa"/>
            <w:gridSpan w:val="4"/>
          </w:tcPr>
          <w:p w14:paraId="0DA4815F" w14:textId="77777777" w:rsidR="00CC5A49" w:rsidRPr="005A260F" w:rsidRDefault="00CC5A49" w:rsidP="00286733">
            <w:pPr>
              <w:jc w:val="center"/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Name</w:t>
            </w:r>
          </w:p>
          <w:p w14:paraId="7B03C378" w14:textId="77777777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1701" w:type="dxa"/>
          </w:tcPr>
          <w:p w14:paraId="5A6EC801" w14:textId="77777777" w:rsidR="00CC5A49" w:rsidRPr="005A260F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Organization</w:t>
            </w:r>
          </w:p>
        </w:tc>
        <w:tc>
          <w:tcPr>
            <w:tcW w:w="724" w:type="dxa"/>
            <w:gridSpan w:val="2"/>
          </w:tcPr>
          <w:p w14:paraId="66FBC07A" w14:textId="77777777" w:rsidR="00CC5A49" w:rsidRPr="005A260F" w:rsidRDefault="00CC5A49" w:rsidP="00286733">
            <w:pPr>
              <w:jc w:val="center"/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Code</w:t>
            </w:r>
          </w:p>
        </w:tc>
      </w:tr>
      <w:tr w:rsidR="00CC5A49" w:rsidRPr="005A260F" w14:paraId="3A49201A" w14:textId="77777777" w:rsidTr="4B5EFA7F">
        <w:tc>
          <w:tcPr>
            <w:tcW w:w="1844" w:type="dxa"/>
          </w:tcPr>
          <w:p w14:paraId="10840648" w14:textId="67F0E6C4" w:rsidR="00CC5A49" w:rsidRPr="005A260F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Monica Fitzpatrick</w:t>
            </w:r>
          </w:p>
        </w:tc>
        <w:tc>
          <w:tcPr>
            <w:tcW w:w="1559" w:type="dxa"/>
          </w:tcPr>
          <w:p w14:paraId="33F1A650" w14:textId="64958339" w:rsidR="00CC5A49" w:rsidRPr="005A260F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1418" w:type="dxa"/>
            <w:gridSpan w:val="2"/>
          </w:tcPr>
          <w:p w14:paraId="588620B4" w14:textId="464FEB78" w:rsidR="00CC5A49" w:rsidRPr="005A260F" w:rsidRDefault="00CC5A49" w:rsidP="0134F8C3">
            <w:pPr>
              <w:rPr>
                <w:rFonts w:asciiTheme="minorHAnsi" w:hAnsiTheme="minorHAnsi" w:cstheme="minorBidi"/>
                <w:lang w:val="en-AU"/>
              </w:rPr>
            </w:pPr>
          </w:p>
        </w:tc>
        <w:tc>
          <w:tcPr>
            <w:tcW w:w="283" w:type="dxa"/>
          </w:tcPr>
          <w:p w14:paraId="2CA18AD5" w14:textId="77777777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1843" w:type="dxa"/>
            <w:gridSpan w:val="4"/>
          </w:tcPr>
          <w:p w14:paraId="4C57E75E" w14:textId="289BC1F2" w:rsidR="00CC5A49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Johnathan Salazar</w:t>
            </w:r>
          </w:p>
        </w:tc>
        <w:tc>
          <w:tcPr>
            <w:tcW w:w="1701" w:type="dxa"/>
          </w:tcPr>
          <w:p w14:paraId="6353E0C1" w14:textId="2DB2F38B" w:rsidR="00CC5A49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724" w:type="dxa"/>
            <w:gridSpan w:val="2"/>
          </w:tcPr>
          <w:p w14:paraId="23E243A0" w14:textId="35660C3F" w:rsidR="00CC5A49" w:rsidRDefault="00CC5A49" w:rsidP="0134F8C3">
            <w:pPr>
              <w:rPr>
                <w:rFonts w:asciiTheme="minorHAnsi" w:hAnsiTheme="minorHAnsi" w:cstheme="minorBidi"/>
                <w:lang w:val="en-AU"/>
              </w:rPr>
            </w:pPr>
          </w:p>
        </w:tc>
      </w:tr>
      <w:tr w:rsidR="00CC5A49" w:rsidRPr="005A260F" w14:paraId="5E900914" w14:textId="77777777" w:rsidTr="4B5EFA7F">
        <w:tc>
          <w:tcPr>
            <w:tcW w:w="1844" w:type="dxa"/>
          </w:tcPr>
          <w:p w14:paraId="22614A28" w14:textId="02E06B76" w:rsidR="00CC5A49" w:rsidRPr="005A260F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Claire Ulrich</w:t>
            </w:r>
          </w:p>
        </w:tc>
        <w:tc>
          <w:tcPr>
            <w:tcW w:w="1559" w:type="dxa"/>
          </w:tcPr>
          <w:p w14:paraId="0966A9AA" w14:textId="6DB808C5" w:rsidR="00CC5A49" w:rsidRPr="005A260F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1418" w:type="dxa"/>
            <w:gridSpan w:val="2"/>
          </w:tcPr>
          <w:p w14:paraId="42879D06" w14:textId="76D530DA" w:rsidR="00CC5A49" w:rsidRPr="005A260F" w:rsidRDefault="00CC5A49" w:rsidP="0134F8C3">
            <w:pPr>
              <w:rPr>
                <w:rFonts w:asciiTheme="minorHAnsi" w:hAnsiTheme="minorHAnsi" w:cstheme="minorBidi"/>
                <w:lang w:val="en-AU"/>
              </w:rPr>
            </w:pPr>
          </w:p>
        </w:tc>
        <w:tc>
          <w:tcPr>
            <w:tcW w:w="283" w:type="dxa"/>
          </w:tcPr>
          <w:p w14:paraId="679FC6D8" w14:textId="77777777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1843" w:type="dxa"/>
            <w:gridSpan w:val="4"/>
          </w:tcPr>
          <w:p w14:paraId="779C3A3C" w14:textId="3280D478" w:rsidR="00CC5A49" w:rsidRDefault="009E2060" w:rsidP="0134F8C3">
            <w:pPr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 xml:space="preserve">Harry </w:t>
            </w:r>
            <w:proofErr w:type="spellStart"/>
            <w:r>
              <w:rPr>
                <w:rFonts w:asciiTheme="minorHAnsi" w:hAnsiTheme="minorHAnsi" w:cstheme="minorBidi"/>
                <w:lang w:val="en-AU"/>
              </w:rPr>
              <w:t>Akeroyd</w:t>
            </w:r>
            <w:proofErr w:type="spellEnd"/>
          </w:p>
        </w:tc>
        <w:tc>
          <w:tcPr>
            <w:tcW w:w="1701" w:type="dxa"/>
          </w:tcPr>
          <w:p w14:paraId="3F7313F9" w14:textId="35063BB0" w:rsidR="00CC5A49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724" w:type="dxa"/>
            <w:gridSpan w:val="2"/>
          </w:tcPr>
          <w:p w14:paraId="3CD1FAD1" w14:textId="052F3E27" w:rsidR="00CC5A49" w:rsidRDefault="00CC5A49" w:rsidP="0134F8C3">
            <w:pPr>
              <w:rPr>
                <w:rFonts w:asciiTheme="minorHAnsi" w:hAnsiTheme="minorHAnsi" w:cstheme="minorBidi"/>
                <w:lang w:val="en-AU"/>
              </w:rPr>
            </w:pPr>
          </w:p>
        </w:tc>
      </w:tr>
      <w:tr w:rsidR="00CC5A49" w:rsidRPr="005A260F" w14:paraId="3F3EE891" w14:textId="77777777" w:rsidTr="4B5EFA7F">
        <w:tc>
          <w:tcPr>
            <w:tcW w:w="1844" w:type="dxa"/>
          </w:tcPr>
          <w:p w14:paraId="56B92658" w14:textId="486BFCD2" w:rsidR="00CC5A49" w:rsidRPr="005A260F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Hope Sneddon</w:t>
            </w:r>
          </w:p>
        </w:tc>
        <w:tc>
          <w:tcPr>
            <w:tcW w:w="1559" w:type="dxa"/>
          </w:tcPr>
          <w:p w14:paraId="1800F542" w14:textId="18A7EF42" w:rsidR="00CC5A49" w:rsidRPr="005A260F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1418" w:type="dxa"/>
            <w:gridSpan w:val="2"/>
          </w:tcPr>
          <w:p w14:paraId="77CD9F0B" w14:textId="1A76288D" w:rsidR="00CC5A49" w:rsidRPr="005A260F" w:rsidRDefault="00CC5A49" w:rsidP="0134F8C3">
            <w:pPr>
              <w:rPr>
                <w:rFonts w:asciiTheme="minorHAnsi" w:hAnsiTheme="minorHAnsi" w:cstheme="minorBidi"/>
                <w:lang w:val="en-AU"/>
              </w:rPr>
            </w:pPr>
          </w:p>
        </w:tc>
        <w:tc>
          <w:tcPr>
            <w:tcW w:w="283" w:type="dxa"/>
          </w:tcPr>
          <w:p w14:paraId="265B606F" w14:textId="77777777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1843" w:type="dxa"/>
            <w:gridSpan w:val="4"/>
          </w:tcPr>
          <w:p w14:paraId="1A8F4A7C" w14:textId="1DF27CF5" w:rsidR="00CC5A49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Ross Watson</w:t>
            </w:r>
          </w:p>
        </w:tc>
        <w:tc>
          <w:tcPr>
            <w:tcW w:w="1701" w:type="dxa"/>
          </w:tcPr>
          <w:p w14:paraId="06292774" w14:textId="52BBBF07" w:rsidR="00CC5A49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724" w:type="dxa"/>
            <w:gridSpan w:val="2"/>
          </w:tcPr>
          <w:p w14:paraId="73DB4DA7" w14:textId="4BD80346" w:rsidR="00CC5A49" w:rsidRDefault="00CC5A49" w:rsidP="0134F8C3">
            <w:pPr>
              <w:rPr>
                <w:rFonts w:asciiTheme="minorHAnsi" w:hAnsiTheme="minorHAnsi" w:cstheme="minorBidi"/>
                <w:lang w:val="en-AU"/>
              </w:rPr>
            </w:pPr>
          </w:p>
        </w:tc>
      </w:tr>
      <w:tr w:rsidR="00CC5A49" w:rsidRPr="005A260F" w14:paraId="4A06325C" w14:textId="77777777" w:rsidTr="4B5EFA7F">
        <w:tc>
          <w:tcPr>
            <w:tcW w:w="1844" w:type="dxa"/>
          </w:tcPr>
          <w:p w14:paraId="6B6CE7E7" w14:textId="7A1DC1A9" w:rsidR="00CC5A49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Elliot McPherson</w:t>
            </w:r>
          </w:p>
        </w:tc>
        <w:tc>
          <w:tcPr>
            <w:tcW w:w="1559" w:type="dxa"/>
          </w:tcPr>
          <w:p w14:paraId="4C0971F8" w14:textId="41304355" w:rsidR="00CC5A49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1418" w:type="dxa"/>
            <w:gridSpan w:val="2"/>
          </w:tcPr>
          <w:p w14:paraId="2166040C" w14:textId="16C94B4F" w:rsidR="00CC5A49" w:rsidRDefault="00CC5A49" w:rsidP="0134F8C3">
            <w:pPr>
              <w:rPr>
                <w:rFonts w:asciiTheme="minorHAnsi" w:hAnsiTheme="minorHAnsi" w:cstheme="minorBidi"/>
                <w:lang w:val="en-AU"/>
              </w:rPr>
            </w:pPr>
          </w:p>
        </w:tc>
        <w:tc>
          <w:tcPr>
            <w:tcW w:w="283" w:type="dxa"/>
          </w:tcPr>
          <w:p w14:paraId="61B608BD" w14:textId="77777777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1843" w:type="dxa"/>
            <w:gridSpan w:val="4"/>
          </w:tcPr>
          <w:p w14:paraId="1F7A2656" w14:textId="3AE083A7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1701" w:type="dxa"/>
          </w:tcPr>
          <w:p w14:paraId="2C1D6565" w14:textId="52277123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724" w:type="dxa"/>
            <w:gridSpan w:val="2"/>
          </w:tcPr>
          <w:p w14:paraId="7EC79759" w14:textId="77777777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</w:tr>
      <w:tr w:rsidR="00CC5A49" w:rsidRPr="005A260F" w14:paraId="38464305" w14:textId="77777777" w:rsidTr="4B5EFA7F">
        <w:trPr>
          <w:cantSplit/>
        </w:trPr>
        <w:tc>
          <w:tcPr>
            <w:tcW w:w="9372" w:type="dxa"/>
            <w:gridSpan w:val="12"/>
          </w:tcPr>
          <w:p w14:paraId="0B38E99E" w14:textId="7F274ED2" w:rsidR="00B90761" w:rsidRDefault="00CC5A49" w:rsidP="00B90761">
            <w:pPr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b/>
                <w:bCs/>
                <w:lang w:val="en-AU"/>
              </w:rPr>
              <w:t>4</w:t>
            </w:r>
            <w:r w:rsidRPr="005A260F">
              <w:rPr>
                <w:rFonts w:asciiTheme="minorHAnsi" w:hAnsiTheme="minorHAnsi" w:cstheme="minorHAnsi"/>
                <w:lang w:val="en-AU"/>
              </w:rPr>
              <w:t xml:space="preserve">. </w:t>
            </w:r>
            <w:r w:rsidRPr="005A260F">
              <w:rPr>
                <w:rFonts w:asciiTheme="minorHAnsi" w:hAnsiTheme="minorHAnsi" w:cstheme="minorHAnsi"/>
                <w:u w:val="single"/>
                <w:lang w:val="en-AU"/>
              </w:rPr>
              <w:t>Main conclusions and meetings planned</w:t>
            </w:r>
            <w:r w:rsidRPr="005A260F">
              <w:rPr>
                <w:rFonts w:asciiTheme="minorHAnsi" w:hAnsiTheme="minorHAnsi" w:cstheme="minorHAnsi"/>
                <w:lang w:val="en-AU"/>
              </w:rPr>
              <w:t>:</w:t>
            </w:r>
          </w:p>
          <w:p w14:paraId="2E9A0050" w14:textId="77777777" w:rsidR="00D9423F" w:rsidRDefault="00D9423F" w:rsidP="0035474C">
            <w:pPr>
              <w:rPr>
                <w:rFonts w:asciiTheme="minorHAnsi" w:hAnsiTheme="minorHAnsi" w:cstheme="minorHAnsi"/>
                <w:lang w:val="en-AU"/>
              </w:rPr>
            </w:pPr>
          </w:p>
          <w:p w14:paraId="3631A9EB" w14:textId="56E9D93B" w:rsidR="00BD0EB5" w:rsidRPr="008F7E61" w:rsidRDefault="00BD0EB5" w:rsidP="008F7E61">
            <w:pPr>
              <w:pStyle w:val="ListParagraph"/>
              <w:numPr>
                <w:ilvl w:val="0"/>
                <w:numId w:val="1"/>
              </w:numPr>
              <w:rPr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 xml:space="preserve">NAV integration </w:t>
            </w:r>
            <w:r w:rsidR="007E623F">
              <w:rPr>
                <w:rFonts w:asciiTheme="minorHAnsi" w:hAnsiTheme="minorHAnsi" w:cstheme="minorBidi"/>
                <w:lang w:val="en-AU"/>
              </w:rPr>
              <w:t xml:space="preserve">flight test to be done on Tuesday in </w:t>
            </w:r>
            <w:proofErr w:type="spellStart"/>
            <w:r w:rsidR="007E623F">
              <w:rPr>
                <w:rFonts w:asciiTheme="minorHAnsi" w:hAnsiTheme="minorHAnsi" w:cstheme="minorBidi"/>
                <w:lang w:val="en-AU"/>
              </w:rPr>
              <w:t>prac</w:t>
            </w:r>
            <w:proofErr w:type="spellEnd"/>
          </w:p>
          <w:p w14:paraId="70187E35" w14:textId="14B2A28A" w:rsidR="008F7E61" w:rsidRPr="008F7E61" w:rsidRDefault="007E623F" w:rsidP="008F7E61">
            <w:pPr>
              <w:pStyle w:val="ListParagraph"/>
              <w:numPr>
                <w:ilvl w:val="0"/>
                <w:numId w:val="1"/>
              </w:numPr>
              <w:rPr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>Harry to begin training image processor using training footage</w:t>
            </w:r>
          </w:p>
          <w:p w14:paraId="485321D8" w14:textId="71F4EF0A" w:rsidR="002651D3" w:rsidRPr="005A260F" w:rsidRDefault="002651D3" w:rsidP="0134F8C3">
            <w:pPr>
              <w:rPr>
                <w:rFonts w:asciiTheme="minorHAnsi" w:hAnsiTheme="minorHAnsi" w:cstheme="minorBidi"/>
                <w:lang w:val="en-AU"/>
              </w:rPr>
            </w:pPr>
          </w:p>
        </w:tc>
      </w:tr>
      <w:tr w:rsidR="00CC5A49" w:rsidRPr="005A260F" w14:paraId="477291CB" w14:textId="77777777" w:rsidTr="4B5EFA7F">
        <w:trPr>
          <w:cantSplit/>
          <w:trHeight w:val="334"/>
        </w:trPr>
        <w:tc>
          <w:tcPr>
            <w:tcW w:w="6380" w:type="dxa"/>
            <w:gridSpan w:val="7"/>
          </w:tcPr>
          <w:p w14:paraId="4EAF23F8" w14:textId="27A67995" w:rsidR="00CC5A49" w:rsidRPr="005A260F" w:rsidRDefault="4B5EFA7F" w:rsidP="4B5EFA7F">
            <w:pPr>
              <w:rPr>
                <w:rFonts w:asciiTheme="minorHAnsi" w:hAnsiTheme="minorHAnsi" w:cstheme="minorBidi"/>
                <w:lang w:val="en-AU"/>
              </w:rPr>
            </w:pPr>
            <w:r w:rsidRPr="4B5EFA7F">
              <w:rPr>
                <w:rFonts w:asciiTheme="minorHAnsi" w:hAnsiTheme="minorHAnsi" w:cstheme="minorBidi"/>
                <w:b/>
                <w:bCs/>
                <w:lang w:val="en-AU"/>
              </w:rPr>
              <w:t>5.</w:t>
            </w:r>
            <w:r w:rsidRPr="4B5EFA7F">
              <w:rPr>
                <w:rFonts w:asciiTheme="minorHAnsi" w:hAnsiTheme="minorHAnsi" w:cstheme="minorBidi"/>
                <w:lang w:val="en-AU"/>
              </w:rPr>
              <w:t xml:space="preserve"> </w:t>
            </w:r>
            <w:r w:rsidRPr="4B5EFA7F">
              <w:rPr>
                <w:rFonts w:asciiTheme="minorHAnsi" w:hAnsiTheme="minorHAnsi" w:cstheme="minorBidi"/>
                <w:u w:val="single"/>
                <w:lang w:val="en-AU"/>
              </w:rPr>
              <w:t>Distribution: attendants (name + logo)</w:t>
            </w:r>
            <w:r w:rsidRPr="4B5EFA7F">
              <w:rPr>
                <w:rFonts w:asciiTheme="minorHAnsi" w:hAnsiTheme="minorHAnsi" w:cstheme="minorBidi"/>
                <w:lang w:val="en-AU"/>
              </w:rPr>
              <w:t>:</w:t>
            </w:r>
          </w:p>
          <w:p w14:paraId="7A85F1B4" w14:textId="40451D82" w:rsidR="00CC5A49" w:rsidRPr="005A260F" w:rsidRDefault="4B5EFA7F" w:rsidP="4B5EFA7F">
            <w:pPr>
              <w:rPr>
                <w:rFonts w:asciiTheme="minorHAnsi" w:hAnsiTheme="minorHAnsi" w:cstheme="minorBidi"/>
                <w:lang w:val="en-AU"/>
              </w:rPr>
            </w:pPr>
            <w:r w:rsidRPr="4B5EFA7F">
              <w:rPr>
                <w:rFonts w:asciiTheme="minorHAnsi" w:hAnsiTheme="minorHAnsi" w:cstheme="minorBidi"/>
                <w:lang w:val="en-AU"/>
              </w:rPr>
              <w:t>All Attendants present</w:t>
            </w:r>
          </w:p>
        </w:tc>
        <w:tc>
          <w:tcPr>
            <w:tcW w:w="2992" w:type="dxa"/>
            <w:gridSpan w:val="5"/>
          </w:tcPr>
          <w:p w14:paraId="7F966CE4" w14:textId="77777777" w:rsidR="00CC5A49" w:rsidRPr="005A260F" w:rsidRDefault="00CC5A49" w:rsidP="00286733">
            <w:pPr>
              <w:pStyle w:val="Heading2"/>
              <w:rPr>
                <w:rFonts w:asciiTheme="minorHAnsi" w:hAnsiTheme="minorHAnsi" w:cstheme="minorHAnsi"/>
                <w:u w:val="none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QUT internal distribution</w:t>
            </w:r>
            <w:r w:rsidRPr="005A260F">
              <w:rPr>
                <w:rFonts w:asciiTheme="minorHAnsi" w:hAnsiTheme="minorHAnsi" w:cstheme="minorHAnsi"/>
                <w:u w:val="none"/>
                <w:lang w:val="en-AU"/>
              </w:rPr>
              <w:t>:</w:t>
            </w:r>
          </w:p>
          <w:p w14:paraId="48DC5340" w14:textId="26315606" w:rsidR="00CC5A49" w:rsidRPr="005A260F" w:rsidRDefault="4B5EFA7F" w:rsidP="4B5EFA7F">
            <w:pPr>
              <w:rPr>
                <w:rFonts w:asciiTheme="minorHAnsi" w:hAnsiTheme="minorHAnsi" w:cstheme="minorBidi"/>
                <w:lang w:val="en-AU"/>
              </w:rPr>
            </w:pPr>
            <w:r w:rsidRPr="4B5EFA7F">
              <w:rPr>
                <w:rFonts w:asciiTheme="minorHAnsi" w:hAnsiTheme="minorHAnsi" w:cstheme="minorBidi"/>
                <w:lang w:val="en-AU"/>
              </w:rPr>
              <w:t>Dropbox (OneDrive)</w:t>
            </w:r>
          </w:p>
        </w:tc>
      </w:tr>
      <w:tr w:rsidR="00CC5A49" w:rsidRPr="005A260F" w14:paraId="4625331E" w14:textId="77777777" w:rsidTr="4B5EFA7F">
        <w:trPr>
          <w:cantSplit/>
        </w:trPr>
        <w:tc>
          <w:tcPr>
            <w:tcW w:w="9372" w:type="dxa"/>
            <w:gridSpan w:val="12"/>
          </w:tcPr>
          <w:p w14:paraId="115006E5" w14:textId="77777777" w:rsidR="00CC5A49" w:rsidRPr="005A260F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b/>
                <w:lang w:val="en-AU"/>
              </w:rPr>
              <w:t>6.</w:t>
            </w:r>
            <w:r w:rsidRPr="005A260F">
              <w:rPr>
                <w:rFonts w:asciiTheme="minorHAnsi" w:hAnsiTheme="minorHAnsi" w:cstheme="minorHAnsi"/>
                <w:lang w:val="en-AU"/>
              </w:rPr>
              <w:t xml:space="preserve"> </w:t>
            </w:r>
            <w:r w:rsidRPr="005A260F">
              <w:rPr>
                <w:rFonts w:asciiTheme="minorHAnsi" w:hAnsiTheme="minorHAnsi" w:cstheme="minorHAnsi"/>
                <w:u w:val="single"/>
                <w:lang w:val="en-AU"/>
              </w:rPr>
              <w:t>Signatures</w:t>
            </w:r>
            <w:r w:rsidRPr="005A260F">
              <w:rPr>
                <w:rFonts w:asciiTheme="minorHAnsi" w:hAnsiTheme="minorHAnsi" w:cstheme="minorHAnsi"/>
                <w:lang w:val="en-AU"/>
              </w:rPr>
              <w:t>:</w:t>
            </w:r>
          </w:p>
        </w:tc>
      </w:tr>
      <w:tr w:rsidR="00CC5A49" w:rsidRPr="005A260F" w14:paraId="36BA8585" w14:textId="77777777" w:rsidTr="4B5EFA7F">
        <w:tc>
          <w:tcPr>
            <w:tcW w:w="1844" w:type="dxa"/>
          </w:tcPr>
          <w:p w14:paraId="1C26DB05" w14:textId="77777777" w:rsidR="00CC5A49" w:rsidRPr="005A260F" w:rsidRDefault="00CC5A49" w:rsidP="00286733">
            <w:pPr>
              <w:jc w:val="center"/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Name</w:t>
            </w:r>
          </w:p>
        </w:tc>
        <w:tc>
          <w:tcPr>
            <w:tcW w:w="1620" w:type="dxa"/>
            <w:gridSpan w:val="2"/>
          </w:tcPr>
          <w:p w14:paraId="19AD0F7B" w14:textId="77777777" w:rsidR="00CC5A49" w:rsidRPr="005A260F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Organisation</w:t>
            </w:r>
          </w:p>
        </w:tc>
        <w:tc>
          <w:tcPr>
            <w:tcW w:w="5908" w:type="dxa"/>
            <w:gridSpan w:val="9"/>
          </w:tcPr>
          <w:p w14:paraId="1F37B229" w14:textId="77777777" w:rsidR="00CC5A49" w:rsidRPr="005A260F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Signature</w:t>
            </w:r>
          </w:p>
        </w:tc>
      </w:tr>
      <w:tr w:rsidR="00CC5A49" w:rsidRPr="005A260F" w14:paraId="52D04CC1" w14:textId="77777777" w:rsidTr="4B5EFA7F">
        <w:tc>
          <w:tcPr>
            <w:tcW w:w="1844" w:type="dxa"/>
          </w:tcPr>
          <w:p w14:paraId="2CA102C1" w14:textId="1D8563A5" w:rsidR="00CC5A49" w:rsidRDefault="44E53CBA" w:rsidP="44E53CBA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 w:rsidRPr="44E53CBA">
              <w:rPr>
                <w:rFonts w:asciiTheme="minorHAnsi" w:hAnsiTheme="minorHAnsi" w:cstheme="minorBidi"/>
                <w:lang w:val="en-AU"/>
              </w:rPr>
              <w:t>Monica Fitzpatrick</w:t>
            </w:r>
          </w:p>
        </w:tc>
        <w:tc>
          <w:tcPr>
            <w:tcW w:w="1620" w:type="dxa"/>
            <w:gridSpan w:val="2"/>
          </w:tcPr>
          <w:p w14:paraId="37F36BDF" w14:textId="77777777" w:rsidR="00CC5A49" w:rsidRDefault="00CC5A49" w:rsidP="00286733">
            <w:pPr>
              <w:spacing w:line="360" w:lineRule="auto"/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QUT</w:t>
            </w:r>
          </w:p>
        </w:tc>
        <w:tc>
          <w:tcPr>
            <w:tcW w:w="5908" w:type="dxa"/>
            <w:gridSpan w:val="9"/>
          </w:tcPr>
          <w:p w14:paraId="107E27FA" w14:textId="0031DB4E" w:rsidR="00CC5A49" w:rsidRPr="005A260F" w:rsidRDefault="00AB6030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noProof/>
                <w:lang w:val="en-AU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33F28456" wp14:editId="1351404D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8255</wp:posOffset>
                      </wp:positionV>
                      <wp:extent cx="1459110" cy="814705"/>
                      <wp:effectExtent l="57150" t="57150" r="27305" b="42545"/>
                      <wp:wrapNone/>
                      <wp:docPr id="17" name="Ink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59110" cy="8147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FC5050F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7" o:spid="_x0000_s1026" type="#_x0000_t75" style="position:absolute;margin-left:8.35pt;margin-top:-.05pt;width:116.35pt;height:65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">
                      <v:imagedata r:id="rId10" o:title=""/>
                    </v:shape>
                  </w:pict>
                </mc:Fallback>
              </mc:AlternateContent>
            </w:r>
          </w:p>
        </w:tc>
      </w:tr>
      <w:tr w:rsidR="00CC5A49" w:rsidRPr="005A260F" w14:paraId="0A9B9DAF" w14:textId="77777777" w:rsidTr="4B5EFA7F">
        <w:tc>
          <w:tcPr>
            <w:tcW w:w="1844" w:type="dxa"/>
          </w:tcPr>
          <w:p w14:paraId="1C1D6507" w14:textId="767CF9A7" w:rsidR="00CC5A49" w:rsidRPr="005A260F" w:rsidRDefault="44E53CBA" w:rsidP="44E53CBA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 w:rsidRPr="44E53CBA">
              <w:rPr>
                <w:rFonts w:asciiTheme="minorHAnsi" w:hAnsiTheme="minorHAnsi" w:cstheme="minorBidi"/>
                <w:lang w:val="en-AU"/>
              </w:rPr>
              <w:t>Elliot McPherson</w:t>
            </w:r>
          </w:p>
        </w:tc>
        <w:tc>
          <w:tcPr>
            <w:tcW w:w="1620" w:type="dxa"/>
            <w:gridSpan w:val="2"/>
          </w:tcPr>
          <w:p w14:paraId="2EB97A03" w14:textId="1E99BD71" w:rsidR="00CC5A49" w:rsidRPr="005A260F" w:rsidRDefault="00393186" w:rsidP="44E53CBA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5908" w:type="dxa"/>
            <w:gridSpan w:val="9"/>
          </w:tcPr>
          <w:p w14:paraId="393697AC" w14:textId="77777777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  <w:p w14:paraId="149543B5" w14:textId="77777777" w:rsidR="00AB6030" w:rsidRDefault="00AB6030" w:rsidP="00286733">
            <w:pPr>
              <w:rPr>
                <w:rFonts w:asciiTheme="minorHAnsi" w:hAnsiTheme="minorHAnsi" w:cstheme="minorHAnsi"/>
                <w:lang w:val="en-AU"/>
              </w:rPr>
            </w:pPr>
          </w:p>
          <w:p w14:paraId="3E64BE9E" w14:textId="3E7164D4" w:rsidR="00AB6030" w:rsidRDefault="00517DD9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noProof/>
                <w:lang w:val="en-AU"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2E4137B4" wp14:editId="0254A1AC">
                      <wp:simplePos x="0" y="0"/>
                      <wp:positionH relativeFrom="column">
                        <wp:posOffset>126365</wp:posOffset>
                      </wp:positionH>
                      <wp:positionV relativeFrom="paragraph">
                        <wp:posOffset>-608330</wp:posOffset>
                      </wp:positionV>
                      <wp:extent cx="3064590" cy="1567080"/>
                      <wp:effectExtent l="38100" t="57150" r="0" b="52705"/>
                      <wp:wrapNone/>
                      <wp:docPr id="33" name="Ink 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64590" cy="1567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95B1CFC" id="Ink 33" o:spid="_x0000_s1026" type="#_x0000_t75" style="position:absolute;margin-left:9.25pt;margin-top:-48.6pt;width:242.7pt;height:124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">
                      <v:imagedata r:id="rId12" o:title=""/>
                    </v:shape>
                  </w:pict>
                </mc:Fallback>
              </mc:AlternateContent>
            </w:r>
          </w:p>
          <w:p w14:paraId="1C8A8EF9" w14:textId="3D534401" w:rsidR="00AB6030" w:rsidRPr="005A260F" w:rsidRDefault="00AB6030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</w:tr>
      <w:tr w:rsidR="00CC5A49" w:rsidRPr="005A260F" w14:paraId="4D163445" w14:textId="77777777" w:rsidTr="4B5EFA7F">
        <w:tc>
          <w:tcPr>
            <w:tcW w:w="1844" w:type="dxa"/>
          </w:tcPr>
          <w:p w14:paraId="0EFCF108" w14:textId="60162EA9" w:rsidR="00CC5A49" w:rsidRPr="005A260F" w:rsidRDefault="44E53CBA" w:rsidP="44E53CBA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 w:rsidRPr="44E53CBA">
              <w:rPr>
                <w:rFonts w:asciiTheme="minorHAnsi" w:hAnsiTheme="minorHAnsi" w:cstheme="minorBidi"/>
                <w:lang w:val="en-AU"/>
              </w:rPr>
              <w:t>Hope Sneddon</w:t>
            </w:r>
          </w:p>
        </w:tc>
        <w:tc>
          <w:tcPr>
            <w:tcW w:w="1620" w:type="dxa"/>
            <w:gridSpan w:val="2"/>
          </w:tcPr>
          <w:p w14:paraId="18B78B10" w14:textId="44BA04D8" w:rsidR="00CC5A49" w:rsidRPr="005A260F" w:rsidRDefault="00393186" w:rsidP="44E53CBA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5908" w:type="dxa"/>
            <w:gridSpan w:val="9"/>
          </w:tcPr>
          <w:p w14:paraId="091489A5" w14:textId="77777777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  <w:p w14:paraId="090DCEB1" w14:textId="7A9FE78E" w:rsidR="00AB6030" w:rsidRDefault="00AB6030" w:rsidP="00286733">
            <w:pPr>
              <w:rPr>
                <w:rFonts w:asciiTheme="minorHAnsi" w:hAnsiTheme="minorHAnsi" w:cstheme="minorHAnsi"/>
                <w:lang w:val="en-AU"/>
              </w:rPr>
            </w:pPr>
          </w:p>
          <w:p w14:paraId="63832393" w14:textId="682ECAA3" w:rsidR="00AB6030" w:rsidRDefault="00AB6030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noProof/>
                <w:lang w:val="en-AU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7368A22B" wp14:editId="0F3110D9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-398780</wp:posOffset>
                      </wp:positionV>
                      <wp:extent cx="878460" cy="880560"/>
                      <wp:effectExtent l="57150" t="57150" r="55245" b="53340"/>
                      <wp:wrapNone/>
                      <wp:docPr id="14" name="Ink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78460" cy="880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FA50091" id="Ink 14" o:spid="_x0000_s1026" type="#_x0000_t75" style="position:absolute;margin-left:11.05pt;margin-top:-32.1pt;width:70.55pt;height:7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">
                      <v:imagedata r:id="rId14" o:title=""/>
                    </v:shape>
                  </w:pict>
                </mc:Fallback>
              </mc:AlternateContent>
            </w:r>
          </w:p>
          <w:p w14:paraId="545E9F68" w14:textId="73F13F14" w:rsidR="00AB6030" w:rsidRPr="005A260F" w:rsidRDefault="00AB6030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</w:tr>
      <w:tr w:rsidR="00CC5A49" w:rsidRPr="005A260F" w14:paraId="1B041DA0" w14:textId="77777777" w:rsidTr="4B5EFA7F">
        <w:tc>
          <w:tcPr>
            <w:tcW w:w="1844" w:type="dxa"/>
          </w:tcPr>
          <w:p w14:paraId="67E00C96" w14:textId="7D196C70" w:rsidR="00CC5A49" w:rsidRPr="005A260F" w:rsidRDefault="44E53CBA" w:rsidP="44E53CBA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 w:rsidRPr="44E53CBA">
              <w:rPr>
                <w:rFonts w:asciiTheme="minorHAnsi" w:hAnsiTheme="minorHAnsi" w:cstheme="minorBidi"/>
                <w:lang w:val="en-AU"/>
              </w:rPr>
              <w:t>Clair Ulrich</w:t>
            </w:r>
          </w:p>
        </w:tc>
        <w:tc>
          <w:tcPr>
            <w:tcW w:w="1620" w:type="dxa"/>
            <w:gridSpan w:val="2"/>
          </w:tcPr>
          <w:p w14:paraId="194FC850" w14:textId="2D6CC4B2" w:rsidR="00CC5A49" w:rsidRPr="005A260F" w:rsidRDefault="00393186" w:rsidP="44E53CBA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5908" w:type="dxa"/>
            <w:gridSpan w:val="9"/>
          </w:tcPr>
          <w:p w14:paraId="48DBA1D4" w14:textId="1FA8BB8F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  <w:p w14:paraId="133C7133" w14:textId="6053B2A9" w:rsidR="00AB6030" w:rsidRDefault="00517DD9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noProof/>
                <w:lang w:val="en-AU"/>
              </w:rPr>
              <mc:AlternateContent>
                <mc:Choice Requires="wpi">
                  <w:drawing>
                    <wp:anchor distT="0" distB="0" distL="114300" distR="114300" simplePos="0" relativeHeight="251678720" behindDoc="0" locked="0" layoutInCell="1" allowOverlap="1" wp14:anchorId="7D904CC9" wp14:editId="609DC04C">
                      <wp:simplePos x="0" y="0"/>
                      <wp:positionH relativeFrom="column">
                        <wp:posOffset>187325</wp:posOffset>
                      </wp:positionH>
                      <wp:positionV relativeFrom="paragraph">
                        <wp:posOffset>-113665</wp:posOffset>
                      </wp:positionV>
                      <wp:extent cx="1929765" cy="467995"/>
                      <wp:effectExtent l="38100" t="57150" r="51435" b="46355"/>
                      <wp:wrapNone/>
                      <wp:docPr id="37" name="Ink 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29765" cy="4679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5240D42" id="Ink 37" o:spid="_x0000_s1026" type="#_x0000_t75" style="position:absolute;margin-left:14.05pt;margin-top:-9.65pt;width:153.35pt;height:38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">
                      <v:imagedata r:id="rId16" o:title=""/>
                    </v:shape>
                  </w:pict>
                </mc:Fallback>
              </mc:AlternateContent>
            </w:r>
          </w:p>
          <w:p w14:paraId="24C4552B" w14:textId="07D2AA8C" w:rsidR="00AB6030" w:rsidRPr="005A260F" w:rsidRDefault="00AB6030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</w:tr>
      <w:tr w:rsidR="00CC5A49" w:rsidRPr="005A260F" w14:paraId="15F981FA" w14:textId="77777777" w:rsidTr="4B5EFA7F">
        <w:tc>
          <w:tcPr>
            <w:tcW w:w="1844" w:type="dxa"/>
          </w:tcPr>
          <w:p w14:paraId="07F15626" w14:textId="766CC52D" w:rsidR="00CC5A49" w:rsidRPr="005A260F" w:rsidRDefault="147C7194" w:rsidP="147C7194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 w:rsidRPr="147C7194">
              <w:rPr>
                <w:rFonts w:asciiTheme="minorHAnsi" w:hAnsiTheme="minorHAnsi" w:cstheme="minorBidi"/>
                <w:lang w:val="en-AU"/>
              </w:rPr>
              <w:t>Johnathan Salazar</w:t>
            </w:r>
          </w:p>
        </w:tc>
        <w:tc>
          <w:tcPr>
            <w:tcW w:w="1620" w:type="dxa"/>
            <w:gridSpan w:val="2"/>
          </w:tcPr>
          <w:p w14:paraId="5082AD2C" w14:textId="66F2EA16" w:rsidR="00CC5A49" w:rsidRPr="005A260F" w:rsidRDefault="00393186" w:rsidP="44E53CBA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5908" w:type="dxa"/>
            <w:gridSpan w:val="9"/>
          </w:tcPr>
          <w:p w14:paraId="02F7EC82" w14:textId="77777777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  <w:p w14:paraId="2EE14972" w14:textId="19A0253B" w:rsidR="00AB6030" w:rsidRDefault="00AB6030" w:rsidP="00286733">
            <w:pPr>
              <w:rPr>
                <w:rFonts w:asciiTheme="minorHAnsi" w:hAnsiTheme="minorHAnsi" w:cstheme="minorHAnsi"/>
                <w:lang w:val="en-AU"/>
              </w:rPr>
            </w:pPr>
          </w:p>
          <w:p w14:paraId="403A41C2" w14:textId="52FF4104" w:rsidR="00AB6030" w:rsidRPr="005A260F" w:rsidRDefault="00AB6030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noProof/>
                <w:lang w:val="en-AU"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256E28A5" wp14:editId="3D1E81C5">
                      <wp:simplePos x="0" y="0"/>
                      <wp:positionH relativeFrom="column">
                        <wp:posOffset>137795</wp:posOffset>
                      </wp:positionH>
                      <wp:positionV relativeFrom="paragraph">
                        <wp:posOffset>-443230</wp:posOffset>
                      </wp:positionV>
                      <wp:extent cx="2511720" cy="637560"/>
                      <wp:effectExtent l="38100" t="38100" r="41910" b="48260"/>
                      <wp:wrapNone/>
                      <wp:docPr id="21" name="Ink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10790" cy="637560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4C24FA" id="Ink 21" o:spid="_x0000_s1026" type="#_x0000_t75" style="position:absolute;margin-left:10.15pt;margin-top:-35.6pt;width:199.1pt;height:51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">
                      <v:imagedata r:id="rId18" o:title=""/>
                    </v:shape>
                  </w:pict>
                </mc:Fallback>
              </mc:AlternateContent>
            </w:r>
          </w:p>
        </w:tc>
      </w:tr>
      <w:tr w:rsidR="00CC5A49" w:rsidRPr="005A260F" w14:paraId="585A8EAA" w14:textId="77777777" w:rsidTr="4B5EFA7F">
        <w:tc>
          <w:tcPr>
            <w:tcW w:w="1844" w:type="dxa"/>
          </w:tcPr>
          <w:p w14:paraId="011778B4" w14:textId="77777777" w:rsidR="00CC5A49" w:rsidRDefault="009E2060" w:rsidP="147C7194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lastRenderedPageBreak/>
              <w:t xml:space="preserve">Harry </w:t>
            </w:r>
            <w:proofErr w:type="spellStart"/>
            <w:r>
              <w:rPr>
                <w:rFonts w:asciiTheme="minorHAnsi" w:hAnsiTheme="minorHAnsi" w:cstheme="minorBidi"/>
                <w:lang w:val="en-AU"/>
              </w:rPr>
              <w:t>Akeroyd</w:t>
            </w:r>
            <w:proofErr w:type="spellEnd"/>
          </w:p>
          <w:p w14:paraId="1FFC06C6" w14:textId="1DE54F14" w:rsidR="009E2060" w:rsidRDefault="009E2060" w:rsidP="147C7194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</w:p>
        </w:tc>
        <w:tc>
          <w:tcPr>
            <w:tcW w:w="1620" w:type="dxa"/>
            <w:gridSpan w:val="2"/>
          </w:tcPr>
          <w:p w14:paraId="229CA130" w14:textId="5C33C3C3" w:rsidR="00CC5A49" w:rsidRPr="005A260F" w:rsidRDefault="00393186" w:rsidP="44E53CBA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5908" w:type="dxa"/>
            <w:gridSpan w:val="9"/>
          </w:tcPr>
          <w:p w14:paraId="6DE07E4F" w14:textId="0D508D44" w:rsidR="00CC5A49" w:rsidRPr="005A260F" w:rsidRDefault="00296182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noProof/>
                <w:lang w:val="en-AU"/>
              </w:rPr>
              <mc:AlternateContent>
                <mc:Choice Requires="wpc">
                  <w:drawing>
                    <wp:inline distT="0" distB="0" distL="0" distR="0" wp14:anchorId="66481935" wp14:editId="7FC7083E">
                      <wp:extent cx="2289810" cy="812800"/>
                      <wp:effectExtent l="0" t="0" r="0" b="44450"/>
                      <wp:docPr id="3" name="Canvas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14:contentPart bwMode="auto" r:id="rId19">
                              <w14:nvContentPartPr>
                                <w14:cNvPr id="5" name="Ink 5"/>
                                <w14:cNvContentPartPr/>
                              </w14:nvContentPartPr>
                              <w14:xfrm>
                                <a:off x="476430" y="150839"/>
                                <a:ext cx="40680" cy="662040"/>
                              </w14:xfrm>
                            </w14:contentPart>
                            <w14:contentPart bwMode="auto" r:id="rId20">
                              <w14:nvContentPartPr>
                                <w14:cNvPr id="6" name="Ink 6"/>
                                <w14:cNvContentPartPr/>
                              </w14:nvContentPartPr>
                              <w14:xfrm>
                                <a:off x="665070" y="188999"/>
                                <a:ext cx="56880" cy="551160"/>
                              </w14:xfrm>
                            </w14:contentPart>
                            <w14:contentPart bwMode="auto" r:id="rId21">
                              <w14:nvContentPartPr>
                                <w14:cNvPr id="7" name="Ink 7"/>
                                <w14:cNvContentPartPr/>
                              </w14:nvContentPartPr>
                              <w14:xfrm>
                                <a:off x="360510" y="35999"/>
                                <a:ext cx="1851840" cy="586800"/>
                              </w14:xfrm>
                            </w14:contentPart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CDEEECA" id="Canvas 3" o:spid="_x0000_s1026" editas="canvas" style="width:180.3pt;height:64pt;mso-position-horizontal-relative:char;mso-position-vertical-relative:line" coordsize="22898,8128" o:gfxdata="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">
                      <v:shape id="_x0000_s1027" type="#_x0000_t75" style="position:absolute;width:22898;height:8128;visibility:visible;mso-wrap-style:square">
                        <v:fill o:detectmouseclick="t"/>
                        <v:path o:connecttype="none"/>
                      </v:shape>
                      <v:shape id="Ink 5" o:spid="_x0000_s1028" type="#_x0000_t75" style="position:absolute;left:4674;top:1418;width:583;height:6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">
                        <v:imagedata r:id="rId22" o:title=""/>
                      </v:shape>
                      <v:shape id="Ink 6" o:spid="_x0000_s1029" type="#_x0000_t75" style="position:absolute;left:6560;top:1800;width:746;height:5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">
                        <v:imagedata r:id="rId23" o:title=""/>
                      </v:shape>
                      <v:shape id="Ink 7" o:spid="_x0000_s1030" type="#_x0000_t75" style="position:absolute;left:3515;top:270;width:18694;height:60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">
                        <v:imagedata r:id="rId24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CC5A49" w:rsidRPr="005A260F" w14:paraId="07BBD063" w14:textId="77777777" w:rsidTr="4B5EFA7F">
        <w:tc>
          <w:tcPr>
            <w:tcW w:w="1844" w:type="dxa"/>
          </w:tcPr>
          <w:p w14:paraId="251FF43D" w14:textId="71449CC8" w:rsidR="00CC5A49" w:rsidRDefault="147C7194" w:rsidP="147C7194">
            <w:pPr>
              <w:spacing w:line="360" w:lineRule="auto"/>
              <w:jc w:val="both"/>
              <w:rPr>
                <w:rFonts w:asciiTheme="minorHAnsi" w:hAnsiTheme="minorHAnsi" w:cstheme="minorBidi"/>
                <w:lang w:val="en-AU"/>
              </w:rPr>
            </w:pPr>
            <w:r w:rsidRPr="147C7194">
              <w:rPr>
                <w:rFonts w:asciiTheme="minorHAnsi" w:hAnsiTheme="minorHAnsi" w:cstheme="minorBidi"/>
                <w:lang w:val="en-AU"/>
              </w:rPr>
              <w:t>Ross Watson</w:t>
            </w:r>
          </w:p>
        </w:tc>
        <w:tc>
          <w:tcPr>
            <w:tcW w:w="1620" w:type="dxa"/>
            <w:gridSpan w:val="2"/>
          </w:tcPr>
          <w:p w14:paraId="55E991E3" w14:textId="38FB3DA6" w:rsidR="00CC5A49" w:rsidRDefault="00393186" w:rsidP="44E53CBA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5908" w:type="dxa"/>
            <w:gridSpan w:val="9"/>
          </w:tcPr>
          <w:p w14:paraId="00206081" w14:textId="77777777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  <w:p w14:paraId="56A2AA01" w14:textId="28020550" w:rsidR="00AB6030" w:rsidRDefault="00517DD9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noProof/>
                <w:lang w:val="en-AU"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7092A1FB" wp14:editId="04A14708">
                      <wp:simplePos x="0" y="0"/>
                      <wp:positionH relativeFrom="column">
                        <wp:posOffset>148535</wp:posOffset>
                      </wp:positionH>
                      <wp:positionV relativeFrom="paragraph">
                        <wp:posOffset>-144110</wp:posOffset>
                      </wp:positionV>
                      <wp:extent cx="2832120" cy="577080"/>
                      <wp:effectExtent l="57150" t="57150" r="25400" b="52070"/>
                      <wp:wrapNone/>
                      <wp:docPr id="30" name="Ink 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32120" cy="577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20FCA4A" id="Ink 30" o:spid="_x0000_s1026" type="#_x0000_t75" style="position:absolute;margin-left:11pt;margin-top:-12.05pt;width:224.4pt;height:46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">
                      <v:imagedata r:id="rId26" o:title=""/>
                    </v:shape>
                  </w:pict>
                </mc:Fallback>
              </mc:AlternateContent>
            </w:r>
          </w:p>
          <w:p w14:paraId="7C8EA779" w14:textId="7522E471" w:rsidR="00AB6030" w:rsidRPr="005A260F" w:rsidRDefault="00AB6030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</w:tr>
      <w:tr w:rsidR="00CC5A49" w:rsidRPr="005A260F" w14:paraId="2B3F84FA" w14:textId="77777777" w:rsidTr="4B5EFA7F">
        <w:trPr>
          <w:gridAfter w:val="1"/>
          <w:wAfter w:w="15" w:type="dxa"/>
          <w:cantSplit/>
        </w:trPr>
        <w:tc>
          <w:tcPr>
            <w:tcW w:w="6238" w:type="dxa"/>
            <w:gridSpan w:val="6"/>
            <w:vMerge w:val="restart"/>
            <w:vAlign w:val="bottom"/>
          </w:tcPr>
          <w:p w14:paraId="4B360A28" w14:textId="77777777" w:rsidR="00CC5A49" w:rsidRPr="005A260F" w:rsidRDefault="00CC5A49" w:rsidP="00286733">
            <w:pPr>
              <w:pStyle w:val="Heading3"/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MINUTES OF MEETING</w:t>
            </w:r>
          </w:p>
          <w:p w14:paraId="7330701A" w14:textId="77777777" w:rsidR="00CC5A49" w:rsidRPr="005A260F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  <w:p w14:paraId="244991E7" w14:textId="77777777" w:rsidR="00CC5A49" w:rsidRPr="005A260F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3119" w:type="dxa"/>
            <w:gridSpan w:val="5"/>
          </w:tcPr>
          <w:p w14:paraId="356F1985" w14:textId="77777777" w:rsidR="00CC5A49" w:rsidRPr="005A260F" w:rsidRDefault="00CC5A49" w:rsidP="00286733">
            <w:pPr>
              <w:pStyle w:val="Header"/>
              <w:tabs>
                <w:tab w:val="clear" w:pos="4320"/>
                <w:tab w:val="clear" w:pos="8640"/>
                <w:tab w:val="left" w:pos="1734"/>
              </w:tabs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ab/>
              <w:t xml:space="preserve">Page:  </w:t>
            </w:r>
            <w:r w:rsidRPr="005A260F">
              <w:rPr>
                <w:rFonts w:asciiTheme="minorHAnsi" w:hAnsiTheme="minorHAnsi" w:cstheme="minorHAnsi"/>
                <w:sz w:val="20"/>
              </w:rPr>
              <w:fldChar w:fldCharType="begin"/>
            </w:r>
            <w:r w:rsidRPr="005A260F">
              <w:rPr>
                <w:rFonts w:asciiTheme="minorHAnsi" w:hAnsiTheme="minorHAnsi" w:cstheme="minorHAnsi"/>
                <w:sz w:val="20"/>
              </w:rPr>
              <w:instrText>page \\* arabic</w:instrText>
            </w:r>
            <w:r w:rsidRPr="005A260F">
              <w:rPr>
                <w:rFonts w:asciiTheme="minorHAnsi" w:hAnsiTheme="minorHAnsi" w:cstheme="minorHAnsi"/>
                <w:sz w:val="20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0"/>
              </w:rPr>
              <w:t>3</w:t>
            </w:r>
            <w:r w:rsidRPr="005A260F">
              <w:rPr>
                <w:rFonts w:asciiTheme="minorHAnsi" w:hAnsiTheme="minorHAnsi" w:cstheme="minorHAnsi"/>
                <w:sz w:val="20"/>
              </w:rPr>
              <w:fldChar w:fldCharType="end"/>
            </w:r>
            <w:r w:rsidRPr="005A260F">
              <w:rPr>
                <w:rFonts w:asciiTheme="minorHAnsi" w:hAnsiTheme="minorHAnsi" w:cstheme="minorHAnsi"/>
                <w:lang w:val="en-AU"/>
              </w:rPr>
              <w:t xml:space="preserve"> / </w:t>
            </w:r>
            <w:r w:rsidR="0005674A">
              <w:rPr>
                <w:rFonts w:asciiTheme="minorHAnsi" w:hAnsiTheme="minorHAnsi" w:cstheme="minorHAnsi"/>
                <w:noProof/>
                <w:sz w:val="20"/>
              </w:rPr>
              <w:fldChar w:fldCharType="begin"/>
            </w:r>
            <w:r w:rsidR="0005674A">
              <w:rPr>
                <w:rFonts w:asciiTheme="minorHAnsi" w:hAnsiTheme="minorHAnsi" w:cstheme="minorHAnsi"/>
                <w:noProof/>
                <w:sz w:val="20"/>
              </w:rPr>
              <w:instrText xml:space="preserve"> NUMPAGES  \* MERGEFORMAT </w:instrText>
            </w:r>
            <w:r w:rsidR="0005674A">
              <w:rPr>
                <w:rFonts w:asciiTheme="minorHAnsi" w:hAnsiTheme="minorHAnsi" w:cstheme="minorHAnsi"/>
                <w:noProof/>
                <w:sz w:val="20"/>
              </w:rPr>
              <w:fldChar w:fldCharType="separate"/>
            </w:r>
            <w:r w:rsidRPr="00CC5A49">
              <w:rPr>
                <w:rFonts w:asciiTheme="minorHAnsi" w:hAnsiTheme="minorHAnsi" w:cstheme="minorHAnsi"/>
                <w:noProof/>
                <w:sz w:val="20"/>
              </w:rPr>
              <w:t>3</w:t>
            </w:r>
            <w:r w:rsidR="0005674A">
              <w:rPr>
                <w:rFonts w:asciiTheme="minorHAnsi" w:hAnsiTheme="minorHAnsi" w:cstheme="minorHAnsi"/>
                <w:noProof/>
                <w:sz w:val="20"/>
              </w:rPr>
              <w:fldChar w:fldCharType="end"/>
            </w:r>
          </w:p>
          <w:p w14:paraId="0232CB8D" w14:textId="77777777" w:rsidR="00CC5A49" w:rsidRPr="005A260F" w:rsidRDefault="00CC5A49" w:rsidP="00286733">
            <w:pPr>
              <w:pStyle w:val="Heading3"/>
              <w:tabs>
                <w:tab w:val="left" w:pos="2018"/>
              </w:tabs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ACTIONS</w:t>
            </w:r>
          </w:p>
          <w:p w14:paraId="71B79798" w14:textId="77777777" w:rsidR="00CC5A49" w:rsidRPr="005A260F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</w:tr>
      <w:tr w:rsidR="00CC5A49" w:rsidRPr="005A260F" w14:paraId="487B0A8F" w14:textId="77777777" w:rsidTr="4B5EFA7F">
        <w:trPr>
          <w:gridAfter w:val="1"/>
          <w:wAfter w:w="15" w:type="dxa"/>
          <w:cantSplit/>
        </w:trPr>
        <w:tc>
          <w:tcPr>
            <w:tcW w:w="6238" w:type="dxa"/>
            <w:gridSpan w:val="6"/>
            <w:vMerge/>
          </w:tcPr>
          <w:p w14:paraId="3EDD44CF" w14:textId="77777777" w:rsidR="00CC5A49" w:rsidRPr="005A260F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567" w:type="dxa"/>
            <w:gridSpan w:val="2"/>
          </w:tcPr>
          <w:p w14:paraId="49A598CF" w14:textId="77777777" w:rsidR="00CC5A49" w:rsidRPr="005A260F" w:rsidRDefault="00CC5A49" w:rsidP="00286733">
            <w:pPr>
              <w:jc w:val="center"/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N°</w:t>
            </w:r>
          </w:p>
        </w:tc>
        <w:tc>
          <w:tcPr>
            <w:tcW w:w="1843" w:type="dxa"/>
            <w:gridSpan w:val="2"/>
          </w:tcPr>
          <w:p w14:paraId="70E40E58" w14:textId="77777777" w:rsidR="00CC5A49" w:rsidRPr="005A260F" w:rsidRDefault="00CC5A49" w:rsidP="00286733">
            <w:pPr>
              <w:jc w:val="center"/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Responsible person</w:t>
            </w:r>
          </w:p>
        </w:tc>
        <w:tc>
          <w:tcPr>
            <w:tcW w:w="709" w:type="dxa"/>
          </w:tcPr>
          <w:p w14:paraId="78073B4E" w14:textId="77777777" w:rsidR="00CC5A49" w:rsidRPr="005A260F" w:rsidRDefault="00CC5A49" w:rsidP="00286733">
            <w:pPr>
              <w:jc w:val="center"/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Date</w:t>
            </w:r>
          </w:p>
        </w:tc>
      </w:tr>
      <w:tr w:rsidR="00CC5A49" w:rsidRPr="005A260F" w14:paraId="33152954" w14:textId="77777777" w:rsidTr="4B5EFA7F">
        <w:trPr>
          <w:gridAfter w:val="1"/>
          <w:wAfter w:w="15" w:type="dxa"/>
          <w:cantSplit/>
        </w:trPr>
        <w:tc>
          <w:tcPr>
            <w:tcW w:w="6238" w:type="dxa"/>
            <w:gridSpan w:val="6"/>
            <w:vMerge/>
          </w:tcPr>
          <w:p w14:paraId="3350E718" w14:textId="77777777" w:rsidR="00CC5A49" w:rsidRPr="005A260F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567" w:type="dxa"/>
            <w:gridSpan w:val="2"/>
          </w:tcPr>
          <w:p w14:paraId="41BE40B6" w14:textId="77777777" w:rsidR="00CC5A49" w:rsidRPr="005A260F" w:rsidRDefault="00CC5A49" w:rsidP="00286733">
            <w:pPr>
              <w:jc w:val="center"/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1843" w:type="dxa"/>
            <w:gridSpan w:val="2"/>
          </w:tcPr>
          <w:p w14:paraId="3AC55A6A" w14:textId="77777777" w:rsidR="00CC5A49" w:rsidRPr="005A260F" w:rsidRDefault="00CC5A49" w:rsidP="00286733">
            <w:pPr>
              <w:jc w:val="center"/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709" w:type="dxa"/>
          </w:tcPr>
          <w:p w14:paraId="402A553F" w14:textId="77777777" w:rsidR="00CC5A49" w:rsidRPr="005A260F" w:rsidRDefault="00CC5A49" w:rsidP="00286733">
            <w:pPr>
              <w:jc w:val="center"/>
              <w:rPr>
                <w:rFonts w:asciiTheme="minorHAnsi" w:hAnsiTheme="minorHAnsi" w:cstheme="minorHAnsi"/>
                <w:lang w:val="en-AU"/>
              </w:rPr>
            </w:pPr>
          </w:p>
        </w:tc>
      </w:tr>
      <w:tr w:rsidR="00123FA9" w:rsidRPr="005A260F" w14:paraId="04E48B3F" w14:textId="77777777" w:rsidTr="4B5EFA7F">
        <w:trPr>
          <w:gridAfter w:val="1"/>
          <w:wAfter w:w="15" w:type="dxa"/>
          <w:cantSplit/>
          <w:trHeight w:val="470"/>
        </w:trPr>
        <w:tc>
          <w:tcPr>
            <w:tcW w:w="6238" w:type="dxa"/>
            <w:gridSpan w:val="6"/>
          </w:tcPr>
          <w:p w14:paraId="6AA2AAE2" w14:textId="03694972" w:rsidR="00123FA9" w:rsidRDefault="00295AA7" w:rsidP="4B5EFA7F">
            <w:pPr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Elliot help Claire with Payload PWM coding</w:t>
            </w:r>
            <w:r w:rsidR="007E623F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and Monica with NAV waypoints</w:t>
            </w:r>
          </w:p>
        </w:tc>
        <w:tc>
          <w:tcPr>
            <w:tcW w:w="567" w:type="dxa"/>
            <w:gridSpan w:val="2"/>
          </w:tcPr>
          <w:p w14:paraId="7D829FB3" w14:textId="247DA22E" w:rsidR="00123FA9" w:rsidRDefault="00BF1CD3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1</w:t>
            </w:r>
          </w:p>
        </w:tc>
        <w:tc>
          <w:tcPr>
            <w:tcW w:w="1843" w:type="dxa"/>
            <w:gridSpan w:val="2"/>
          </w:tcPr>
          <w:p w14:paraId="1735A30C" w14:textId="67BBBCE5" w:rsidR="00123FA9" w:rsidRDefault="00BF1CD3" w:rsidP="00123FA9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Elliot and Claire</w:t>
            </w:r>
          </w:p>
        </w:tc>
        <w:tc>
          <w:tcPr>
            <w:tcW w:w="709" w:type="dxa"/>
          </w:tcPr>
          <w:p w14:paraId="7FBCB123" w14:textId="54905AC7" w:rsidR="00123FA9" w:rsidRPr="005A260F" w:rsidRDefault="007E623F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8</w:t>
            </w:r>
            <w:r w:rsidR="002B0707">
              <w:rPr>
                <w:rFonts w:asciiTheme="minorHAnsi" w:hAnsiTheme="minorHAnsi" w:cstheme="minorHAnsi"/>
                <w:lang w:val="en-AU"/>
              </w:rPr>
              <w:t>/08</w:t>
            </w:r>
          </w:p>
        </w:tc>
      </w:tr>
      <w:tr w:rsidR="00123FA9" w:rsidRPr="005A260F" w14:paraId="7C94E60F" w14:textId="77777777" w:rsidTr="4B5EFA7F">
        <w:trPr>
          <w:gridAfter w:val="1"/>
          <w:wAfter w:w="15" w:type="dxa"/>
          <w:cantSplit/>
          <w:trHeight w:val="470"/>
        </w:trPr>
        <w:tc>
          <w:tcPr>
            <w:tcW w:w="6238" w:type="dxa"/>
            <w:gridSpan w:val="6"/>
          </w:tcPr>
          <w:p w14:paraId="02156626" w14:textId="76C87508" w:rsidR="00123FA9" w:rsidRDefault="002B0707" w:rsidP="4B5EFA7F">
            <w:pPr>
              <w:spacing w:line="259" w:lineRule="auto"/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Jonathan </w:t>
            </w:r>
            <w:r w:rsidR="007E623F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help Harry with IMP training and sending coordinate to NAV of target</w:t>
            </w:r>
          </w:p>
        </w:tc>
        <w:tc>
          <w:tcPr>
            <w:tcW w:w="567" w:type="dxa"/>
            <w:gridSpan w:val="2"/>
          </w:tcPr>
          <w:p w14:paraId="09FC669F" w14:textId="02C3805A" w:rsidR="00123FA9" w:rsidRDefault="00BF1CD3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2</w:t>
            </w:r>
          </w:p>
        </w:tc>
        <w:tc>
          <w:tcPr>
            <w:tcW w:w="1843" w:type="dxa"/>
            <w:gridSpan w:val="2"/>
          </w:tcPr>
          <w:p w14:paraId="32F998B0" w14:textId="7923318D" w:rsidR="00123FA9" w:rsidRDefault="00BF1CD3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Jonathan and Harry</w:t>
            </w:r>
          </w:p>
        </w:tc>
        <w:tc>
          <w:tcPr>
            <w:tcW w:w="709" w:type="dxa"/>
          </w:tcPr>
          <w:p w14:paraId="2C6367E1" w14:textId="6CCEF0ED" w:rsidR="00123FA9" w:rsidRPr="005A260F" w:rsidRDefault="007E623F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8</w:t>
            </w:r>
            <w:r w:rsidR="00BF1CD3">
              <w:rPr>
                <w:rFonts w:asciiTheme="minorHAnsi" w:hAnsiTheme="minorHAnsi" w:cstheme="minorHAnsi"/>
                <w:lang w:val="en-AU"/>
              </w:rPr>
              <w:t>/08</w:t>
            </w:r>
          </w:p>
        </w:tc>
      </w:tr>
      <w:tr w:rsidR="00123FA9" w:rsidRPr="005A260F" w14:paraId="4298EAE6" w14:textId="77777777" w:rsidTr="4B5EFA7F">
        <w:trPr>
          <w:gridAfter w:val="1"/>
          <w:wAfter w:w="15" w:type="dxa"/>
          <w:cantSplit/>
          <w:trHeight w:val="470"/>
        </w:trPr>
        <w:tc>
          <w:tcPr>
            <w:tcW w:w="6238" w:type="dxa"/>
            <w:gridSpan w:val="6"/>
          </w:tcPr>
          <w:p w14:paraId="114182A1" w14:textId="40096682" w:rsidR="00123FA9" w:rsidRDefault="00BF1CD3" w:rsidP="005A537F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Ross to finalise documentation and finish overall model and print UAV cover</w:t>
            </w:r>
          </w:p>
        </w:tc>
        <w:tc>
          <w:tcPr>
            <w:tcW w:w="567" w:type="dxa"/>
            <w:gridSpan w:val="2"/>
          </w:tcPr>
          <w:p w14:paraId="193D2040" w14:textId="211FB4AB" w:rsidR="00123FA9" w:rsidRDefault="00BF1CD3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3</w:t>
            </w:r>
          </w:p>
        </w:tc>
        <w:tc>
          <w:tcPr>
            <w:tcW w:w="1843" w:type="dxa"/>
            <w:gridSpan w:val="2"/>
          </w:tcPr>
          <w:p w14:paraId="590AEED8" w14:textId="2090AC18" w:rsidR="00123FA9" w:rsidRDefault="00BF1CD3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Ross</w:t>
            </w:r>
          </w:p>
        </w:tc>
        <w:tc>
          <w:tcPr>
            <w:tcW w:w="709" w:type="dxa"/>
          </w:tcPr>
          <w:p w14:paraId="1379CC22" w14:textId="737C70FE" w:rsidR="00123FA9" w:rsidRPr="005A260F" w:rsidRDefault="007E623F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8</w:t>
            </w:r>
            <w:r w:rsidR="00BF1CD3">
              <w:rPr>
                <w:rFonts w:asciiTheme="minorHAnsi" w:hAnsiTheme="minorHAnsi" w:cstheme="minorHAnsi"/>
                <w:lang w:val="en-AU"/>
              </w:rPr>
              <w:t>/08</w:t>
            </w:r>
          </w:p>
        </w:tc>
      </w:tr>
      <w:tr w:rsidR="00123FA9" w:rsidRPr="005A260F" w14:paraId="39E6A725" w14:textId="77777777" w:rsidTr="4B5EFA7F">
        <w:trPr>
          <w:gridAfter w:val="1"/>
          <w:wAfter w:w="15" w:type="dxa"/>
          <w:cantSplit/>
          <w:trHeight w:val="470"/>
        </w:trPr>
        <w:tc>
          <w:tcPr>
            <w:tcW w:w="6238" w:type="dxa"/>
            <w:gridSpan w:val="6"/>
          </w:tcPr>
          <w:p w14:paraId="2A2FCF38" w14:textId="3E336FB6" w:rsidR="00123FA9" w:rsidRDefault="00011796" w:rsidP="00011796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 xml:space="preserve"> </w:t>
            </w:r>
            <w:r w:rsidR="00BF1CD3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Monica </w:t>
            </w:r>
            <w:r w:rsidR="007E623F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finish NAV </w:t>
            </w:r>
            <w:r w:rsidR="00BF1CD3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software</w:t>
            </w:r>
            <w:r w:rsidR="007E623F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for Tuesday and begin updating documentation</w:t>
            </w:r>
            <w:r w:rsidR="00BF1CD3"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</w:p>
        </w:tc>
        <w:tc>
          <w:tcPr>
            <w:tcW w:w="567" w:type="dxa"/>
            <w:gridSpan w:val="2"/>
          </w:tcPr>
          <w:p w14:paraId="072D52B1" w14:textId="5862D1E6" w:rsidR="00123FA9" w:rsidRDefault="00BF1CD3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4</w:t>
            </w:r>
          </w:p>
        </w:tc>
        <w:tc>
          <w:tcPr>
            <w:tcW w:w="1843" w:type="dxa"/>
            <w:gridSpan w:val="2"/>
          </w:tcPr>
          <w:p w14:paraId="70C9FE61" w14:textId="015C819D" w:rsidR="00123FA9" w:rsidRDefault="00BF1CD3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Monica and Jonathan</w:t>
            </w:r>
          </w:p>
        </w:tc>
        <w:tc>
          <w:tcPr>
            <w:tcW w:w="709" w:type="dxa"/>
          </w:tcPr>
          <w:p w14:paraId="1030C448" w14:textId="2A5C1212" w:rsidR="00123FA9" w:rsidRPr="005A260F" w:rsidRDefault="007E623F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8</w:t>
            </w:r>
            <w:r w:rsidR="00BF1CD3">
              <w:rPr>
                <w:rFonts w:asciiTheme="minorHAnsi" w:hAnsiTheme="minorHAnsi" w:cstheme="minorHAnsi"/>
                <w:lang w:val="en-AU"/>
              </w:rPr>
              <w:t>/08</w:t>
            </w:r>
          </w:p>
        </w:tc>
      </w:tr>
      <w:tr w:rsidR="00011796" w:rsidRPr="005A260F" w14:paraId="6435CFBA" w14:textId="77777777" w:rsidTr="4B5EFA7F">
        <w:trPr>
          <w:gridAfter w:val="1"/>
          <w:wAfter w:w="15" w:type="dxa"/>
          <w:cantSplit/>
          <w:trHeight w:val="470"/>
        </w:trPr>
        <w:tc>
          <w:tcPr>
            <w:tcW w:w="6238" w:type="dxa"/>
            <w:gridSpan w:val="6"/>
          </w:tcPr>
          <w:p w14:paraId="7C6EB195" w14:textId="796F1D9A" w:rsidR="00011796" w:rsidRDefault="00BF1CD3" w:rsidP="00011796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Hope to update meeting minutes and </w:t>
            </w:r>
            <w:r w:rsidR="007E623F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write integration document</w:t>
            </w:r>
          </w:p>
        </w:tc>
        <w:tc>
          <w:tcPr>
            <w:tcW w:w="567" w:type="dxa"/>
            <w:gridSpan w:val="2"/>
          </w:tcPr>
          <w:p w14:paraId="3D9FAB86" w14:textId="621B43DD" w:rsidR="00011796" w:rsidRDefault="00BF1CD3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5</w:t>
            </w:r>
          </w:p>
        </w:tc>
        <w:tc>
          <w:tcPr>
            <w:tcW w:w="1843" w:type="dxa"/>
            <w:gridSpan w:val="2"/>
          </w:tcPr>
          <w:p w14:paraId="3183FA0A" w14:textId="024BA0B0" w:rsidR="00011796" w:rsidRDefault="00BF1CD3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Hope Sneddon</w:t>
            </w:r>
          </w:p>
        </w:tc>
        <w:tc>
          <w:tcPr>
            <w:tcW w:w="709" w:type="dxa"/>
          </w:tcPr>
          <w:p w14:paraId="2F1C1A9D" w14:textId="63A82C40" w:rsidR="00011796" w:rsidRPr="005A260F" w:rsidRDefault="007E623F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8</w:t>
            </w:r>
            <w:bookmarkStart w:id="0" w:name="_GoBack"/>
            <w:bookmarkEnd w:id="0"/>
            <w:r w:rsidR="00BF1CD3">
              <w:rPr>
                <w:rFonts w:asciiTheme="minorHAnsi" w:hAnsiTheme="minorHAnsi" w:cstheme="minorHAnsi"/>
                <w:lang w:val="en-AU"/>
              </w:rPr>
              <w:t>/08</w:t>
            </w:r>
          </w:p>
        </w:tc>
      </w:tr>
    </w:tbl>
    <w:p w14:paraId="28694DF1" w14:textId="2E05FE9D" w:rsidR="00081EFA" w:rsidRPr="002E4A38" w:rsidRDefault="00081EFA" w:rsidP="00123FA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</w:pPr>
    </w:p>
    <w:sectPr w:rsidR="00081EFA" w:rsidRPr="002E4A38" w:rsidSect="00CC5A49">
      <w:pgSz w:w="11907" w:h="16840" w:code="9"/>
      <w:pgMar w:top="851" w:right="1797" w:bottom="1276" w:left="1797" w:header="567" w:footer="12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214729" w14:textId="77777777" w:rsidR="00B845D0" w:rsidRDefault="00B845D0">
      <w:r>
        <w:separator/>
      </w:r>
    </w:p>
  </w:endnote>
  <w:endnote w:type="continuationSeparator" w:id="0">
    <w:p w14:paraId="6166DB7B" w14:textId="77777777" w:rsidR="00B845D0" w:rsidRDefault="00B84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9151B0" w14:textId="77777777" w:rsidR="00B845D0" w:rsidRDefault="00B845D0">
      <w:r>
        <w:separator/>
      </w:r>
    </w:p>
  </w:footnote>
  <w:footnote w:type="continuationSeparator" w:id="0">
    <w:p w14:paraId="55BF8442" w14:textId="77777777" w:rsidR="00B845D0" w:rsidRDefault="00B845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934D6"/>
    <w:multiLevelType w:val="hybridMultilevel"/>
    <w:tmpl w:val="84588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30321"/>
    <w:multiLevelType w:val="hybridMultilevel"/>
    <w:tmpl w:val="4DE49198"/>
    <w:lvl w:ilvl="0" w:tplc="B85AD44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03C24F1E"/>
    <w:multiLevelType w:val="hybridMultilevel"/>
    <w:tmpl w:val="967A42FA"/>
    <w:lvl w:ilvl="0" w:tplc="D35C177E">
      <w:numFmt w:val="bullet"/>
      <w:lvlText w:val="-"/>
      <w:lvlJc w:val="left"/>
      <w:pPr>
        <w:ind w:left="420" w:hanging="360"/>
      </w:pPr>
      <w:rPr>
        <w:rFonts w:ascii="Helvetica" w:eastAsiaTheme="minorEastAsia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176237B7"/>
    <w:multiLevelType w:val="hybridMultilevel"/>
    <w:tmpl w:val="5E0C57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740CFB"/>
    <w:multiLevelType w:val="hybridMultilevel"/>
    <w:tmpl w:val="54860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E51F7"/>
    <w:multiLevelType w:val="hybridMultilevel"/>
    <w:tmpl w:val="721AB09C"/>
    <w:lvl w:ilvl="0" w:tplc="D91CAF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8BC0D57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93A24F2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496B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75AEF0D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D40997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DFEABE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EAAEA6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9BC43C0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25D0543E"/>
    <w:multiLevelType w:val="hybridMultilevel"/>
    <w:tmpl w:val="3386F824"/>
    <w:lvl w:ilvl="0" w:tplc="42C4ABBE">
      <w:start w:val="1"/>
      <w:numFmt w:val="decimal"/>
      <w:lvlText w:val="%1."/>
      <w:lvlJc w:val="left"/>
      <w:pPr>
        <w:ind w:left="720" w:hanging="360"/>
      </w:pPr>
    </w:lvl>
    <w:lvl w:ilvl="1" w:tplc="4D20181A">
      <w:start w:val="1"/>
      <w:numFmt w:val="lowerLetter"/>
      <w:lvlText w:val="%2."/>
      <w:lvlJc w:val="left"/>
      <w:pPr>
        <w:ind w:left="1440" w:hanging="360"/>
      </w:pPr>
    </w:lvl>
    <w:lvl w:ilvl="2" w:tplc="23E0D00C">
      <w:start w:val="1"/>
      <w:numFmt w:val="lowerRoman"/>
      <w:lvlText w:val="%3."/>
      <w:lvlJc w:val="right"/>
      <w:pPr>
        <w:ind w:left="2160" w:hanging="180"/>
      </w:pPr>
    </w:lvl>
    <w:lvl w:ilvl="3" w:tplc="16562CC2">
      <w:start w:val="1"/>
      <w:numFmt w:val="decimal"/>
      <w:lvlText w:val="%4."/>
      <w:lvlJc w:val="left"/>
      <w:pPr>
        <w:ind w:left="2880" w:hanging="360"/>
      </w:pPr>
    </w:lvl>
    <w:lvl w:ilvl="4" w:tplc="7AAC96E8">
      <w:start w:val="1"/>
      <w:numFmt w:val="lowerLetter"/>
      <w:lvlText w:val="%5."/>
      <w:lvlJc w:val="left"/>
      <w:pPr>
        <w:ind w:left="3600" w:hanging="360"/>
      </w:pPr>
    </w:lvl>
    <w:lvl w:ilvl="5" w:tplc="DD9896AA">
      <w:start w:val="1"/>
      <w:numFmt w:val="lowerRoman"/>
      <w:lvlText w:val="%6."/>
      <w:lvlJc w:val="right"/>
      <w:pPr>
        <w:ind w:left="4320" w:hanging="180"/>
      </w:pPr>
    </w:lvl>
    <w:lvl w:ilvl="6" w:tplc="9A1CAA38">
      <w:start w:val="1"/>
      <w:numFmt w:val="decimal"/>
      <w:lvlText w:val="%7."/>
      <w:lvlJc w:val="left"/>
      <w:pPr>
        <w:ind w:left="5040" w:hanging="360"/>
      </w:pPr>
    </w:lvl>
    <w:lvl w:ilvl="7" w:tplc="A34639E2">
      <w:start w:val="1"/>
      <w:numFmt w:val="lowerLetter"/>
      <w:lvlText w:val="%8."/>
      <w:lvlJc w:val="left"/>
      <w:pPr>
        <w:ind w:left="5760" w:hanging="360"/>
      </w:pPr>
    </w:lvl>
    <w:lvl w:ilvl="8" w:tplc="2596460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BF51A5"/>
    <w:multiLevelType w:val="hybridMultilevel"/>
    <w:tmpl w:val="D33A162C"/>
    <w:lvl w:ilvl="0" w:tplc="11BEE9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B06B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443A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6448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8843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F427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4CC2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0828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DA57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E7916"/>
    <w:multiLevelType w:val="hybridMultilevel"/>
    <w:tmpl w:val="5ED81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C93591"/>
    <w:multiLevelType w:val="hybridMultilevel"/>
    <w:tmpl w:val="2E84CB9C"/>
    <w:lvl w:ilvl="0" w:tplc="65C21A16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E4799A"/>
    <w:multiLevelType w:val="hybridMultilevel"/>
    <w:tmpl w:val="9A8A37BE"/>
    <w:lvl w:ilvl="0" w:tplc="FFFFFFFF">
      <w:start w:val="1"/>
      <w:numFmt w:val="bullet"/>
      <w:lvlText w:val="–"/>
      <w:legacy w:legacy="1" w:legacySpace="0" w:legacyIndent="360"/>
      <w:lvlJc w:val="left"/>
      <w:pPr>
        <w:ind w:left="1437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934FA9"/>
    <w:multiLevelType w:val="hybridMultilevel"/>
    <w:tmpl w:val="E758A43C"/>
    <w:lvl w:ilvl="0" w:tplc="61BA92D0">
      <w:start w:val="7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hint="default"/>
      </w:rPr>
    </w:lvl>
    <w:lvl w:ilvl="1" w:tplc="DB8E5D2E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11A098EA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CE66965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B88EC8FC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E6943A9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308A894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7E227A74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12E0763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DC10A6B"/>
    <w:multiLevelType w:val="hybridMultilevel"/>
    <w:tmpl w:val="DE7CCCB4"/>
    <w:lvl w:ilvl="0" w:tplc="0A7EE524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53D69EB8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8398E594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7FCCD36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186E7BB8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D098E32C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C68CA44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1C1CDCE4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D4D6CCA6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3" w15:restartNumberingAfterBreak="0">
    <w:nsid w:val="5DFE2633"/>
    <w:multiLevelType w:val="hybridMultilevel"/>
    <w:tmpl w:val="355EB2FA"/>
    <w:lvl w:ilvl="0" w:tplc="8928536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18B07CC2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A210A924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464AEF7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E8EE74AA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2450648A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6A4451E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5240C914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789EE526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4" w15:restartNumberingAfterBreak="0">
    <w:nsid w:val="61332FCC"/>
    <w:multiLevelType w:val="hybridMultilevel"/>
    <w:tmpl w:val="721AB09C"/>
    <w:lvl w:ilvl="0" w:tplc="82580D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264F6F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C480B5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104A30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5518EE0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537C53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1DC46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4526282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D1FC5F3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6402717A"/>
    <w:multiLevelType w:val="hybridMultilevel"/>
    <w:tmpl w:val="5ED81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C12714"/>
    <w:multiLevelType w:val="hybridMultilevel"/>
    <w:tmpl w:val="4B7670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744974C2"/>
    <w:multiLevelType w:val="singleLevel"/>
    <w:tmpl w:val="F6C68EBE"/>
    <w:lvl w:ilvl="0">
      <w:start w:val="1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78B935E1"/>
    <w:multiLevelType w:val="hybridMultilevel"/>
    <w:tmpl w:val="70107E82"/>
    <w:lvl w:ilvl="0" w:tplc="0EFADF56">
      <w:start w:val="6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4"/>
  </w:num>
  <w:num w:numId="5">
    <w:abstractNumId w:val="13"/>
  </w:num>
  <w:num w:numId="6">
    <w:abstractNumId w:val="12"/>
  </w:num>
  <w:num w:numId="7">
    <w:abstractNumId w:val="11"/>
  </w:num>
  <w:num w:numId="8">
    <w:abstractNumId w:val="17"/>
  </w:num>
  <w:num w:numId="9">
    <w:abstractNumId w:val="10"/>
  </w:num>
  <w:num w:numId="10">
    <w:abstractNumId w:val="1"/>
  </w:num>
  <w:num w:numId="11">
    <w:abstractNumId w:val="16"/>
  </w:num>
  <w:num w:numId="12">
    <w:abstractNumId w:val="0"/>
  </w:num>
  <w:num w:numId="13">
    <w:abstractNumId w:val="4"/>
  </w:num>
  <w:num w:numId="14">
    <w:abstractNumId w:val="9"/>
  </w:num>
  <w:num w:numId="15">
    <w:abstractNumId w:val="3"/>
  </w:num>
  <w:num w:numId="16">
    <w:abstractNumId w:val="15"/>
  </w:num>
  <w:num w:numId="17">
    <w:abstractNumId w:val="18"/>
  </w:num>
  <w:num w:numId="18">
    <w:abstractNumId w:val="8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drawingGridHorizontalSpacing w:val="187"/>
  <w:drawingGridVerticalSpacing w:val="18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F7C"/>
    <w:rsid w:val="00007924"/>
    <w:rsid w:val="00011796"/>
    <w:rsid w:val="0001297F"/>
    <w:rsid w:val="00032ECE"/>
    <w:rsid w:val="00051687"/>
    <w:rsid w:val="00052BA1"/>
    <w:rsid w:val="0005674A"/>
    <w:rsid w:val="00081EFA"/>
    <w:rsid w:val="0009482A"/>
    <w:rsid w:val="00094BB5"/>
    <w:rsid w:val="000C501B"/>
    <w:rsid w:val="000E00E5"/>
    <w:rsid w:val="000E7438"/>
    <w:rsid w:val="000F39EE"/>
    <w:rsid w:val="00116626"/>
    <w:rsid w:val="00123FA9"/>
    <w:rsid w:val="00137B8A"/>
    <w:rsid w:val="00152BEF"/>
    <w:rsid w:val="001720ED"/>
    <w:rsid w:val="001B314C"/>
    <w:rsid w:val="00220FFA"/>
    <w:rsid w:val="002317FC"/>
    <w:rsid w:val="002646E0"/>
    <w:rsid w:val="002651D3"/>
    <w:rsid w:val="00273791"/>
    <w:rsid w:val="00286733"/>
    <w:rsid w:val="0029001B"/>
    <w:rsid w:val="00295AA7"/>
    <w:rsid w:val="00296182"/>
    <w:rsid w:val="002972D9"/>
    <w:rsid w:val="002B0707"/>
    <w:rsid w:val="002B10A9"/>
    <w:rsid w:val="002C1B6C"/>
    <w:rsid w:val="002D3485"/>
    <w:rsid w:val="002E4A38"/>
    <w:rsid w:val="0030602A"/>
    <w:rsid w:val="003461B9"/>
    <w:rsid w:val="00347ACE"/>
    <w:rsid w:val="0035474C"/>
    <w:rsid w:val="00371CF1"/>
    <w:rsid w:val="0039172A"/>
    <w:rsid w:val="00393186"/>
    <w:rsid w:val="003C1D35"/>
    <w:rsid w:val="003C4F86"/>
    <w:rsid w:val="003F2161"/>
    <w:rsid w:val="003F4689"/>
    <w:rsid w:val="00405D34"/>
    <w:rsid w:val="00411724"/>
    <w:rsid w:val="00430906"/>
    <w:rsid w:val="00441F7C"/>
    <w:rsid w:val="0044605A"/>
    <w:rsid w:val="00483CC0"/>
    <w:rsid w:val="004858F0"/>
    <w:rsid w:val="004A08CA"/>
    <w:rsid w:val="004B7A1B"/>
    <w:rsid w:val="00517DD9"/>
    <w:rsid w:val="00524FC6"/>
    <w:rsid w:val="005267C9"/>
    <w:rsid w:val="005279E5"/>
    <w:rsid w:val="00527DF7"/>
    <w:rsid w:val="005368D8"/>
    <w:rsid w:val="00542CB0"/>
    <w:rsid w:val="00572B58"/>
    <w:rsid w:val="00572D01"/>
    <w:rsid w:val="005773B5"/>
    <w:rsid w:val="00585316"/>
    <w:rsid w:val="005A260F"/>
    <w:rsid w:val="005A513E"/>
    <w:rsid w:val="005A537F"/>
    <w:rsid w:val="005B7E2E"/>
    <w:rsid w:val="005D6CF3"/>
    <w:rsid w:val="005E0463"/>
    <w:rsid w:val="006054FD"/>
    <w:rsid w:val="0065114E"/>
    <w:rsid w:val="006571AB"/>
    <w:rsid w:val="00657210"/>
    <w:rsid w:val="006609E9"/>
    <w:rsid w:val="0066731D"/>
    <w:rsid w:val="00675851"/>
    <w:rsid w:val="00681890"/>
    <w:rsid w:val="0069114C"/>
    <w:rsid w:val="006D70EE"/>
    <w:rsid w:val="00732064"/>
    <w:rsid w:val="0077398E"/>
    <w:rsid w:val="007A616B"/>
    <w:rsid w:val="007B44F1"/>
    <w:rsid w:val="007E623F"/>
    <w:rsid w:val="007E7959"/>
    <w:rsid w:val="007F2C48"/>
    <w:rsid w:val="00801025"/>
    <w:rsid w:val="00851D12"/>
    <w:rsid w:val="00862A78"/>
    <w:rsid w:val="00863D6F"/>
    <w:rsid w:val="00871BC3"/>
    <w:rsid w:val="008D6FA2"/>
    <w:rsid w:val="008F7E61"/>
    <w:rsid w:val="00912C8B"/>
    <w:rsid w:val="009248B0"/>
    <w:rsid w:val="0092492D"/>
    <w:rsid w:val="00931400"/>
    <w:rsid w:val="00933865"/>
    <w:rsid w:val="00952A96"/>
    <w:rsid w:val="009628A2"/>
    <w:rsid w:val="00964485"/>
    <w:rsid w:val="009944C2"/>
    <w:rsid w:val="009A1E7F"/>
    <w:rsid w:val="009D1790"/>
    <w:rsid w:val="009E2060"/>
    <w:rsid w:val="00A03EB2"/>
    <w:rsid w:val="00A346BB"/>
    <w:rsid w:val="00A412F5"/>
    <w:rsid w:val="00A442CC"/>
    <w:rsid w:val="00A5335A"/>
    <w:rsid w:val="00A60DD1"/>
    <w:rsid w:val="00A712CC"/>
    <w:rsid w:val="00A80296"/>
    <w:rsid w:val="00A81EC0"/>
    <w:rsid w:val="00AB232C"/>
    <w:rsid w:val="00AB6030"/>
    <w:rsid w:val="00AC2440"/>
    <w:rsid w:val="00AC3923"/>
    <w:rsid w:val="00AD0900"/>
    <w:rsid w:val="00AF02EC"/>
    <w:rsid w:val="00B00469"/>
    <w:rsid w:val="00B15415"/>
    <w:rsid w:val="00B21791"/>
    <w:rsid w:val="00B30FB8"/>
    <w:rsid w:val="00B34E11"/>
    <w:rsid w:val="00B45628"/>
    <w:rsid w:val="00B627BA"/>
    <w:rsid w:val="00B70F97"/>
    <w:rsid w:val="00B71D3D"/>
    <w:rsid w:val="00B845D0"/>
    <w:rsid w:val="00B86203"/>
    <w:rsid w:val="00B90761"/>
    <w:rsid w:val="00BA7731"/>
    <w:rsid w:val="00BD0EB5"/>
    <w:rsid w:val="00BD4DE2"/>
    <w:rsid w:val="00BF1CD3"/>
    <w:rsid w:val="00C14DD4"/>
    <w:rsid w:val="00C52424"/>
    <w:rsid w:val="00C55666"/>
    <w:rsid w:val="00C73BF9"/>
    <w:rsid w:val="00C9138A"/>
    <w:rsid w:val="00CB1C5F"/>
    <w:rsid w:val="00CB4175"/>
    <w:rsid w:val="00CC5A49"/>
    <w:rsid w:val="00D00BCE"/>
    <w:rsid w:val="00D07C67"/>
    <w:rsid w:val="00D324BB"/>
    <w:rsid w:val="00D470E8"/>
    <w:rsid w:val="00D66045"/>
    <w:rsid w:val="00D9423F"/>
    <w:rsid w:val="00DA3FA8"/>
    <w:rsid w:val="00DC40F0"/>
    <w:rsid w:val="00DD0760"/>
    <w:rsid w:val="00DE588D"/>
    <w:rsid w:val="00DE71C2"/>
    <w:rsid w:val="00E53C9E"/>
    <w:rsid w:val="00E73FD7"/>
    <w:rsid w:val="00EB55C8"/>
    <w:rsid w:val="00F02BC9"/>
    <w:rsid w:val="00F378E0"/>
    <w:rsid w:val="00F90095"/>
    <w:rsid w:val="00F94256"/>
    <w:rsid w:val="00FC0EE0"/>
    <w:rsid w:val="00FC50CF"/>
    <w:rsid w:val="00FD0B2A"/>
    <w:rsid w:val="00FE6E5A"/>
    <w:rsid w:val="00FF2FF4"/>
    <w:rsid w:val="0134F8C3"/>
    <w:rsid w:val="147C7194"/>
    <w:rsid w:val="44E53CBA"/>
    <w:rsid w:val="4B5EF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60A965C"/>
  <w15:docId w15:val="{DAC7127B-21ED-4AF0-9C52-1F0AA3ED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70EE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D70EE"/>
    <w:pPr>
      <w:keepNext/>
      <w:tabs>
        <w:tab w:val="center" w:pos="4320"/>
      </w:tabs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6D70EE"/>
    <w:pPr>
      <w:keepNext/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D70EE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6D70EE"/>
    <w:pPr>
      <w:keepNext/>
      <w:jc w:val="both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6D70EE"/>
    <w:pPr>
      <w:keepNext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D70EE"/>
    <w:pPr>
      <w:keepNext/>
      <w:jc w:val="both"/>
      <w:outlineLvl w:val="5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F74"/>
    <w:rPr>
      <w:rFonts w:asciiTheme="majorHAnsi" w:eastAsiaTheme="majorEastAsia" w:hAnsiTheme="majorHAnsi" w:cstheme="majorBidi"/>
      <w:b/>
      <w:bCs/>
      <w:kern w:val="32"/>
      <w:sz w:val="32"/>
      <w:szCs w:val="32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F74"/>
    <w:rPr>
      <w:rFonts w:asciiTheme="majorHAnsi" w:eastAsiaTheme="majorEastAsia" w:hAnsiTheme="majorHAnsi" w:cstheme="majorBidi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F74"/>
    <w:rPr>
      <w:rFonts w:asciiTheme="majorHAnsi" w:eastAsiaTheme="majorEastAsia" w:hAnsiTheme="majorHAnsi" w:cstheme="majorBidi"/>
      <w:b/>
      <w:bCs/>
      <w:sz w:val="26"/>
      <w:szCs w:val="26"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F74"/>
    <w:rPr>
      <w:rFonts w:asciiTheme="minorHAnsi" w:eastAsiaTheme="minorEastAsia" w:hAnsiTheme="minorHAnsi" w:cstheme="minorBidi"/>
      <w:b/>
      <w:bCs/>
      <w:sz w:val="28"/>
      <w:szCs w:val="28"/>
      <w:lang w:val="en-GB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F74"/>
    <w:rPr>
      <w:rFonts w:asciiTheme="minorHAnsi" w:eastAsiaTheme="minorEastAsia" w:hAnsiTheme="minorHAnsi" w:cstheme="minorBidi"/>
      <w:b/>
      <w:bCs/>
      <w:i/>
      <w:iCs/>
      <w:sz w:val="26"/>
      <w:szCs w:val="26"/>
      <w:lang w:val="en-GB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F74"/>
    <w:rPr>
      <w:rFonts w:asciiTheme="minorHAnsi" w:eastAsiaTheme="minorEastAsia" w:hAnsiTheme="minorHAnsi" w:cstheme="minorBidi"/>
      <w:b/>
      <w:bCs/>
      <w:lang w:val="en-GB" w:eastAsia="en-US"/>
    </w:rPr>
  </w:style>
  <w:style w:type="paragraph" w:styleId="Header">
    <w:name w:val="header"/>
    <w:basedOn w:val="Normal"/>
    <w:link w:val="HeaderChar"/>
    <w:uiPriority w:val="99"/>
    <w:semiHidden/>
    <w:rsid w:val="006D70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2F74"/>
    <w:rPr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semiHidden/>
    <w:rsid w:val="006D70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2F74"/>
    <w:rPr>
      <w:sz w:val="24"/>
      <w:szCs w:val="24"/>
      <w:lang w:val="en-GB" w:eastAsia="en-US"/>
    </w:rPr>
  </w:style>
  <w:style w:type="paragraph" w:styleId="BodyText">
    <w:name w:val="Body Text"/>
    <w:basedOn w:val="Normal"/>
    <w:link w:val="BodyTextChar"/>
    <w:uiPriority w:val="99"/>
    <w:semiHidden/>
    <w:rsid w:val="006D70EE"/>
    <w:rPr>
      <w:b/>
      <w:bCs/>
      <w:u w:val="singl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F2F74"/>
    <w:rPr>
      <w:sz w:val="24"/>
      <w:szCs w:val="24"/>
      <w:lang w:val="en-GB" w:eastAsia="en-US"/>
    </w:rPr>
  </w:style>
  <w:style w:type="paragraph" w:styleId="BodyTextIndent">
    <w:name w:val="Body Text Indent"/>
    <w:basedOn w:val="Normal"/>
    <w:link w:val="BodyTextIndentChar"/>
    <w:uiPriority w:val="99"/>
    <w:semiHidden/>
    <w:rsid w:val="006D70EE"/>
    <w:pPr>
      <w:ind w:left="720"/>
      <w:jc w:val="both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F2F74"/>
    <w:rPr>
      <w:sz w:val="24"/>
      <w:szCs w:val="24"/>
      <w:lang w:val="en-GB" w:eastAsia="en-US"/>
    </w:rPr>
  </w:style>
  <w:style w:type="paragraph" w:styleId="BodyText2">
    <w:name w:val="Body Text 2"/>
    <w:basedOn w:val="Normal"/>
    <w:link w:val="BodyText2Char"/>
    <w:uiPriority w:val="99"/>
    <w:semiHidden/>
    <w:rsid w:val="006D70EE"/>
    <w:pPr>
      <w:jc w:val="both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F2F74"/>
    <w:rPr>
      <w:sz w:val="24"/>
      <w:szCs w:val="24"/>
      <w:lang w:val="en-GB" w:eastAsia="en-US"/>
    </w:rPr>
  </w:style>
  <w:style w:type="paragraph" w:styleId="PlainText">
    <w:name w:val="Plain Text"/>
    <w:basedOn w:val="Normal"/>
    <w:link w:val="PlainTextChar"/>
    <w:uiPriority w:val="99"/>
    <w:semiHidden/>
    <w:rsid w:val="006D70EE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F2F74"/>
    <w:rPr>
      <w:rFonts w:ascii="Courier New" w:hAnsi="Courier New" w:cs="Courier New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A412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412F5"/>
    <w:rPr>
      <w:rFonts w:ascii="Tahoma" w:hAnsi="Tahoma" w:cs="Tahoma"/>
      <w:sz w:val="16"/>
      <w:szCs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094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3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customXml" Target="ink/ink8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ustomXml" Target="ink/ink5.xml"/><Relationship Id="rId25" Type="http://schemas.openxmlformats.org/officeDocument/2006/relationships/customXml" Target="ink/ink9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customXml" Target="ink/ink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customXml" Target="ink/ink4.xml"/><Relationship Id="rId23" Type="http://schemas.openxmlformats.org/officeDocument/2006/relationships/image" Target="media/image8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customXml" Target="ink/ink6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4.png"/><Relationship Id="rId22" Type="http://schemas.openxmlformats.org/officeDocument/2006/relationships/image" Target="media/image7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onzalel\Local%20Settings\Temporary%20Internet%20Files\Content.IE5\G67NF0JO\MOM%5b1%5d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28T02:32:18.7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267 385 13696,'-12'160'6634,"-21"-17"-5695,-7-2-1,-24 49-938,31-93 377,4 0 0,4 2 0,-6 60-377,33-98 171,7-71-257,43-182 150,96-256-1173,26-78 128,-173 525 981,4-18 15,2 1 0,0 0 1,1 0-1,1 1 0,1 0 0,0 0 0,4-2-15,-15 19 9,1 1-1,0-1 1,0 0-1,0 1 0,0-1 1,0 1-1,0-1 0,0 1 1,0-1-1,0 0 1,0 1-1,0-1 0,0 1 1,0-1-1,0 0 1,0 1-1,1-1 0,-1 0 1,0 1-1,0-1 1,0 1-1,1-1 0,-1 0 1,0 0-1,0 1 1,1-1-1,-1 0 0,0 1 1,1-1-1,-1 0 1,0 0-1,1 1 0,-1-1 1,0 0-1,1 0 1,-1 0-1,0 0 0,1 0 1,-1 1-1,1-1 1,-1 0-1,0 0 0,1 0 1,-1 0-1,1 0 0,-1 0 1,0 0-1,1 0 1,-1 0-1,1-1 0,-1 1 1,0 0-1,1 0 1,-1 0-1,1 0 0,-1 0 1,0-1-1,1 1 1,-1 0-1,0 0 0,1-1-8,2 56 192,-3 0 0,-2 1 0,-5 23-192,-14 208 598,5-51-257,15-224-372,1-7 38,-1 1 0,1-1-1,0 1 1,0-1 0,0 1-1,1-1 1,0 1 0,0-1-1,0 1 1,1-1 0,1 3-7,-3-7 1,0-1 1,1 1-1,-1 0 1,1 0-1,-1-1 1,1 1-1,-1 0 1,1-1-1,0 1 1,-1-1-1,1 1 1,0-1-1,-1 1 1,1-1-1,0 1 1,0-1-1,0 0 1,-1 1-1,1-1 1,0 0-1,0 0 1,0 0-1,0 0 1,-1 0-1,1 0 1,0 0-1,0 0 1,0 0-1,0 0 1,0 0-1,-1 0 1,1 0-1,0-1 1,0 1-1,0 0 1,0-1-1,-1 1 1,1-1-1,0 1 1,-1-1-1,1 1 1,0-1-1,-1 1 1,1-1-1,0 1 1,-1-1-1,1 0-1,29-36-94,-30 37 96,22-36 67,-2-1 0,-2-1 0,-1-1 0,8-32-69,-10 33 2,8-24 51,17-46-362,15-69 309,6-92 170,-55 254-389,-6 16 216,0-1-1,0 0 0,0 0 0,0 0 0,0 0 0,0 1 0,0-1 0,0 0 0,0 0 1,0 0-1,0 0 0,0 1 0,0-1 0,0 0 0,0 0 0,0 0 0,1 0 1,-1 0-1,0 1 0,0-1 0,0 0 0,0 0 0,0 0 0,0 0 0,0 0 0,0 0 1,1 0-1,-1 1 0,0-1 0,0 0 0,0 0 0,0 0 0,0 0 0,1 0 1,-1 0-1,0 0 0,0 0 0,0 0 0,0 0 0,1 0 0,-1 0 0,0 0 0,0 0 1,0 0-1,0 0 0,0 0 0,1 0 0,-1 0 0,0 0 0,0 0 0,0 0 1,0 0-1,1 0 0,-1 0 0,0-1 0,0 1 0,0 0 0,0 0 0,0 0 4,-5 120 0,-47 221 622,20-142 58,2 65-680,26-225 151,2 1 1,1 0-1,2-1 0,2 1 1,2-1-1,1 0 1,2 0-1,2-1 1,1 0-1,17 36-151,-26-68 6,0-1-1,0 0 0,0 0 1,1 0-1,0 0 0,0 0 1,0 0-1,0-1 0,1 0 1,0 0-1,0 0 0,0 0 1,0 0-1,1-1 0,0 0 1,-1 0-1,1 0 0,0 0 1,0-1-1,1 0 0,-1 0 1,0 0-1,1-1 0,1 0-5,6-3 0,0-1 0,0-1 0,0 0 0,0-1 0,-1 0 0,0-1 0,0-1 0,0 0 0,-1 0 0,0-1 0,0 0 0,-1-1 0,0-1 0,-1 1 0,1-3 0,136-158 171,-116 132-203,-2-1 0,-1-2 0,-2-1 0,-2-1 0,-2 0 0,-2-2 0,-1 0 0,2-19 32,2-11 4,-2 0 0,-5-2 1,-2 1-1,-4-2 0,-3-4-4,-8-96-170,3 158 182,-2-1 1,0 0 0,-1 1 0,-2-1 0,-2-11-13,-1 12-16,-6-54-54,15 61 68,-1 11 7,-1 0 0,1-1 0,-1 1 0,0 0 0,0-1 1,0 1-1,0 0 0,0-1 0,-1 1 0,1 0 0,0-1 1,-1 1-1,0 0 0,0 0 0,0-1 0,0 1 1,0 0-6,0 0-5,0 0 1,0 0-1,-1 0 1,1 0-1,-1 0 1,1 1-1,-1-1 1,0 1-1,0-1 1,1 1-1,-1 0 1,0-1-1,0 1 1,0 0-1,-1 0 1,1 1-1,0-1 1,0 0-1,0 1 1,-1-1-1,1 1 1,0 0-1,0-1 1,-1 1-1,1 0 1,0 1-1,-1-1 1,1 0-1,0 1 1,0-1-1,-1 1 1,1 0-1,0-1 1,0 1-1,0 0 1,0 1-1,0-1 1,0 0 4,-6 4 20,0 0 0,1 0 0,0 1 0,0-1 1,0 2-1,1-1 0,0 1 0,0 0 0,0 0 0,1 1 1,0-1-1,1 1 0,0 0 0,0 1 0,0-1 0,1 1 0,1-1 1,-2 10-21,-3 19 59,3 0 0,0 0 0,3 1 0,2 13-59,-4 60-2,-2 116 24,10 1 319,-10-65 93,-8-2-1,-7 1 1,-11 23-434,18-129 92,-2 0-1,-3 0 0,-2-2 1,-2 0-1,-3-2 1,-2 0-1,-13 14-91,33-55 8,-2-1-1,1 1 1,-1-2-1,-1 1 1,0-1-1,0 0 1,-1-1-1,0-1 1,-1 1-1,1-2 1,-1 0-1,0 0 1,-1-1 0,0 0-1,1-1 1,-2-1-1,-10 2-7,10-2-2,0 0-1,0-1 1,-1 0 0,1-1-1,0-1 1,-1-1 0,1 0-1,0 0 1,-6-3 2,17 4-18,1-1 1,0 0-1,-1 0 1,1 0-1,0 0 0,0 0 1,0-1-1,0 1 1,0 0-1,0-1 1,0 0-1,0 0 0,0 1 1,1-1-1,-1 0 1,1 0-1,-1 0 1,1-1-1,0 1 0,0 0 1,0 0-1,0-1 1,0 1-1,1-1 1,-1 1-1,1 0 0,-1-1 1,1 1-1,0-1 1,0 1-1,0-1 1,0 1-1,1-1 0,-1-1 18,6-18-87,0 0 0,2 0 0,0 1 0,1 0 0,1 0 0,1 1 0,1 0 0,1 1-1,0 1 1,2 0 0,0 0 0,6-3 87,35-34-160,2 3 0,2 3 0,2 3 0,19-9 160,74-43-131,73-53-250,15-51 893,-207 167-341,-2-2 0,-1-2-1,20-33-170,-24 26 81,-2-1 0,-2-1 0,-2-2-81,12-22 120,-31 67-91,-1 1-1,0-1 1,-1 0 0,1 0 0,-1 0-1,0 0 1,0 0 0,-1 0 0,1 0-1,-1-1 1,0 1 0,-1 0 0,1-1-1,-1 1 1,0-1 0,-1 1 0,1-1-1,-1 1 1,0 0 0,0-1 0,-1 1-1,1 0 1,-2-1-29,3 5 7,-1 1-1,1 0 1,-1 0 0,0 0-1,1 0 1,-1-1-1,0 1 1,1 0 0,-1 0-1,1 0 1,-1 0-1,0 0 1,1 1 0,-1-1-1,0 0 1,1 0 0,-1 0-1,1 0 1,-1 1-1,1-1 1,-1 0 0,0 1-1,1-1 1,-1 0-1,1 1 1,-1-1 0,1 1-1,0-1 1,-1 0-1,1 1 1,-1-1 0,1 1-1,0-1 1,-1 1-1,1 0 1,0-1 0,0 1-1,-1-1 1,1 1 0,0 0-1,0-1 1,0 1-1,0-1 1,0 1 0,0 0-1,0-1 1,0 1-1,0 0 1,0-1 0,0 1-1,0-1 1,0 1-7,0 1 19,-73 155 386,28-34-202,5 2-1,-17 98-202,26-45 214,26-161-211,1-1 0,0 1 0,1 0 0,1 0 0,0 1 0,2-1 0,0 9-3,0-24 0,0-1 0,0 1 0,0-1 0,1 1 0,-1-1 0,0 1 0,1-1 0,-1 1 0,1-1 0,-1 0 0,1 1 0,0-1 0,-1 0 0,1 1 0,0-1 0,0 0 0,0 0 0,0 0 0,0 1 0,0-1 0,1-1 0,-1 1 0,0 0 0,0 0 0,1 0 0,-1-1 0,0 1 0,1 0 0,-1-1 0,1 1 0,-1-1 0,1 0 0,-1 1 0,1-1 0,-1 0 0,1 0 0,-1 0 0,1 0 0,-1 0 0,1-1 0,-1 1 0,1 0 0,-1-1 0,1 1 0,-1-1 0,1 1 0,-1-1 0,0 0 0,11-7 0,-1 0 0,0-1 0,-1 0 0,0-1 0,-1 0 0,0-1 0,6-9 0,-14 18 0,24-32-36,-2-2-1,-1 0 0,-2-2 1,-2 0-1,-2-1 1,-1 0-1,-1-3 37,131-408-384,-89 264 128,66-147 256,-112 311 0,0-1 0,2 2 0,0-1 0,1 2 0,1-1 0,2 2 0,2-2 0,2-3 43,-20 24-34,0 1 0,0-1 1,0 0-1,0 1 0,0-1 1,0 0-1,0 1 0,0-1 1,1 0-1,-1 1 0,0-1 1,0 0-1,0 0 0,0 1 1,0-1-1,1 0 0,-1 0 1,0 1-1,0-1 0,0 0 1,1 0-1,-1 0 0,0 1 1,0-1-1,1 0 0,-1 0 1,0 0-1,0 0 0,1 1 1,-1-1-1,0 0 0,1 0 1,-1 0-1,0 0 0,0 0 1,1 0-1,-1 0 0,0 0 1,1 0-1,-1 0 0,0 0 1,1 0-1,-1 0 0,0 0 1,0 0-1,1 0 0,-1-1 1,0 1-10,-27 89 362,-56 147 193,-15 104-555,81-264 181,4 1 1,-3 62-182,16-42 21,0-95-18,0 0 0,0-1 0,1 1 0,-1 0 0,0 0 0,1-1 0,0 1-1,-1 0 1,1-1 0,0 1 0,0 0 0,0-1 0,0 1 0,0-1 0,0 0 0,0 1 0,0-1 0,1 0 0,-1 0 0,0 1 0,1-1-1,-1 0 1,1 0 0,0-1 0,-1 1 0,1 0 0,0 0 0,-1-1 0,1 1 0,0-1 0,-1 0 0,1 1 0,0-1 0,0 0-1,0 0 1,-1 0 0,1 0 0,0-1 0,0 1 0,0 0 0,1-1-3,5-2-12,0 1-1,0-2 1,-1 1 0,1-1-1,-1 0 1,0 0 0,0-1-1,3-2 13,23-22-33,-2-1-1,0-2 0,-2-1 0,-2-1 0,1-4 34,-16 23-1,277-366-234,-251 339 256,-38 41-14,1 0 0,-1 1-1,1-1 1,-1 0 0,1 0-1,-1 1 1,1-1-1,0 0 1,0 1 0,-1-1-1,1 0 1,0 1 0,0-1-1,0 1 1,0 0-1,-1-1 1,1 1 0,0 0-1,0-1 1,0 1 0,0 0-1,0 0 1,0 0-1,0 0 1,0 0 0,0 0-1,0 0 1,0 0 0,0 0-1,0 0 1,0 1-1,0-1 1,-1 0 0,1 1-1,0-1 1,0 0 0,0 1-1,0 0-6,7 37 388,-36 117 432,18-111-744,-23 97 45,-6-2 0,-7-2 0,-5-2 0,-6-2 0,-5-3 0,-42 60-121,36-85 85,-3-4 0,-6-2 1,-19 15-86,82-98-125,1-1 0,-2 0 0,0-1 0,-1-1 0,0 0 0,-1-1 0,0 0 0,-1-2 0,0 0 0,-1-1 0,0-1 0,0-1 0,-1 0 0,-1-1 125,-20-6-3874,15-10-3089,7-1-6028</inkml:trace>
  <inkml:trace contextRef="#ctx0" brushRef="#br0" timeOffset="683.42">709 875 19583,'82'5'384,"-58"8"2454,69-22 84,33-8-2538,57-10 22,44-5 106,600-72 874,18 23-597,-668 68-42,-78 7 405,-152 14-768,-138 11-128,49 2-149,-124 41-97,3 10 1,-185 82-11,292-97-21,-43 24-86,198-80 107,-34 17 0,35-10 0,23-5 0,63-8 0,63-10 0,56-10 21,43-9 65,627-108-193,-618 96-768,-40 2-2964,-36 8-2476,-8 1-7231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28T02:40:24.1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2216 14592,'9'-2'0,"8"-3"-256,16-3 128,14-8-6272,2-7 128,-1 0 7168</inkml:trace>
  <inkml:trace contextRef="#ctx0" brushRef="#br0" timeOffset="1910.273">747 1509 3968,'1'-14'167,"0"9"370,0 0-1,-1-1 0,1 1 1,-1 0-1,-1 0 0,1-1 1,-1 1-1,0 0 1,0 0-1,0 0 0,-1 0 1,0 0-1,0 0 1,0 0-1,-2-2-536,-1 0 261,-1-1 1,-1 1-1,1 0 0,-1 0 1,0 1-1,0 0 0,-1 0 1,0 1-1,0 0 0,0 0 1,-1 1-1,1 0 0,-1 1 1,0-1-1,0 2 0,0-1 1,-1 1-1,1 1 0,0 0 1,-1 0-262,-5 0 85,0 0 0,1 1 1,-1 1-1,1 0 0,-1 1 1,1 1-1,0 0 0,0 1 0,0 0 1,0 1-1,1 1 0,-10 5-85,17-8 5,0 0 0,1 1 0,-1-1 0,1 2 0,0-1 0,0 0 0,0 1 0,0 0 0,1 0 0,0 1 0,0-1 0,1 1-1,-1-1 1,1 1 0,0 1 0,1-1 0,-1 0 0,1 0 0,1 1 0,-1-1 0,1 1 0,0 0 0,1-1 0,-1 1 0,1 0-1,1 2-4,1 5-2,2 1 1,-1-1-1,2 0 0,0 0 0,1-1 0,0 1 0,1-1 0,0-1 0,1 1 0,1-1 0,8 10 2,149 173-837,-102-125-2787,-4 3 0,38 59 3624,-76-98 21,-2 1 1,-1 1-1,-2 1 0,-2 0 1,-1 1-1,1 9-21,-5-2 1098,-1 1 0,-3 1 0,-1 0 0,-3-1-1,-2 1 1,-4 37-1098,-3-16 561,-4-1 1,-2 0-1,-3-1 0,-11 24-561,9-43 77,-1-1-1,-3 0 1,-1-1 0,-3-2 0,-28 37-77,19-41-227,34-38 218,-1 0 1,1-1-1,0 1 1,0-1-1,0 1 1,0-1-1,0 1 1,-1-1-1,1 0 1,0 0-1,0 1 1,-1-1-1,1 0 1,0 0-1,0 0 0,-1 0 1,1-1-1,0 1 1,0 0-1,-1 0 1,1-1-1,0 1 1,0-1-1,0 1 1,0-1-1,0 0 1,0 1-1,0-1 1,0 0-1,0 0 1,0 1-1,0-1 1,0 0-1,0 0 1,0 0-1,1 0 1,-1 0-1,0 0 1,1 0-1,-1-1 1,0 0 8,-21-57-150,14 12 133,1 0-1,3 0 0,1-1 0,3 1 1,2-1-1,2-3 18,-1 4 122,3 0 0,1 1-1,2 0 1,3 0 0,1 1 0,3 0 0,12-23-122,110-171 661,-104 188-490,2 1 0,2 1-1,2 2 1,14-9-171,85-80-21,13-20-227,-52 51-812,5 5 0,11-3 1060,37-13-192,-45 37 341,-97 70-59,1 0 0,0 1 0,1 1 0,0 0 0,0 1 1,1 0-1,0 1 0,0 0 0,3 1-90,-14 3 18,-1 1 0,0-1 1,1 1-1,-1 0 1,0 0-1,1 0 0,-1 0 1,1 0-1,-1 1 1,0-1-1,1 1 0,-1-1 1,0 1-1,0 0 0,1 0 1,-1 0-1,0 0 1,0 0-1,0 1 0,0-1 1,0 1-1,-1-1 0,1 1 1,0 0-1,-1-1 1,1 1-1,-1 0 0,1 0 1,-1 0-1,0 0 0,0 0 1,0 1-1,0-1 1,0 0-19,11 83 665,-11-81-633,-11 291 587,14-139-747,-4-143 104,-1-9 15,1 0-1,-1 0 0,1 0 0,0 0 0,1 0 1,-1 0-1,1 0 0,0 0 0,0 0 0,0 0 1,0 0-1,1 0 0,-1-1 0,1 1 0,1 0 10,-2-3-17,0-1 0,0 0 0,1 1 0,-1-1 0,0 0 0,0 0 0,1 0 0,-1 0 0,0 0 0,0 0-1,0 0 1,1 0 0,-1-1 0,0 1 0,0 0 0,0-1 0,1 1 0,-1-1 0,0 1 0,0-1 0,0 0 0,0 1 0,0-1-1,0 0 1,0 0 0,0 0 0,0 1 0,-1-1 0,1 0 0,0 0 0,-1 0 0,1-1 0,0 1 0,-1 0 0,1 0 0,-1 0-1,0 0 1,1-1 17,0 1-12,100-159-543,-40 65-85,4 4 0,4 2 0,29-25 640,-11 42 1046,-15 43 84,-70 29-1094,1 0-1,-1 0 0,1 0 0,0 0 0,-1 0 1,1 1-1,-1-1 0,1 1 0,-1 0 0,1 0 1,-1 0-1,0 0 0,0 0 0,1 1 0,-1-1 1,0 1-1,0-1 0,0 1 0,0 0 0,0 0 1,-1 0-1,1 0 0,0 0 0,-1 0 0,0 0 1,1 0-1,-1 1 0,0-1 0,0 0 0,0 1 1,-1-1-1,1 1 0,-1-1 0,1 1 0,-1-1 1,0 1-1,0 0 0,0-1 0,0 1 0,0 1-35,0 18 52,0-1-1,-2 1 0,0-1 1,-1 1-1,-6 19-51,1-3-1,0 8-3,1 0 0,2 1 0,3 0-1,1 0 1,4 19 4,-3-54-61,1 1-1,1 0 1,0-1 0,0 1-1,1-1 1,1 1 0,0-1-1,1 0 1,0-1 0,1 1-1,0-1 1,0 0 0,2-1-1,-1 1 1,1-2 0,4 4 61,-7-10-28,0 0-1,0-1 1,1 1 0,0-2 0,-1 1 0,1 0-1,0-1 1,0 0 0,-1 0 0,1-1 0,0 0-1,0 0 1,0 0 0,0-1 0,0 1 0,0-1-1,0-1 1,-1 1 0,1-1 0,-1 0 0,1-1 0,-1 1-1,1-1 1,-1 0 0,0 0 0,-1-1 0,1 1-1,1-2 29,38-24 0,-2-3 0,0-1 0,-2-2 0,26-31 0,-25 26 0,23-19 662,66-47-662,-111 92 230,1 0 0,1 2 1,-1 1-1,2 0 1,14-4-231,-34 13 70,0 1 1,1 0 0,-1-1-1,0 1 1,0 0 0,1 1 0,-1-1-1,1 0 1,-1 1 0,1-1-1,-1 1 1,1 0 0,-1 0 0,1 0-1,-1 0 1,0 0 0,1 0-1,-1 1 1,1-1 0,-1 1-1,1 0 1,-1 0 0,0 0 0,1 0-1,-1 0 1,0 0 0,0 1-1,0-1 1,0 1 0,0-1-1,0 1 1,0 0 0,-1 0 0,1 0-1,-1 0-70,57 93-64,-54-91-66,1 0 0,-1 0 0,1 0 0,0 0 0,0-1 0,0 0 0,0 0 0,0-1 0,1 1 0,0-1 0,-1 0 0,1-1 0,0 1 0,0-1 0,-1 0 0,1-1 0,0 1 0,0-1 0,0-1 0,0 1 0,0-1 0,0 0 0,0 0 0,0 0 0,3-2 130,13-5-194,-1 0-1,0-1 1,0-1 0,-1-1 0,-1 0-1,4-5 195,8-5-49,-2-1-1,-1-2 0,0-1 0,-2-1 1,-1-1-1,10-16 50,21-36 853,-4-2 0,-3-3 1,29-70-854,-58 114 846,-3 0 0,-1-2 0,6-26-846,-20 62-26,-1 1 0,0-1 0,0 1-1,-1-1 1,1 0 0,-1 0 0,-1 1-1,1-1 1,-1 0 0,0 1 0,0-1 0,-1-1 26,1 4-37,0 0 1,-1 1-1,1-1 1,-1 1 0,0 0-1,1-1 1,-1 1-1,0 0 1,0 0 0,-1 0-1,1 0 1,0 1-1,-1-1 1,1 1-1,-1-1 1,1 1 0,-1 0-1,0 0 1,0 0-1,1 0 1,-1 0 0,0 1-1,-3-1 37,-8 0 19,0 0 1,0 1-1,0 1 0,1 0 0,-1 1 0,0 0 1,0 1-1,1 0 0,-1 1 0,-1 2-19,-16 7-17,0 1 0,1 1 0,1 2 0,1 1 0,0 2 0,1 0 0,1 2 0,1 1 0,1 0 0,-17 24 17,6-7-64,2 2 0,2 1 0,1 1 0,-19 43 64,38-65-53,1 0 0,1 1 0,1 0 1,1 1-1,1-1 0,-2 16 53,7-29-7,0 1-1,0 0 1,1 0 0,0-1-1,1 1 1,0 0 0,1-1-1,0 1 1,1 0 0,0-1-1,1 0 1,0 0 0,0 0-1,1-1 1,5 8 7,-2-6-7,1 0-1,0-1 1,1 0 0,0 0 0,0-1-1,1 0 1,1-1 0,-1 0-1,1-1 1,1 0 0,-1-1-1,1-1 1,2 1 7,10 3 20,-1-2-1,1-1 0,0-1 1,0-1-1,0-1 0,23-1-19,-11-3-32,-1-2 0,0-1 0,0-3 0,0 0 0,-1-2 0,0-2 0,-1-1 0,16-9 32,9-7-142,0-2-1,-2-3 1,-2-2-1,-1-3 1,-2-2 0,4-7 142,93-90-296,37-54 296,-133 135 20,46-49-21,-28 25 197,3 3 1,4 4-1,3 3 1,3 3-1,36-19-196,-25 39-235,-75 49 93,-23 21 28,-5-5 67,-1 0 0,-1 0 1,0-1-1,-2-1 0,-11 14 47,-46 61-22,-19 33 22,-18 34 0,-14 40 0,-17 39 0,-24 45 0,149-260 0,-510 934 0,372-640 0,25-17 0,15-28 0,17-34 0,21-50 22,17-46 84,-32 88 833,83-207-817,30-48-52,34-53-49,38-65-85,41-59-234,40-39 20,514-606-340,53-75 426,-488 586 0,23-13-22,16-1-212,-167 214 63,41-26 363,124-83-171,-211 184 65,80-44 106,33 10-22,-179 88 22,1 1 0,0 1 0,0 0 0,0 2 0,9-1 0,-26 4 0,0 1 0,0-1 0,0 1 0,0 0 0,0-1 0,0 1 0,1 0 0,-1 0 0,0 0 0,0 1 0,0-1 0,0 0 0,0 1 0,0-1 0,0 1 0,0 0 0,0 0 0,-1 0 0,1 0 0,0 0 0,0 0 0,-1 0 0,1 0 0,0 1 0,-1-1 0,1 1 0,-1-1 0,0 1 0,0 0 0,1-1 0,-1 1 0,0 0 0,0 0 0,-1 0 0,1 0 0,0 0 0,-1 0 0,1 0 0,-1 0 0,1 0 0,-1 0 0,0 0 0,0 0 0,0 0 0,0 0 0,-1 0 0,1 0 0,0 0 0,-1 0 0,1 0 0,-1 0 0,0 0 0,0 0 0,0 1 0,-46 77 0,-38 23-21,-39 24-64,-31 22-22,-73 56-704,-162 108 811,-79 0 0,331-226 0,-11 7 0,-36 23 128,140-91-21,40-24-97,-5 4 7,23-8-22,-9 2 4,-3 0 1,89-5 60,-87 5-56,0 1-1,0-1 0,1 0 1,-1 1-1,0 0 1,0 0-1,0 0 1,1 0-1,-1 0 1,-1 1-1,1-1 1,0 1-1,0 0 0,0 0 1,-1 0-1,1 0 1,-1 0-1,0 1 1,1-1-1,-1 1 1,0-1-1,-1 1 0,1 0 1,0 0-1,-1 0 1,2 3-4,-2 3 25,-1 1 1,0 0-1,0-1 1,-1 1 0,0 0-1,0-1 1,-1 1-1,-1-1 1,0 0 0,0 0-1,0 0 1,-1 0-1,-1 0 1,1-1-1,-2 1 1,1-1 0,-1-1-1,-3 4-25,-10 19 52,-13 22 76,3 1 0,-10 29-128,34-69 12,1-1 1,0 1-1,0 0 0,2 0 1,0 0-1,0 0 1,1 0-1,1 8-12,0-15 6,1 0 0,-1 0 0,1 0 0,0-1 0,1 1 0,0 0 0,0-1 0,0 1 0,0-1 0,1 1 0,0-1 0,0 0 0,0 0 0,1-1 0,0 1 0,0-1 0,0 1 0,0-1 0,4 2-6,0 0 0,0-1 0,1 0 0,0-1 0,0 0 0,0 0 0,0-1 0,1 0 0,-1-1 0,1 0-1,0 0 1,0-1 0,0 0 0,-1-1 0,6 0 0,13-2-53,0-1 0,0-2 0,0 0 0,14-6 53,58-22-447,-2-5-1,-1-3 1,-3-5 0,31-23 447,78-37 893,-185 97-765,-10 5 112,0 0 0,0 0 0,1 0 0,-1 1 0,1 0 0,0 1 0,0 0 0,4 0-240,-9 3 125,-1 0 0,0 0 0,0 0 0,0 0 1,0 1-1,0-1 0,0 1 0,-1 0 0,1 0 1,0 0-1,-1 0 0,1 1 0,-1-1 0,0 0 0,0 1 1,0 0-1,0 0 0,0-1 0,-1 1 0,1 0 1,-1 0-1,0 0 0,0 1 0,0-1 0,0 0 1,-1 0-1,1 1 0,-1-1 0,0 2-125,8 19 60,-6-19-160,0 0 0,1-1 0,-1 1 0,1-1 0,0 0 0,0 0 0,0 0 0,0 0 0,1-1 0,-1 1 0,1-1 0,0 0 0,0 0 0,0 0 0,1 0 0,-1-1 0,1 0 0,-1 0 0,1 0 0,0 0 0,0-1 0,0 0 0,0 0 0,0 0 0,0-1 0,0 1 0,0-1 0,0 0 0,0-1 0,0 1 0,0-1 0,0 0 100,8-3-270,1 0 0,-1-1 0,-1-1-1,1 0 1,-1 0 0,0-1 0,-1-1 0,1 0-1,8-9 271,70-65-1066,-36 28 888,233-220 2468,-190 199-200,-86 68-1916,1-1-1,0 2 0,0-1 1,0 2-1,1-1 0,10-2-173,-18 7 16,0 0 0,0 1 0,0-1 0,0 1 0,0 0 0,0 0 0,0 0 0,0 1 0,0 0 0,0 0 0,0 0 0,-1 0 0,1 1 0,0 0 0,-1 0 0,1 0 0,-1 1 0,0-1 0,3 3-16,64 68 0,-50-48 0,-3-4-19,2 0-1,1-2 1,0 0-1,17 10 20,54 27-3826,-6-11-9933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28T02:32:02.3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525 652 11264,'-12'18'887,"17"-24"807,25-72 5367,-29 78-7031,-1 0 1,0-1-1,1 1 1,-1 0-1,0 0 1,1-1-1,-1 1 0,0 0 1,1 0-1,-1 0 1,0-1-1,1 1 1,-1 0-1,0 0 0,1 0 1,-1 0-1,1 0 1,-1 0-1,0 0 1,1 0-1,-1 0 1,1 0-1,-1 0 0,0 0 1,1 0-1,-1 0 1,1 0-1,-1 0 1,0 0-1,1 1 0,-1-1 1,0 0-1,1 0 1,-1 0-1,0 1 1,1-1-1,-1 0 0,0 0 1,1 1-1,-1-1 1,0 0-1,0 1 1,1-1-1,-1 0 0,0 1 1,0-1-1,0 0 1,1 1-1,-1-1 1,0 1-1,0-1 0,0 0 1,0 1-1,0-1 1,0 1-1,0-1 1,0 0-1,0 1 0,0-1 1,0 1-1,0-1 1,0 0-1,0 1 1,0-1-1,-1 1 0,1-1 1,0 0-1,0 1-30,3 12 259,-1 0 0,0 1-1,-1-1 1,0 0-1,-1 1 1,0-1 0,-2 1-1,0 6-258,-1 7 513,-1 31-208,-2-1 1,-3 0 0,-14 52-306,-136 347 277,137-399-362,-2 0 0,-27 41 85,32-65-730,-1 0 0,-2-2 1,-1-1-1,-1 0 1,-4 1 729,17-23-962,1 1 1,-1-1 0,0-1-1,-1 0 1,0-1 0,0 0 0,-7 2 961,14-6-610,-24 11-9736</inkml:trace>
  <inkml:trace contextRef="#ctx0" brushRef="#br0" timeOffset="506.96">1087 467 15744,'-21'18'405,"22"-25"1203,10 2-144,-4 43-56,-7 3-896,-3-1 0,-1 0 0,-2 0 0,-2-1-512,-9 34 202,-3-1 1,-7 11-203,-20 40-21,-6-1-1,-61 101 22,76-153-426,-3-1-1,-3-2 0,-45 53 427,72-102-746,0-1 1,0 0-1,-2-1 0,-18 12 746,-45 23-5315,25-20-3282</inkml:trace>
  <inkml:trace contextRef="#ctx0" brushRef="#br0" timeOffset="2649.012">21 1368 17919,'1'1'35,"0"0"0,0 0 0,0-1 0,0 1 0,0 0 0,1 0 0,-1-1-1,0 1 1,0 0 0,1-1 0,-1 1 0,0-1 0,1 0 0,-1 1-1,0-1 1,1 0 0,-1 0 0,0 0 0,1 0 0,-1 0 0,0 0-1,1 0 1,-1 0 0,1-1 0,-1 1 0,0-1 0,0 1 0,1-1 0,-1 1-1,0-1 1,0 0 0,1 1 0,-1-1 0,0 0 0,0 0 0,0 0-1,0 0 1,0 0 0,0 0 0,-1 0 0,1 0 0,0 0 0,0-1-35,7-4 143,9-6 236,1 1-1,1 1 1,0 1-1,1 1 1,5-1-379,-1-1 411,80-33 37,63-36-448,163-87 491,-140 73-129,23-24-362,-189 103 39,-1-1 1,0 0-1,-1-2 0,0-1 0,-2 0 0,10-12-39,-25 24 1,0-1 0,-1 0 0,0 1 0,0-1 0,-1-1 0,1 1 0,-2 0 0,1-1 0,-1 1 0,0-1 0,-1 0 0,0 0 0,0 0 0,0 0 0,-1 0 0,-1 0 0,1 0 0,-1 1 0,0-1 0,-1 0 0,-2-7-1,1 9-24,0-1 0,-1 1 0,1-1 0,-1 1 0,-1 0 0,1 1 0,-1-1 0,0 1 0,0 0 0,-1 0 0,0 0 0,1 1 0,-2 0 0,1 0 0,0 0 0,-1 1 24,-1 3-106,5 0 89,0 1 1,0-1 0,-1 1-1,1 0 1,0 1 0,0-1-1,0 0 1,0 1 0,0 0-1,1 0 1,-1 0 0,0 0 0,1 0-1,-1 0 1,1 0 0,0 1-1,-1 1 17,-18 45-256,14-32 247,2-1 0,0 1 0,1 0 0,1 0 0,0 0-1,1 0 1,1 0 0,1 1 0,0-1 0,2 0 0,-1 1 0,2-1-1,1 0 1,1 5 9,24 160 0,-15-64 209,-4-52 96,-3 0 0,-3 1 0,-3 0 1,-5 30-306,-1-63-41,0 0 1,-3-1-1,0 0 0,-2-1 1,-2 0-1,-1 0 1,-1-2-1,-2 1 1,0-2-1,-6 4 41,19-26-5,-1-1 0,0 0-1,0 0 1,-1 0 0,0 0-1,0-1 1,0 0 0,0 0-1,-1-1 1,0 1 0,0-1-1,0 0 1,-1-1 0,1 1-1,-1-1 1,0-1 0,1 1-1,-1-1 1,-1 0 0,-1 0 5,8-2-1,0 0 0,0 0 0,-1 0 1,1 0-1,0 0 0,0 0 0,0 0 1,-1-1-1,1 1 0,0 0 0,0-1 1,0 1-1,0-1 0,0 1 0,-1-1 0,1 1 1,0-1-1,0 0 0,0 1 0,1-1 1,-1 0-1,0 0 0,0 0 0,0 0 1,1 0-1,-1 0 0,0 0 0,1 0 1,-1 0-1,1 0 0,-1 0 0,1 0 1,-1 0-1,1-1 0,0 1 0,0 0 1,0 0-1,-1-1 1,10-44-121,0 22 118,0 0-1,2 1 1,1 0-1,0 0 1,2 1-1,15-19 4,34-38-128,-47 62 93,1 1 0,0 0 0,1 1 0,1 1 0,0 1 0,1 1 0,0 0 0,1 2 0,0 0 0,14-3 35,-3-2-13,-18 9 13,12-7 4,1 1 1,0 1-1,0 2 0,1 1 1,5 0-5,-31 7 5,-1 0 1,1 1 0,0-1 0,1 1 0,-1 0 0,0-1-1,0 1 1,0 0 0,0 0 0,0 0 0,0 0-1,0 1 1,0-1 0,0 1 0,0-1 0,0 1 0,0 0-1,0-1 1,0 1 0,0 0 0,-1 0 0,1 0-1,0 1 1,-1-1 0,1 0 0,0 1 0,-1-1 0,0 1-1,1-1 1,-1 1 0,0 0 0,0-1 0,1 3-6,1 8 20,-1 0 1,-1 0 0,0 0-1,0 1 1,-1-1 0,0 0-1,-2 1 1,1-1 0,-1 0-1,-3 7-20,1 5 28,-39 192-198,43-217 172,0 1 0,0-1-1,0 1 1,0-1 0,1 1 0,-1 0 0,0-1 0,0 1 0,1-1 0,-1 1 0,0-1 0,1 1 0,-1 0 0,0-1 0,1 1 0,-1 0 0,0-1 0,1 1-1,-1 0 1,1 0 0,-1-1 0,1 1 0,-1 0 0,1 0 0,-1 0 0,1 0 0,-1 0 0,1-1 0,-1 1 0,1 0 0,-1 0 0,1 0 0,-1 0 0,1 1 0,-1-1-1,1 0 1,-1 0 0,1 0 0,-1 0 0,0 0 0,1 1 0,-1-1 0,1 0 0,-1 0 0,1 1 0,-1-1 0,0 0 0,1 0 0,-1 1 0,1-1 0,-1 1-1,0-1 1,0 0 0,1 1 0,-1-1 0,0 1 0,0-1 0,1 1 0,-1-1 0,0 1 0,0-1 0,0 1 0,0-1 0,0 1 0,0-1 0,0 1-2,25-53 362,-17 33-338,-2 2-23,0-1 1,2 1-1,0 0 1,1 1-1,0 0 1,2 0-1,-1 1 0,2 0 1,0 1-1,1 1 1,0 0-1,1 0 1,4-1-2,-8 8 52,-1 1 0,1 0 0,0 1 1,0 0-1,0 1 0,1 0 0,-1 1 0,1 0 0,0 0 0,0 1 1,-1 0-1,1 1 0,0 1 0,0 0 0,-1 0 0,1 1 0,0 0 1,0 1-53,-6 0 1,-1 0-1,0 1 1,1 0 0,-1 0 0,-1 0 0,1 0 0,0 0 0,-1 1 0,0 0 0,0-1 0,-1 1 0,1 0 0,-1 0 0,0 1 0,0-1-1,-1 0 1,1 1 0,-1-1 0,-1 1 0,1 0 0,-1-1 0,0 1 0,0 5-1,1 56-228,-3-1 0,-3 1 1,-5 16 227,9-68 64,0-12-38,2-3-23,-1 0 0,0 0 0,1 0 0,-1 0 0,0 0 0,0 0 0,1 0 0,-1 0 0,0 0 0,1 0 0,-1 0 0,0 0 0,1 0 0,-1 0 0,0 0 0,1 0 0,-1 0 0,0 0-1,0 1 1,1-1 0,-1 0 0,0 0 0,1 0 0,-1 0 0,0 1 0,0-1 0,0 0 0,1 0 0,-1 1 0,0-1 0,0 0 0,0 0 0,1 1 0,-1-1 0,0 0 0,0 1 0,0-1 0,0 0 0,0 0 0,0 1 0,0-1 0,0 0 0,0 1 0,0-1 0,0 0 0,0 1 0,0-1 0,0 0 0,0 1 0,0-1 0,0 0 0,0 1 0,0-1 0,0 0 0,0 0 0,-1 1 0,1-1 0,0 0 0,0 1 0,0-1 0,-1 0 0,1 0 0,0 0 0,0 1 0,0-1 0,-1 0 0,1 0 0,0 0 0,-1 1 0,1-1-3,6-8-15,-1 1-1,1-1 1,-2 0-1,1-1 1,-1 1-1,0-1 1,-1 0 0,0 0 15,4-9-90,82-190 90,-15 90 469,-73 116-465,0 0 1,0 1-1,0-1 1,-1 0-1,2 1 1,-1-1-1,0 1 1,0 0-1,0-1 1,1 1-1,-1 0 1,0 0-1,1 0 1,-1 0-1,1 0 1,0 0-1,-1 0 1,1 0-1,0 0 1,0 1-1,-1-1 1,1 1-1,0 0 1,0-1-1,0 1 1,-1 0-1,1 0 1,0 0-1,0 0 1,0 0-1,0 1 1,-1-1-1,1 0 1,0 1-1,0 0 1,-1-1-1,1 1 1,0 0-5,3 3 32,0 0 1,0 0-1,0 0 1,-1 1-1,0 0 1,0 0 0,0 0-1,0 0 1,-1 1-1,0-1 1,0 1-1,-1 0 1,1 0-1,-1 0 1,0 0 0,-1 0-1,0 1 1,0-1-1,0 3-32,6 30 224,-2 1 0,-1 0 0,-2 0 0,-2 6-224,-1-37 11,-2-24-42,2 9 9,-4-37-169,3 0 0,1-1 1,2 1-1,2-1 191,0-23-91,-15-635 784,7 591-660,-4-20 201,-6 1 1,-13-44-235,5 56-21,16 95 149,3 26 21,-2 77-448,-13 109 155,-19 71 144,22-186 30,-2 0 1,-4-1 0,-3-1 0,-32 66-31,-128 209 21,146-280-28,-2 0 0,-4-3 0,-49 55 7,-170 174-213,-80 79 85,320-348 0,-1-1 0,-1-1 0,-1-2 0,-29 18 128,52-35-10,1-1 1,-1 1 0,0 0 0,0-1-1,0 0 1,0 0 0,0-1 0,0 1 0,0-1-1,-1 1 1,1-1 0,-1-1 0,1 1-1,0-1 1,-1 1 0,1-1 0,-1-1 0,1 1-1,-1-1 1,1 1 0,-1-1 0,1 0-1,0-1 1,-1 1 0,1-1 0,0 0 0,0 0-1,0 0 1,0-1 0,1 1 0,-1-1-1,1 0 1,-1 0 0,1 0 0,0 0-1,0-1 1,-1-1 9,0-3 42,0 0-1,1-1 1,-1 1-1,2-1 1,-1 0-1,1 0 1,0 0-1,1 0 1,0 0-1,1 0 1,-1 0-1,2 0 0,-1 0 1,2 0-1,-1 0 1,1 0-1,0 0 1,2-3-42,24-86 171,6 1 0,29-60-171,-35 88 127,143-407 128,-142 390-232,3-4 35,3 2 1,4 1 0,4 2-1,11-10-58,132-164 235,-173 236-224,1 1-1,1 1 1,2 0 0,0 2-1,0-1 1,2 2 0,1 1-1,0 0 1,1 1 0,13-6-11,41-9-86,-68 33 108,14 64 106,34 92 0,-19-26-22,71 384 299,-18-22-63,-30-265-1707,11 3 1365,-62-208-3538,-11-30-4213,-9-22 2741,-11-18-472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28T02:40:39.1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351 192 12288,'0'1'52,"-1"0"0,1 0 1,-1 0-1,1 1 0,-1-1 1,0 0-1,0 0 0,1 0 0,-1 0 1,0 0-1,0 0 0,0 0 1,0-1-1,0 1 0,0 0 1,0-1-1,-1 1 0,1 0 1,0-1-1,0 1 0,0-1 1,-1 0-1,1 1 0,0-1 1,-1 0-1,1 0 0,0 0 0,0 0 1,-1 0-1,1 0 0,0 0 1,-1 0-1,1-1 0,0 1 1,0 0-1,-1-1 0,1 1 1,0-1-1,0 1 0,0-1 1,0 0-1,-1 0-52,-3 0 226,-1-1 0,1 1 0,-1 1 1,1-1-1,-1 1 0,1 0 0,-1 0 0,1 0 1,-1 1-1,1 0 0,-1 0 0,1 0 0,0 1 1,0 0-1,-1 0 0,1 0 0,0 1 0,1-1 1,-1 1-1,0 0 0,-2 3-226,-4 3 220,0 0-1,1 1 1,0 0-1,1 0 1,0 1-1,1 0 1,0 1-1,-1 2-219,-6 12 138,1 1-1,1 1 0,1 0 0,2 1 0,1 0 0,1 0 0,-4 31-137,7-22 175,3 0 0,0 1 0,3 0 0,1-1 0,2 5-175,-1-25 103,0 0 0,2 0-1,-1 0 1,2 0 0,1-1 0,0 0 0,1-1-1,0 1 1,2-1 0,0-1 0,9 11-103,-15-21-26,1 1 1,0-1-1,0-1 1,0 1-1,0-1 1,1 0 0,-1 0-1,1 0 1,0-1-1,1 1 1,-1-2-1,0 1 1,1-1 0,-1 0-1,1 0 1,0-1-1,0 0 1,0 0-1,0 0 1,0-1-1,-1 0 1,1-1 0,0 1-1,0-1 1,0-1-1,4 0 26,10-7-33,-1-1 1,-1 0-1,0-2 0,0 0 0,-1-1 0,-1-1 1,0 0-1,-1-1 0,-1-1 0,0-1 0,-1 0 0,-1-1 1,0 0 32,10-17-77,-1 0-1,-2-1 1,-2-1 0,-1-1 0,-2 0 0,-2-1 77,27-64-135,-24 66 99,15-39-138,4 1 0,24-35 174,-34 78 0,-24 46 0,-28 128 406,-3 34 1876,5 25-2282,24-195-3,-8 55 227,3 1 1,2-1-1,3 1 1,3 0 0,2-1-1,8 37-224,13-29 64,-25-67-67,1-1-1,0 1 0,-1-1 0,1 0 1,0 0-1,0 1 0,0-1 1,0 0-1,0 0 0,0 0 0,0 0 1,1 0-1,-1 0 0,0 0 1,1-1-1,-1 1 0,0 0 0,1-1 1,-1 1-1,1-1 0,-1 1 1,1-1-1,-1 0 0,1 0 1,-1 1-1,1-1 0,-1 0 0,1 0 1,0-1-1,-1 1 0,1 0 1,-1 0-1,1-1 0,-1 1 0,0-1 1,2 0 3,45-34-379,-32 13 276,-2-1 0,-1 0 0,0-1 0,-2 0 0,-1-1 0,5-20 103,32-90-534,12-74 534,19-84-490,-54 204 234,-20 77 175,0-4-67,-10 25-29,-1 8 166,1 0 0,1 0 0,0 1 0,1-1 0,1 1-1,1 0 1,0 12 11,-3 19 100,2 14 49,2 0 0,4 0 1,2 0-1,3 0 0,12 44-149,-17-81-78,2 0 0,1-1 0,1 1-1,2-2 1,0 1 0,9 14 78,-18-37-2,1 1 1,0-1-1,0 0 0,0 0 0,0 0 1,0 0-1,0 0 0,1 0 1,-1-1-1,1 1 0,-1 0 0,1-1 1,0 1-1,0-1 0,0 0 1,-1 1-1,1-1 0,0 0 1,1 0-1,-1 0 0,0 0 0,0-1 1,0 1-1,0 0 0,1-1 1,-1 0-1,0 0 0,1 1 0,-1-1 1,0 0-1,0-1 0,1 1 1,-1 0-1,0-1 0,0 1 1,1-1-1,-1 0 0,0 0 0,0 0 1,0 0-1,0 0 0,0 0 1,0 0-1,0-1 0,0 1 0,-1-1 1,1 1-1,0-1 0,-1 0 1,2-1 1,8-16-72,-1 1 0,-1-2 0,-1 1 1,0-1-1,-1 0 0,2-17 72,-5 24-17,14-64-117,-4-1 1,-3-1 0,-3 1-1,-4-61 134,-3 134 0,-1 0 0,1 0 0,-1 0 0,0 0 0,-1-1 0,1 1 0,-1 0 0,0 0 0,0 0 0,0 0 0,-1 0 0,0 0 0,0 0 0,2 4 0,-1 1 0,0-1 0,0 0 0,1 1 0,-1-1 0,0 0 0,0 1 0,0-1 0,1 1 0,-1 0 0,0-1 0,0 1 0,0 0 0,0-1 0,0 1 0,0 0 0,0 0 0,0 0 0,0 0 0,0 0 0,0 0 0,0 0 0,0 0 0,0 0 0,0 1 0,1-1 0,-1 0 0,0 0 0,0 1 0,0-1 0,0 1 0,0-1 0,0 1 0,1-1 0,-1 1 0,0 0 0,0-1 0,1 1 0,-1 0 0,1-1 0,-1 1 0,0 0 0,1 0 0,-1 0 0,1 0 0,-7 9-1,0 2-1,0-1 1,1 1-1,1 0 1,0 0-1,1 1 1,0-1-1,0 1 1,2 0-1,0 0 1,0 0-1,1 0 1,1 0-1,0 6 2,-1 10 105,1 0-1,1-1 1,2 1 0,0-1 0,2 1-1,2-1 1,0-1 0,2 1 0,1-1-1,1-1 1,3 4-105,29 27-99,-41-55 97,0-1 0,0 1 0,0-1 0,1 1 0,-1-1 0,0 0 0,0 0 0,1 0 0,-1 0 0,1 0 1,-1-1-1,1 1 0,-1-1 0,1 1 0,-1-1 0,1 0 0,-1 0 0,1 0 0,-1 0 0,1-1 0,-1 1 0,1-1 0,-1 1 0,1-1 1,-1 0-1,2-1 2,4-3-34,0-1 1,0 0-1,0-1 1,-1 0-1,0 0 0,0-1 1,-1 0-1,0 0 1,0 0-1,-1-1 1,0 0-1,-1 0 1,1 0-1,-1-2 34,6-11-54,-1-1-1,-1 0 1,-1 0-1,-1-1 1,-1 0-1,-1 0 1,-1 0-1,-1-1 1,-1-21 54,-1 43 6,0-2-6,0 0-1,0 0 1,0 0-1,-1 0 0,0 0 1,0 0-1,0 0 0,-1 0 1,1 0-1,-1 0 1,-2-2 0,-10 8 128,8 7 46,-1 0 1,1 0-1,0 1 1,1-1-1,0 1 1,0 0-1,1 1 1,0-1 0,1 1-1,0 0 1,0 0-175,-3 13-11,0 1 0,2-1 1,0 1-1,2 0 0,1 0 1,0 0-1,2 0 0,1 0 1,1-1-1,1 1 0,1-1 1,1 1-1,0-1 0,11 21 11,-10-29-199,-6-8 214,2-1 0,-1 0 1,0 0-1,1 0 0,0 0 0,1-1 0,-1 1 0,1-1 0,0 0 0,0 0 0,1 0 1,0-1-1,-1 0 0,2 1 0,-1-2 0,2 2-15,-5-4-4,-1 0 1,1 0 0,0 0-1,0 0 1,0 0-1,0 0 1,0-1-1,0 1 1,0-1 0,0 1-1,0-1 1,0 0-1,0 0 1,1 0-1,-1 0 1,0 0-1,0 0 1,0-1 0,0 1-1,0-1 1,0 0-1,0 1 1,0-1-1,0 0 1,0 0-1,0 0 1,-1 0 0,1-1-1,0 1 1,-1 0-1,1-1 4,44-76-661,-30 49 605,-1-1 0,-2-1 0,-1-1 0,-1 1 0,-2-2 0,-1 1 0,-2-1 0,0-8 56,-6 41-4,1-1 1,-1 1-1,0-1 1,0 1-1,1-1 1,-1 1-1,0-1 0,0 1 1,0-1-1,0 1 1,0-1-1,0 1 1,0-1-1,0 1 0,0-1 1,0 0-1,0 1 1,0-1-1,0 1 1,0-1-1,-1 1 0,1-1 1,0 1-1,0-1 1,-1 1-1,1 0 1,0-1-1,-1 1 0,1-1 1,0 1-1,-1 0 1,1-1-1,0 1 1,-1 0-1,1-1 0,-1 1 1,1 0-1,-1-1 1,1 1-1,-1 0 1,1 0-1,-1 0 0,1 0 1,-1-1-1,1 1 1,-1 0-1,1 0 0,-1 0 1,1 0-1,-1 0 1,1 0-1,-1 0 4,-25 18-49,21-14 98,1 1 0,-1 0 0,1 0 0,0 1 0,1-1 0,-1 1 0,1 0 0,0 0 0,0 0 0,1 0 0,0 1 0,0-1 0,0 1-1,1-1 1,0 1 0,0-1 0,1 1-49,16 165 427,-16-170-423,0 1 1,0 0-1,1 0 0,0 0 1,-1-1-1,1 1 1,0 0-1,0-1 0,0 1 1,1-1-1,-1 1 1,0-1-1,1 0 0,0 1 1,0-1-1,-1 0 1,1 0-1,1 0 0,-1 0 1,0-1-1,0 1 1,1-1-1,-1 1 0,1-1 1,-1 0-1,1 0 1,-1 0-1,1 0 0,0 0 1,-1-1-1,1 1 0,0-1 1,0 1-1,1-1-4,3-1-36,0-1-1,-1 1 1,1-1-1,0-1 1,-1 1 0,0-1-1,0 0 1,0 0-1,0-1 1,0 0-1,0 0 1,-1 0 0,0-1-1,0 0 1,0 0-1,-1 0 1,0 0-1,1-1 1,-2 0-1,1 1 1,-1-1 0,0-1-1,0 1 1,1-5 36,10-18 30,-2 0 1,0-1-1,-2 0 1,-2-1-1,0 0 0,-2 0 1,0-11-31,-5 15 21,-1 27-17,0 0 0,0-1 1,0 1-1,0 0 0,0-1 0,0 1 0,0 0 0,0-1 0,0 1 0,0-1 0,0 1 0,0 0 0,0-1 0,0 1 0,0 0 1,-1-1-1,1 1 0,0 0 0,0 0 0,0-1 0,-1 1 0,1 0 0,0-1 0,0 1 0,-1 0 0,1 0 0,0 0 0,0-1 1,-1 1-1,1 0 0,0 0 0,-1 0 0,1 0 0,0-1 0,-1 1 0,1 0 0,0 0 0,-1 0 0,1 0 0,0 0 0,-1 0 1,1 0-1,-1 0 0,1 0 0,0 0 0,-1 0 0,1 0 0,0 1 0,-1-1 0,1 0 0,0 0 0,-1 0 0,1 0 0,0 0 1,0 1-1,-1-1 0,1 0 0,0 0 0,-1 1 0,1-1 0,0 0 0,0 0 0,0 1 0,-1-1 0,1 0 0,0 1 1,0-1-1,0 0-4,-6 9 69,0-1-1,1 1 1,0 0 0,1 0 0,-1 1 0,2 0 0,0-1 0,0 1 0,1 0 0,0 0 0,0 1 0,1-1 0,1 8-69,-1 0 49,1-1 0,0 1 0,2-1 0,0 1 0,1-1 0,1 0 0,0 0 0,1 0 0,1-1 0,6 11-49,-11-23 8,1 0 0,0 0-1,0 0 1,0-1 0,1 1 0,-1-1 0,1 1-1,0-1 1,0 0 0,0 0 0,0 0-1,1 0 1,-1-1 0,1 0 0,-1 1-1,1-1 1,0 0 0,0-1 0,0 1-1,0-1 1,0 0 0,0 0 0,0 0-1,1 0 1,-1-1 0,0 1 0,1-1-1,-1 0 1,0-1 0,0 1 0,1-1-1,-1 0 1,3-1-8,3-1 12,0-1-1,0-1 1,-1 0-1,1-1 0,-1 1 1,0-2-1,-1 1 1,0-1-1,0-1 0,0 1 1,-1-1-1,0-1 1,0 1-1,4-9-11,7-12 24,-2-1 0,-1 0 0,-1-1 0,-1-2-24,22-78-256,-34 98 272,-5 15 32,-7 22 144,4 1-128,2 1 0,1-1 0,1 1 0,1 0 0,1 0 0,1 6-64,0-22 30,0 0 0,0 1 1,1-1-1,0 0 0,0 0 0,1 0 0,1 0 0,0 0 0,0-1 0,1 1 0,0-1 1,1 0-1,0 0 0,0-1 0,1 1 0,0-1 0,3 3-30,-7-9 4,0 0 0,0-1 0,0 1 0,1-1 0,-1 1 0,0-1 0,1 0 0,-1 0-1,1 0 1,-1 0 0,1 0 0,0-1 0,-1 1 0,1-1 0,0 0 0,-1 1 0,1-1 0,0-1 0,-1 1 0,1 0-1,0-1 1,-1 1 0,1-1 0,0 0 0,-1 0 0,1 0 0,-1 0 0,0 0 0,3-1-4,2-4-62,1 1-1,-1-1 1,0-1 0,0 1 0,0-1 0,-1 0-1,0-1 1,0-1 62,10-14-102,-1-1-1,-1-1 1,-1 0 0,-2-1-1,1-3 103,34-100-21,93-330-214,-125 410 321,-2 1-1,-3-2 0,0-12-85,-8 59 17,0 1-1,0 0 1,-1-1-1,1 1 1,-1-1-1,0 1 1,0 0-1,0-1 1,0 1-1,0-1 1,0 1-1,-1-1 1,1 1-1,-1 0 1,0-1-1,1 1 1,-1 0-1,0-1 1,-1 1 0,1 0-1,0 0 1,0 0-1,-1 0 1,0 0-1,1 0 1,-1 1-1,0-1 1,0 0-1,0 1 1,0-1-1,-2 0-16,2 2 18,0 0 0,1 1-1,-1-1 1,0 1 0,0 0 0,0-1-1,0 1 1,0 0 0,1 0 0,-1 0-1,0 0 1,1 0 0,-1 1 0,1-1-1,-1 0 1,1 1 0,0-1 0,0 1-1,-1-1 1,1 1 0,0 0 0,0 0-1,0-1 1,1 1 0,-1 0-1,0 0 1,1 0 0,-1 0 0,1 0-18,-1 0 19,-5 17 54,0 0 0,2 1 0,0 0 0,1 0 0,1 0 1,1 0-1,0 0 0,3 18-73,-2-30 12,2 45 30,2 1 1,2-1 0,3-1-1,2 1 1,2-2 0,11 26-43,30 48 128,-21-70-107,-31-54-21,-1 0 0,0 0 0,1-1 0,-1 1 0,1 0 0,-1 0 0,1-1 0,0 1 0,-1-1 0,1 1 0,0-1 0,-1 0 0,1 1 0,0-1 0,-1 0 0,1 0 0,0 0 0,-1-1 0,1 1 0,0 0 0,-1-1 0,1 1 0,0-1 0,-1 1 0,1-1 0,-1 0 0,1 1 0,-1-1 0,1 0 0,-1 0 0,0 0 0,1 0 0,-1-1 0,0 1 0,0 0 0,0 0 0,0-1 0,0 1 0,1-2 0,6-7-36,-1-1-1,0 0 0,-1 0 1,0-1-1,-1 1 1,-1-1-1,3-7 37,10-41-152,-2 0 0,-2-1-1,-2-13 153,-2 19-55,18-112-73,3-137 128,-31 260 0,1 44 1,0 0-1,0 0 0,0-1 1,0 1-1,0 0 0,1 0 1,-1-1-1,0 1 0,0 0 1,0 0-1,0-1 0,0 1 1,-1 0-1,1 0 0,0-1 1,0 1-1,0 0 0,0 0 1,0 0-1,0-1 0,0 1 1,0 0-1,0 0 0,-1 0 1,1-1-1,0 1 0,0 0 1,0 0-1,0 0 0,-1-1 1,1 1-1,0 0 0,0 0 1,0 0-1,-1 0 0,1 0 1,0 0-1,0 0 0,-1-1 1,1 1-1,0 0 0,0 0 1,-1 0-1,1 0 0,0 0 1,0 0-1,-1 0 0,1 0 1,0 0-1,0 0 0,0 0 1,-1 1-1,1-1 0,0 0 1,0 0-1,-1 0 0,1 0 1,0 0-1,0 0 0,0 0 1,-1 1-1,1-1 0,0 0 1,0 0-1,-34 74 234,20-26-106,3 2 0,1-1 0,3 1 0,0 33-128,4-7 92,4 1-1,3-1 0,3 0 1,4 0-1,2-1 1,5-1-1,18 50-91,-30-104 0,1-1 0,1 1 0,0-1 0,2-1 0,6 10 0,-16-26 0,1-1 0,0 1 0,0-1 0,0 1 0,0-1 0,1 1 0,-1-1 0,0 0 0,1 1 0,-1-1 0,0 0 0,1 0 0,-1 0 0,1 0 0,0 0 0,-1 0 0,1-1 0,0 1 0,0 0 0,-1-1 0,1 0 0,0 1 0,0-1 0,0 0 0,-1 0 0,1 0 0,0 0 0,0 0 0,0 0 0,0-1 0,-1 1 0,1 0 0,0-1 0,0 0 0,-1 1 0,1-1 0,0 0 0,-1 0 0,1 0 0,-1 0 0,1 0 0,-1 0 0,2-1 0,4-6 0,1 0 0,-1 0 0,-1-1 0,1 0 0,-1 0 0,-1 0 0,2-4 0,26-60 0,-4-2 0,-3-1 0,-3-1 0,-3-1 0,2-36 0,1-1 0,-6 1 0,3-115 0,-23 153 0,-4 79 0,-12 76 0,6 42 85,5 0 1,5 0-1,9 72-85,-5-134 18,4 0 1,1-1-1,3 1 0,3-2 1,2 1-1,3-2 0,11 22-18,-5-39 0,-23-38 0,1-1 0,0 1 0,-1 0 0,1-1 0,0 1 0,-1-1 0,1 1 0,0-1 0,0 1 0,-1-1 0,1 1 0,0-1 0,0 0 0,0 1 0,0-1 0,-1 0 0,1 0 0,0 0 0,0 0 0,0 0 0,0 0 0,0 0 0,0 0 0,-1 0 0,1 0 0,0 0 0,0 0 0,0-1 0,0 1 0,0 0 0,-1-1 0,1 1 0,0-1 0,0 1 0,-1-1 0,1 1 0,0-1 0,-1 1 0,1-1 0,0 0 0,-1 1 0,1-1 0,-1 0 0,1 0 0,-1 0 0,7-9 0,0-1 0,-1-1 0,0 1 0,-1-1 0,0 0 0,2-11 0,-7 22 0,63-213-98,6-71 98,-66 274-9,65-314-12,-61 252 21,-14 74 0,-16 87 21,13-26 6,2 0-1,3 0 0,3 1 0,3-1 0,2 1 0,3-1 0,3 0 0,2-1 0,12 32-26,-9-53 0,1-1 0,2 0 0,1-2 0,3 0 0,1 0 0,-20-34-1,0 2 0,1 0-1,-1 0 0,1-1 1,0 1-1,1-1 1,-1 0-1,1 0 1,0 0-1,0-1 0,0 1 1,0-1-1,1 0 1,0 1 1,-2-4-5,-1 0 0,0 0 0,0 0 0,1 0 0,-1 0 0,0-1 0,0 1 0,1-1 0,-1 1 1,0-1-1,0 0 0,0 0 0,0 0 0,0 0 0,0 0 0,0-1 0,0 1 0,-1 0 0,1-1 0,0 1 0,-1-1 0,1 0 1,-1 1-1,0-1 0,1 0 0,-1-1 5,13-17-31,-1-1 1,-1-1-1,-1 0 1,0-1-1,-2 1 1,-1-2-1,3-15 31,40-173-21,-29 60 21,-22 114 0,0 38 0,0 1 0,0-1 0,0 0 0,-1 1 0,1-1 0,0 0 0,0 0 0,-1 1 0,1-1 0,0 0 0,-1 0 0,1 0 0,0 0 0,-1 1 0,1-1 0,0 0 0,-1 0 0,1 0 0,0 0 0,-1 0 0,1 0 0,0 0 0,-1 0 0,1 0 0,-1 0 0,1 0 0,0 0 0,-1 0 0,1 0 0,0 0 0,-1 0 0,1-1 0,0 1 0,-1 0 0,1 0 0,0 0 0,-1-1 0,1 1 0,0 0 0,0 0 0,-1 0 0,1-1 0,0 1 0,0 0 0,-1-1 0,1 1 0,0 0 0,0-1 0,0 1 0,-1-1 0,-7 21 13,0-1 0,1 1 0,1 0-1,0 0 1,2 1 0,0 0 0,2-1 0,0 1-1,1 0 1,1 0 0,1 0 0,1 0 0,1 0-1,1 0 1,1-1 0,0 0 0,2 0 0,0 0-1,1 0 1,10 15-13,-16-31 0,-1-1 0,1 0 0,0 0 0,0 0 0,0 0 0,1 0 0,-1 0 0,1-1 0,-1 1 0,1-1 0,0 1 0,0-1 0,0 0 0,0 0 0,0-1 0,1 1 0,-1-1 0,1 1 0,-1-1 0,1 0 0,-1-1 0,1 1 0,-1 0 0,1-1 0,0 0 0,-1 0 0,1 0 0,0 0 0,-1-1 0,1 1 0,0-1 0,-1 0 0,1 0 0,-1 0 0,0-1 0,4-1 0,4-6 0,-1 0 0,1-1 0,-1-1 0,-1 0 0,0 0 0,-1-1 0,0 0 0,0 0 0,-2 0 0,1-1 0,-2-1 0,0 1 0,0-1 0,-1 1 0,-1-1 0,0-2 0,13-62 0,-15 74 0,-1 3 0,1 0 0,-1 0 0,0 0 0,1-1 0,-1 1 0,0 0 0,0 0 0,0 0 0,0-1 0,0 1 0,0 0 0,0 0 0,0 0 0,0-1 0,-1 1 0,1 0 0,0 0 0,-1 0 0,1 0 0,-1 0 0,1-1 0,-1 1 0,0 0 0,1 0 0,-1 0 0,-1 0 0,0 1 5,0 1 0,0-1-1,0 1 1,0-1 0,1 1 0,-1 0-1,0 0 1,0 0 0,0 0 0,1 0-1,-1 1 1,0-1 0,1 0-1,-1 1 1,1-1 0,0 1 0,-1 0-1,1-1 1,0 1 0,0 0 0,0 0-1,0 0 1,1-1 0,-1 1 0,0 0-1,1 0 1,-1 2-5,-2 5 4,0-1 1,1 0-1,0 1 0,1-1 0,-1 1 1,2 0-1,-1 0 0,1-1 1,1 1-1,-1 0 0,1 0 0,1-1 1,0 1-1,0-1 0,1 0 0,0 1 1,0-1-1,1 0 0,0 0 0,0-1 1,1 0-1,0 1 0,0-1 1,1-1-1,0 1 0,0-1 0,0 0 1,1 0-1,0-1 0,1 0-4,-5-3 0,0-1 0,1 1 0,-1-1 0,1 0 0,0 0 0,-1 0 0,1 0 0,0-1 0,0 0 0,-1 0 0,1 0 0,0 0 0,0 0 0,-1-1 0,1 1 0,0-1 0,-1 0 0,1 0 0,-1-1 0,1 1 0,-1-1 0,0 1 0,1-1 0,-1-1 0,66-60 0,46-97 0,-75 110 0,-37 51 0,-3 69 0,0-58 2,0 1-1,1-1 1,1 0 0,0 0-1,1-1 1,0 1 0,0 0-1,2-1 1,-1 0 0,1 0-1,1 0 1,0-1-1,4 6-1,-6-11 21,-3-3-18,0 1 1,1-1-1,-1 0 1,1 0 0,0 0-1,0 0 1,-1 0-1,1 0 1,0-1 0,0 1-1,1-1 1,-1 1-1,0-1 1,1 0 0,-1 1-1,0-1 1,1-1-1,-1 1 1,1 0 0,0-1-1,-1 1 1,1-1-1,-1 1 1,3-1-4,5-3 0,0 0 0,0-1 0,0 0 0,-1-1 0,0 0 0,0 0 0,0-1 0,0 0 0,-1 0 0,0-1 0,0 0 0,-1-1 0,0 1 0,0-2 0,-1 1 0,0-1 0,0 1 0,-1-2 0,0 1 0,1-5 0,11-31 0,-21 30 0,-14 25 0,13-4 0,0 1 0,1 0 0,0 0 0,0 1 0,1-1 0,0 1 0,0 0 0,1-1 0,0 1 0,0 0 0,1 0 0,0 1 0,1-1 0,-1 0 0,2 0 0,-1 0 0,1 0 0,0 1 0,1-1 0,0 0 0,0-1 0,0 1 0,5 7 0,-7-13-3,0-1 1,0 1-1,1-1 0,-1 1 0,1-1 1,-1 0-1,1 1 0,0-1 1,-1 0-1,1 0 0,0 1 0,0-1 1,0 0-1,0 0 0,0 0 1,0 0-1,0 0 0,0 0 0,0 0 1,1 0-1,-1-1 0,0 1 0,0 0 1,1-1-1,-1 1 0,1-1 1,-1 1-1,0-1 0,1 0 0,-1 0 1,1 0-1,-1 1 0,1-1 1,-1 0-1,1-1 0,-1 1 0,1 0 1,-1 0-1,1-1 0,-1 1 0,0-1 1,1 1-1,-1-1 0,0 0 1,1 1-1,-1-1 0,1-1 3,4-7 0,0-1 0,-1 0 0,-1 0 0,0-1 0,0 0 0,-1 1 0,0-1 0,-1 0 0,0 0 0,0-3 0,-1 6 0,14-105 235,-15 113-228,1 1-1,-1-1 1,0 0 0,1 0-1,-1 1 1,0-1 0,1 0 0,-1 0-1,0 0 1,1 0 0,-1 0 0,1 1-1,-1-1 1,0 0 0,1 0 0,-1 0-1,1 0 1,-1 0 0,0 0-1,1 0 1,-1 0 0,1 0 0,-1-1-1,0 1 1,1 0 0,-1 0 0,0 0-1,1 0 1,-1 0 0,1-1 0,-1 1-1,0 0 1,1 0 0,-1-1 0,0 1-1,0 0 1,1-1 0,-1 1-1,0 0 1,0 0 0,1-1 0,-1 1-1,0-1 1,0 1 0,0 0 0,0-1-1,0 1 1,1 0 0,-1-1 0,0 1-1,0-1 1,0 1 0,0 0 0,0-1-1,0 1 1,0-1 0,0 1-7,44 44-715,-26-33-2562,2-1-4016,-7-3-4568</inkml:trace>
  <inkml:trace contextRef="#ctx0" brushRef="#br0" timeOffset="245.874">4572 159 27135,'21'14'0,"11"5"0,-14-15 0,-7-10 0,-4 4 0,-4-1-7424,-3 6 129,0-1 255</inkml:trace>
  <inkml:trace contextRef="#ctx0" brushRef="#br0" timeOffset="506.172">1895 169 19839,'18'7'0,"-1"-1"-14463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28T02:32:46.8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0 942 12544,'1'1'16,"0"0"0,-1 0 0,1 0 1,0 0-1,0 0 0,0 0 1,0 0-1,0-1 0,0 1 0,0 0 1,0 0-1,0-1 0,0 1 0,1-1 1,-1 1-1,0-1 0,0 1 1,1-1-1,-1 0 0,0 0 0,1 1 1,-1-1-1,0 0 0,1 0 1,-1 0-1,0-1 0,0 1 0,1 0 1,0-1-17,3 2 61,92 22 984,-53-17-247,-1-2-1,1-2 0,32-3-797,-24 1 765,-12 0-208,38 0 317,0-3-1,36-7-873,-63 3 147,0-2-1,-1-2 0,-1-2 1,0-2-1,0-3 0,-2-1 0,31-19-146,-58 25 29,0-1-1,-1-1 1,-1-1-1,0-1 1,-1 0-1,-1-1 0,-1-1 1,0 0-1,2-6-28,16-29-85,-2-2 0,20-52 85,-41 87-75,-1 0 0,-2-1 1,0 0-1,-1-1 0,-1 0 1,1-11 74,-1-24-136,-1 13-32,1 1 0,2 1 0,7-19 168,-12 54-141,-2 8 134,0 0-1,0 0 0,1 1 0,-1-1 1,0 0-1,0 0 0,1 0 0,-1 0 1,0 0-1,1 1 0,-1-1 0,0 0 1,0 0-1,1 0 0,-1 0 0,0 0 1,1 0-1,-1 0 0,0 0 0,1 0 1,-1 0-1,0 0 0,1 0 1,-1-1-1,0 1 0,0 0 0,1 0 1,-1 0-1,0 0 0,0 0 0,1 0 1,-1-1-1,0 1 0,0 0 0,1 0 1,-1-1-1,0 1 0,0 0 0,0 0 1,1 0-1,-1-1 0,0 1 0,0 0 1,0-1-1,0 1 0,0 0 0,0 0 1,1-1 7,53 114-150,-28-77 175,1-1 0,2-1 0,12 8-25,53 64 75,-44-37 88,-3 3 1,-3 2-1,33 74-163,-47-80 64,-2 2 0,-4 0 0,-2 2 0,-4 0 0,-3 2 0,-1 12-64,-11-50 34,-1-1-1,-1 1 1,-2-1-1,-2 1 1,-1-1 0,-2 0-1,-3 8-33,7-32 12,0 0 1,-1 0-1,0 0 1,0 0-1,-1-1 1,-1 1-1,0-1 1,0 0-1,-1-1 0,0 1 1,-1-1-1,0 0 1,-1-1-1,1 0 1,-1 0-1,-1 0 1,0-1-1,0-1 1,0 1-1,-1-1 0,0-1 1,0 0-1,0 0 1,-9 2-13,10-7 30,1 0 1,-1 0-1,1-1 0,-1 0 1,1 0-1,-1-1 1,1 0-1,0-1 0,0 0 1,0 0-1,0-1 1,0 0-1,1 0 0,-1-1 1,1 0-1,1 0 1,-5-4-31,8 7-5,-158-132 261,132 102-153,0-1 1,3-2-1,0 0 1,3-2-1,1 0 1,-13-32-104,33 66-3,-5-8 31,0-1-1,1-1 1,0 1-1,1-1 0,1 0 1,0 0-1,0-1 1,1 1-1,1-1 1,1 0-1,-1 1 0,2-1 1,0 0-1,1-5-27,2 3 9,1 1-1,0 0 1,1 0-1,1 1 1,0-1 0,1 1-1,1 0 1,0 1-1,0 0 1,2 0-1,-1 1 1,2 0-1,-1 0 1,2 2-1,2-3-8,33-30 0,1 2 0,3 1 0,1 4 0,17-9 0,73-29 62,3 6-1,77-22-61,-72 30 112,-133 53-106,17-5-7,-1-2 0,-1-1 0,0-2 0,-1-1 0,-1-1 0,22-19 1,-48 34-19,0 0 1,-1 0-1,0 0 0,0-1 0,0 1 1,-1-1-1,0 0 0,1 1 0,-2-1 1,1 0-1,0 0 0,-1 0 0,0-1 1,0 1-1,-1 0 0,1 0 1,-1 0-1,0-1 0,-1 1 0,1 0 1,-1 0-1,0 0 0,0 0 0,-1-1 1,1 2-1,-1-1 0,0 0 0,-1 0 1,1 1-1,-1-1 0,0 1 1,0-1-1,0 1 0,-1 0 0,1 1 1,-1-1-1,0 1 0,0-1 0,0 1 1,-1 0-1,-3-1 19,-9-5-47,0 0 1,-1 2-1,-1 0 1,1 1-1,-1 1 1,0 1-1,0 1 1,0 0-1,-1 2 1,1 0-1,-7 1 47,10 0-15,0 0 0,0 1 1,1 1-1,-1 1 0,0 0 0,1 1 0,0 0 1,0 1-1,-4 3 15,12-5-5,1 0 0,-1 1 0,1 0 0,0 0 1,0 0-1,1 1 0,-1 0 0,1 0 0,0 0 0,0 0 1,1 1-1,-1 0 0,1 0 0,1 0 0,-1 1 0,1-1 1,0 1-1,1 0 0,-1 0 0,1 0 0,-1 6 5,5 84 0,10-40 19,3-1-1,2-1 0,2-1 0,3 0 1,2-2-1,3 0 0,4 2-18,269 441 512,-209-354-256,-56-85-149,-3 0 0,-3 2-1,-2 1 1,-1 5-107,-26-63 3,9 36 282,-9-36-275,-1 0 0,1-1 0,0 1 1,0 0-1,-1 0 0,1-1 0,0 1 1,-1-1-1,1 1 0,-1 0 0,1-1 1,-1 1-1,1-1 0,-1 1 0,1-1 0,-1 1 1,1-1-1,-1 0 0,0 1 0,1-1 1,-1 0-1,0 1 0,1-1 0,-1 0 1,0 0-1,1 0 0,-1 1 0,0-1 1,0 0-1,1 0 0,-1 0 0,0 0 0,1 0 1,-1 0-1,0-1 0,0 1 0,1 0 1,-1 0-1,0 0 0,1-1 0,-1 1 1,0 0-1,1-1 0,-1 1 0,0-1 1,1 1-1,-1 0 0,1-1 0,-1 0-10,-60-30 214,-23-28-118,2-3-1,4-4 1,-59-64-96,69 66 182,-21-26 1226,86 71-1250,27 17-167,9 9-68,0 1 0,0 2-1,23 10 78,38 11-664,-66-24 495,0-1-1,0-1 0,0-1 1,1-2-1,-1-1 0,17-1 170,-30-1-40,0-1 0,0 0 1,0-2-1,0 1 0,0-2 0,-1 1 0,0-2 0,0 0 1,0-1-1,-1 0 0,0-1 0,0-1 0,0-1 40,5-6-75,-1-2-1,-1 0 1,-1-1-1,0 0 1,-1-2-1,-2 1 1,0-2-1,-1 1 1,-1-2-1,-1 1 1,0-1-1,-2-1 1,2-17 75,46-187 192,-54 223-138,0-1 0,0 0-1,0 1 1,1-1 0,0 1 0,0-1-1,0 1 1,0 0 0,1 0 0,0 0-1,0 0 1,1 0 0,-1 1 0,1 0-1,0-1 1,0 1 0,0 1 0,1-1-1,-1 1 1,1-1 0,0 1 0,0 0-1,0 1 1,0 0 0,5-2-54,-3 3 33,0 0 0,-1 0 0,1 1 0,0 0 0,0 1 0,0-1 0,0 1 0,-1 1 0,1-1 0,0 1 0,0 0-33,107 54 341,31 43-64,17 27-63,392 334-406,-413-351 42,79 41 150,-73-66-64,-127-74-9,0 0-1,1-1 1,-1-1-1,1-1 1,1-1-1,0-1 1,-1 0-1,1-2 1,9 0 73,-24-3-15,1 0-1,0-1 1,-1 0-1,1 0 1,-1 0 0,0-1-1,1 0 1,-1-1-1,0 0 1,0 0-1,0 0 1,-1-1 0,1 0-1,-1 0 1,0-1-1,0 1 1,0-1 0,2-4 15,36-51-22,-36 49 52,-1 1-1,1 0 0,1 0 1,-1 1-1,2 0 0,-1 0 1,1 1-1,1 1 0,-1 0 1,1 0-1,1 1 0,-1 0 1,1 1-1,0 0 0,0 1 1,1 0-30,10 1 9,-1 1 0,1 1 0,0 1 0,0 0 0,0 2 0,0 1 1,10 3-10,91 22 131,-2 5-1,61 28-130,-61-19 51,1-6-1,70 10-50,-160-41 15,-1 0-1,1-2 1,1-2-1,-1-1 1,0-1-1,16-4-14,-37 3-39,0 0 0,0 0 0,0-2-1,-1 1 1,1-2 0,-1 1 0,0-1 0,0-1-1,-1 0 1,1-1 0,-1 0 0,-1 0 0,1-1-1,-1-1 1,-1 1 0,0-1 0,0-1 0,6-9 39,-8 8 54,-1 0 1,0-1 0,-1 1 0,-1-1 0,0 0 0,0 0 0,-1 0-1,-1 0 1,0 0 0,0-1 0,-2 1 0,1 0 0,-1 0 0,-1-1-1,0 1 1,-1 0 0,-1 1 0,1-1 0,-2 0 0,1 1 0,-2 0-1,0 0 1,0 1 0,-1-1 0,0 1 0,0 1 0,-1 0 0,-7-7-55,-2 0 102,0 0 0,-1 1 1,0 0-1,-2 2 1,-2-1-103,-139-68 128,-51 14-64,-50 17-128,-58 18 64,11 21 117,-1 14 0,-239 33-117,192 10 118,3 16-1,-138 50-117,126-14 21,38-19 1,35-17 106,33-17 42,31-17-212,36-5-300,-39-2-2806,172-15 408,-69 5-11019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01T01:52:37.8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 14848,'0'11'0,"-1"7"1024,2 9-1,6 8-383,-3 14 128,3 14-384,-3 15 128,3 12-384,-7 47 128,-3 31-128,6 8 128,1 14-128,6-18 0,1-4-128,4-22 0,5-20-256,-9-34 0,0 0-14079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01T01:52:38.2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58 129 16511,'-7'3'0,"5"-2"0,0-1 0,0 1 0,1 0 0,-1-1 0,0 1 0,0-1 0,0 0 0,0 1 0,1-1 0,1 0 0,-1-1 0,1 1 0,0 0 0,-1 0 0,1 0 0,-1 0 0,1-1 0,0 1 0,-1 0 0,1 0 0,0-1 0,-1 1 0,1 0 0,0-1 0,0 1 0,-1 0 0,1-1 0,0 1 0,0 0 0,-1-1 0,1 1 0,0-1 0,0 1 0,0 0 0,0-1 0,0 1 0,0-1 0,0 1 0,0-1 0,0 1 0,0 0 0,0-1 0,0 1 0,0-1 0,0 1 0,0-1 0,0 1 0,1-23-18,-1 8-21,0 0 0,-1-7 39,1 17 3,-1 1 0,0 0 0,0 0 0,0-1 0,0 1 0,-1 0 0,1 0 0,-1 1 0,0-1 0,0 0 0,-1 0-3,3 5 7,0-1 0,0 0 0,0 0 0,0 0 0,0 0 0,0 0 0,0 0 0,0 1 0,0-1 0,0 0 0,0 0 0,0 0 0,0 0 0,0 0 0,0 0 0,0 0 0,0 1 0,0-1 0,0 0 0,0 0 0,0 0 0,0 0 0,-1 0 1,1 0-1,0 0 0,0 0 0,0 0 0,0 0 0,0 0 0,0 0 0,0 1 0,0-1 0,-1 0 0,1 0 0,0 0 0,0 0 0,0 0 0,0 0 0,0 0 0,0 0 0,-1 0 0,1 0 0,0 0 0,0 0 0,0 0 0,0 0 1,0 0-1,0 0 0,0 0 0,-1-1 0,1 1 0,0 0 0,0 0 0,0 0 0,0 0 0,0 0 0,0 0 0,0 0 0,0 0 0,0 0 0,-1 0 0,1 0 0,0-1 0,0 1 0,0 0 0,0 0 0,0 0 0,0 0 0,0 0-6,-2 14 265,2-11-187,-1 30 543,1 1 0,4 23-622,12 71 735,-14-116-666,28 190 814,25 194-123,-7 108-653,-47-469-5078,-1 34 4971,-2-27-10730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01T01:52:39.5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1271 8064,'67'-2'2688,"-67"2"-2642,0 0 0,0 0 0,0 0 0,0 0 0,0 0 0,0-1 0,0 1 0,0 0 0,0 0 0,0 0 0,0 0 0,0 0 0,0 0 0,0 0 0,0 0-1,0 0 1,0 0 0,0 0 0,0 0 0,0 0 0,0 0 0,0 0 0,0 0 0,0 0 0,0 0 0,0 0 0,0 0 0,0 0 0,0 0 0,0 0 0,0 0 0,0 0 0,0 0 0,0 0 0,0 0 0,0 0 0,0 0 0,0 0 0,0-1 0,0 1 0,0 0 0,0 0 0,0 0 0,0 0 0,0 0 0,0 0 0,0 0 0,1 0 0,-1 0 0,0 0 0,0 0 0,0 0 0,0 0 0,0 0 0,0 0 0,0 0 0,0 0 0,0 0 0,0 0 0,0 0 0,0 0-46,-5-2 852,-6-1-157,-7-2 686,9 3-479,-1 0 1,1-1 0,0 0-1,-6-3-902,15 6 19,0 0 0,0 0 0,-1 0 0,1 0 0,0 0 0,0 0-1,0 0 1,0 0 0,0-1 0,-1 1 0,1 0 0,0 0 0,0 0-1,0 0 1,0 0 0,0 0 0,0 0 0,0 0 0,0-1 0,-1 1-1,1 0 1,0 0 0,0 0 0,0 0 0,0 0 0,0 0 0,0-1-1,0 1 1,0 0 0,0 0 0,0 0 0,0 0 0,0 0 0,0-1-1,0 1 1,0 0 0,0 0 0,0 0 0,0 0 0,0 0 0,0-1-1,0 1 1,0 0 0,0 0 0,0 0 0,0 0 0,1 0-19,6-5 799,20-4 347,-12 4-860,0-1 0,0-1 1,11-6-287,13-13-166,-1-1 1,-1-3-1,21-22 166,57-46 6,-31 40 517,2 3 0,58-26-523,-94 55 30,1 2 0,1 3 1,15-3-31,-31 13-48,1 2-1,-1 1 1,2 2 0,-1 2 0,16 1 48,-14 2-60,1 2-1,17 4 61,-36-2-22,-1 1-1,1 1 0,-1 0 0,0 1 1,7 5 22,-19-8 7,0 1 1,0 0 0,-1 1 0,0-1 0,0 1-1,0 1 1,-1-1 0,1 1 0,-1 0 0,-1 1-1,2 1-7,-4-4 3,0 1-1,0 0 1,-1 0-1,1 0 1,-1 0-1,0 0 1,-1 0-1,1 1 1,-1-1-1,0 0 1,0 1-1,-1-1 1,1 1-1,-1-1 1,-1 1-1,1-1 1,-2 6-3,-1 4 4,-2 0 0,1-1 0,-2 0 0,0 0 0,-1 0 0,0-1 1,-1 0-1,0 0 0,-4 3-4,-9 10 23,-1-1 0,-1-1 0,-18 15-23,13-15-4,-2-2 0,0-1-1,-1-2 1,-1 0 0,-10 2 4,-12 3-75,-2-2 1,-49 13 74,101-34-16,-27 8-405,-18 2 421,39-9-60,1-1 1,-1 0-1,1-1 1,-1 0-1,0 0 1,1-1-1,-6-1 60,13 1-13,0 1-1,1 0 1,-1-1 0,0 0-1,0 1 1,0-1-1,0 0 1,1 0-1,-1 0 1,0 0-1,1 0 1,-1 0 0,1 0-1,-1 0 1,1-1-1,0 1 1,-1-1-1,1 1 1,-1-2 13,1 0-23,1 1 0,-1 0 1,0 0-1,1-1 0,0 1 1,-1 0-1,1-1 0,0 1 1,0 0-1,0-1 0,1 1 0,-1 0 1,0-1-1,1 1 0,0 0 1,0-2 22,4-9-320,0 0 1,1 0-1,1 0 1,0 1-1,0 0 1,1 1 0,6-7 319,16-16-3396,26-24 3396,-31 36-863,1 0 1,0 2-1,2 1 1,0 1 0,2 1-1,-1 2 1,33-12 862,-37 17-575,2 0 1,-1 2 0,1 1-1,1 2 1,23-3 574,-38 7 213,0 0-1,-1 1 1,1 1 0,0 0-1,-1 1 1,1 0 0,-1 1-1,0 0 1,0 1 0,0 0 0,0 1-1,0 0 1,7 6-213,-8-3 408,0 0-1,0 1 1,-1 0 0,-1 0 0,0 1-1,0 0 1,-1 1 0,0 0-1,-1 1 1,0-1 0,5 13-408,6 17 1331,-2 1-1,9 41-1330,-9-28 359,33 107 1039,-34-122-548,0-1-1,20 32-849,-31-62 207,1-1-1,0 0 0,1 0 1,0 0-1,0-1 0,4 4-206,-8-9 94,1 0 0,-1 0 0,1 0-1,-1-1 1,1 1 0,0 0 0,0-1 0,0 0 0,0 0 0,0 0-1,0 0 1,0 0 0,0-1 0,0 1 0,0-1 0,0 0-1,0 1 1,1-2 0,-1 1 0,0 0-94,2-1 17,0-1 1,0 1-1,0-1 1,0 0-1,0 0 1,0 0-1,-1-1 1,1 0-1,-1 0 0,0 0 1,0 0-1,0-1 1,0 1-18,9-11-254,0 0 1,-1-1 0,-1 0 253,48-67-970,38-50 126,28-9 157,-85 100 519,2 3-1,16-10 169,-33 30-25,0 1-1,1 1 1,1 1-1,1 2 0,28-11 26,-43 19 3,1 1-1,-1 0 0,1 1 1,0 0-1,-1 1 1,1 0-1,0 2 0,0-1 1,12 2-3,-21 0 29,0 0 0,0 0 1,0 0-1,0 1 0,-1-1 0,1 1 1,0 0-1,-1 1 0,1-1 0,-1 1 1,4 3-30,-5-4 45,-1 1 0,1-1 0,-1 1 1,1 0-1,-1 0 0,0 0 0,0 0 0,0 0 1,-1 1-1,1-1 0,-1 0 0,0 1 0,0-1 1,0 1-1,0 0 0,0 0-45,-1 3 1,0-1 0,0 0 0,0 1 0,-1-1 1,1 0-1,-2 1 0,1-1 0,-1 0 0,0 0 0,0 0 0,-1 0 0,1 0 1,-1-1-1,-1 1 0,1-1 0,-1 0 0,-1 1-1,-5 7-10,-1-1-1,0-1 1,-1 0 0,0 0 0,-1-1-1,-4 2 11,14-11-17,-12 11 53,15-12-40,0 0 0,0 0-1,-1 0 1,1 0 0,0 0 0,0 1 0,0-1-1,0 0 1,-1 0 0,1 0 0,0 1-1,0-1 1,0 0 0,0 0 0,0 0 0,-1 1-1,1-1 1,0 0 0,0 0 0,0 1-1,0-1 1,0 0 0,0 0 0,0 1 0,0-1-1,0 0 1,0 0 0,0 1 0,0-1-1,0 0 1,0 0 0,0 1 0,0-1-1,1 0 1,-1 0 0,0 1 0,0-1 0,0 0-1,0 0 1,0 0 0,0 1 0,1-1-1,-1 0 1,0 0 0,0 0 0,0 0 0,1 1-1,-1-1 1,0 0 0,0 0 0,1 0-1,-1 0 1,0 0 0,0 0 0,0 0 0,1 0-1,-1 1 1,0-1 0,0 0 0,1 0 4,23 5-47,0 0 1,1-2 0,-1 0 0,1-2 0,0-1-1,17-2 47,-27 1 1,1 0-1,-1-2 1,0 0-1,10-3 0,-21 4-1,1 1-1,0-1 1,-1 0-1,0-1 1,1 1-1,-1-1 1,0 0 0,0 0-1,0 0 1,-1 0-1,1-1 1,-1 0-1,0 1 1,0-1-1,0 0 1,0-1 1,0 0-8,-1-1 0,1 1 1,-1-1-1,-1 0 0,1 0 0,-1 0 1,0 0-1,0 0 0,0 0 0,-1 0 1,0 0-1,-1 0 0,1 0 0,-1 0 0,0 0 1,0 0-1,-2-2 8,-2-8-39,-1 0 1,0 1 0,-2 0-1,0 0 1,0 0-1,-2-1 39,-15-18-320,-1 0 0,-4-1 320,-30-30-1152,-3 3 0,-3 3 0,-2 2 1,-33-17 1151,53 42 21,-7-1-21,35 23 53,1 0 1,-19-6-54,36 15 18,0 0 0,-1 1 1,1-1-1,0 1 1,-1-1-1,1 1 0,-1 0 1,1 0-1,-1 0-18,3 0 24,-1 0 0,1 0 0,-1 0-1,1 0 1,0 0 0,-1 1 0,1-1 0,-1 0 0,1 0-1,0 0 1,-1 1 0,1-1 0,0 0 0,-1 0 0,1 1-1,0-1 1,-1 0 0,1 0 0,0 1 0,-1-1 0,1 1-1,0-1 1,0 0 0,0 1 0,-1-1 0,1 0 0,0 1-1,0-1-23,0 3 160,0-1-1,0 0 0,1 1 0,-1-1 0,1 0 1,0 1-1,-1-1 0,1 0 0,0 0 1,0 0-1,0 0 0,1 0 0,-1 0 1,0 0-1,1 0-159,10 13 974,0-2 0,0 1 0,11 7-974,21 17 996,1-3 0,2-1-1,3-2-995,35 19 853,35 13-853,-52-32 68,2-2 0,0-3 0,2-4 0,14 1-68,-45-14-111,1-3-1,0-1 1,1-2 0,-1-2-1,1-1 1,0-3 0,-1-1 0,4-3 111,-4-2-503,0-2 0,9-5 503,79-30-1228,-46 15 240,-37 15 635,1 2-1,1 2 0,0 2 1,1 3-1,0 1 0,0 3 1,36 4 353,-32 2 156,0 2 1,-1 2 0,0 3-1,-1 2 1,0 3-1,48 21-156,-62-19 286,-1 1 0,0 2 0,-1 1 0,-2 3 0,11 9-286,27 28 832,-66-56-719,0-1 1,-1 1 0,0-1 0,0 1 0,-1 1-1,4 6-113,-7-13 13,-1 1-1,0-1 1,0 1 0,1 0-1,-1-1 1,0 1 0,0 0-1,0-1 1,0 1-1,0 0 1,0-1 0,0 1-1,0 0 1,0 0-1,0-1 1,0 1 0,0 0-1,0-1 1,0 1-1,-1 0 1,1-1 0,0 1-1,-1-1 1,1 1-1,0 0 1,-1-1 0,1 1-1,-1-1 1,1 1-1,-1-1 1,1 1 0,-1-1-1,1 1 1,-1-1-1,1 0 1,-1 1 0,0-1-1,1 0 1,-1 0-1,0 1 1,1-1 0,-1 0-1,0 0 1,0 0-13,-4 1 19,0 0 1,0-1-1,0 1 1,0-1-1,0 0 0,0-1 1,0 1-1,0-1 0,0 0 1,0-1-1,-3 0-19,-18-7 22,1-2-1,0 0 0,-11-8-21,-119-74-170,-22-31-44,-63-61-303,-133-98-1824,271 214 1359,-1 5 1,-4 4 0,-5 4 981,-78-21-2514,181 73 2212,-187-70-10087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28T02:39:42.8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872 558 12416,'3'3'145,"1"0"1,-1 1 0,0 0 0,0 0-1,-1 0 1,1 0 0,-1 0 0,0 1 0,0-1-1,0 1 1,-1-1 0,2 5-146,96 443 4544,-66-301-3563,-34-125-832,-9-23-42,6-7-109,1 0 1,0 0-1,0 0 1,0 0-1,0 0 1,1 0-1,0-1 1,0 1-1,0-1 0,0 0 1,1 1-1,-1-1 1,1-1 1,-2-2-23,-6-28-110,0-1 0,3 0-1,1 0 1,1-17 133,-9-116-171,9-104 171,5 244-60,0 1 0,3-1-1,0 1 1,1-1-1,2 1 1,4-7 60,-8 30-13,0-1-1,0 0 1,0 1 0,1 0 0,0 0-1,1 0 1,-1 0 0,1 1 0,0 0-1,1 0 1,-1 0 0,1 0 0,0 1-1,0 0 1,0 0 0,1 1 0,-1 0-1,1 0 1,0 0 0,0 1 0,0 0-1,0 0 1,0 1 0,0 0 0,0 0-1,1 1 1,-1-1 0,0 2 0,6 0 13,8 1-10,-1 2 0,1 0 0,-1 1 0,0 1 1,-1 1-1,1 1 0,-1 0 0,-1 2 0,0 0 0,0 1 0,-1 0 1,0 2-1,7 7 10,-13-11-1,1 1-1,-1 1 1,-1 0 0,0 0 0,0 1-1,-1 0 1,-1 0 0,0 1-1,-1 1 1,0-1 0,-1 1 0,0 0-1,-2 0 1,1 1 0,-2-1 0,0 1-1,1 10 2,-4-8 30,0 1-1,-2-1 1,0 1-1,-1-1 1,0 0-1,-1 0 1,-1 0-1,-1-1 1,-1 1-1,0-1 1,-1-1-1,0 1 0,-1-2 1,-1 1-1,0-1 1,-2-1-1,1 1 1,-1-2-1,-1 0 1,0 0-1,-14 8-29,-9 3 96,-2-1 0,0-2 0,-2-2 0,0-1 0,-1-2 0,0-2 0,-1-2 0,-12 1-96,-55-2 405,216 9-329,-75-11-45,25 8 44,-1 3-1,-1 1 1,-1 4 0,44 25-75,-74-36 17,-12-5 26,0-1 0,0 0 0,1-1 0,0-1 1,0 0-1,0-1 0,0 0 0,1-1 0,0 0 0,4 0-43,-16-4-78,-1 1 1,0 0 0,1-1-1,-1 1 1,0-1 0,1 1-1,-1-1 1,0 1 0,0-1-1,1 0 1,-1 0-1,0 1 1,0-1 0,0 0-1,0 0 1,0 0 0,0 0-1,0-1 1,-1 1 0,1 0-1,0 0 1,-1 0 0,1-1-1,0 1 1,-1 0 0,0-1-1,1 1 1,-1 0 0,0-1-1,0 1 1,1-1-1,-1 1 1,0 0 0,0-1-1,-1 1 1,1-1 0,0 1-1,0 0 1,-1-1 0,1 1-1,-1 0 1,1-1 0,-1 1-1,1 0 1,-1 0 0,0 0-1,0-1 78,-2-19-546,3 3 270,2 1 0,0-1-1,1 0 1,0 0-1,2 1 1,5-14 276,-2 5-368,52-192-677,2 9 1045,-57 194 323,0 0 1,1 0-1,0 1 1,1-1-1,1 1 1,6-8-324,-5 17 603,-11 22-289,-1 0-265,1 0 0,0 1-1,2-1 1,0 0 0,1 0 0,0 0-1,4 10-48,3 8 313,2 0 0,1 0 0,1-1 0,3 0 0,0-2 0,20 31-313,-3-23 298,-31-40-290,-1 0 0,1 0 0,0 0 0,-1 1-1,1-1 1,0-1 0,0 1 0,-1 0 0,1 0-1,0 0 1,0 0 0,-1 0 0,1-1 0,0 1-1,-1 0 1,1-1 0,0 1 0,-1 0 0,1-1-1,-1 1 1,1-1 0,0 1 0,-1-1 0,1 1-1,-1-1 1,1 1 0,-1-1 0,0 0 0,1 1-1,-1-1 1,0 1 0,1-1 0,-1 0 0,0 0-1,0 1 1,1-1 0,-1 0 0,0 1 0,0-1-1,0 0 1,0 0 0,0 1 0,0-1-8,0 0 6,71-196-348,-54 172 98,-16 25 244,0 0 0,-1 0 1,1 1-1,0-1 0,0 0 1,0 0-1,-1 0 0,1 0 0,0 1 1,0-1-1,-1 0 0,1 1 1,0-1-1,0 1 0,-1-1 1,1 0-1,0 1 0,-1 0 1,1-1-1,-1 1 0,1-1 0,-1 1 1,1 0-1,-1-1 0,1 1 1,-1 0-1,0 0 0,1-1 1,-1 1-1,0 0 0,0 0 0,1-1 1,-1 2-1,9 18 101,-1 1-1,-1 0 1,-1 0 0,-1 1 0,1 9-101,26 86 498,-30-113-408,-1 1-1,1-1 1,-1 0-1,1 0 1,0 0-1,1-1 1,-1 1-1,1 0 1,-1-1-1,1 1 0,0-1 1,0 0-1,1 0 1,-1 0-1,1-1 1,-1 1-1,1-1 1,0 0-1,0 0 1,0 0-1,0-1 1,0 1-1,1-1 0,-1 0 1,0 0-1,0 0 1,1-1-1,-1 1 1,1-1-1,-1 0 1,3-1-90,6-3 62,0 0 1,-1-1 0,0-1 0,0 0-1,0-1 1,-1 0 0,0-1 0,0 0-1,-1 0 1,0-1 0,0-1 0,-1 0-1,-1 0 1,0-1 0,0 0 0,-1 0-1,1-3-62,52-74 15,-5-3-1,-3-2 0,2-17-14,1-12 166,56-109 137,-102 216-345,1-1-1,0 2 0,1 0 1,0 0-1,1 1 0,10-9 43,-16 17-15,-1 1 0,1-1 0,0 1 0,0 1 0,0-1 0,0 1 0,1 0 0,-1 0 0,1 1 0,0 0 0,0 0 0,0 0 0,0 1-1,0 0 1,0 1 0,0 0 0,3 0 15,-4 2-16,0 0-1,0 1 1,0 0-1,0 0 1,0 1-1,-1-1 0,1 1 1,-1 1-1,0-1 1,0 1-1,-1-1 1,1 1-1,-1 1 1,0-1-1,-1 1 1,1-1-1,-1 1 1,0 0-1,0 0 0,-1 0 1,0 1-1,0-1 1,0 2 16,1-1-89,1 2 66,-3-4 17,0-1 0,1 1 1,-1-1-1,1 1 0,0-1 0,1 1 1,-1-1-1,1 0 0,0 0 0,0 0 1,0-1-1,0 1 0,1-1 0,0 1 1,-1-1-1,1 0 0,0-1 1,1 1-1,-1-1 0,0 1 0,1-1 1,1 0 5,7-1 35,1-1-1,-1-1 1,0 0 0,1-1 0,-1 0 0,0-1 0,0 0 0,-1-1 0,1-1 0,-1 0 0,3-2-35,93-39 874,-106 45-855,0 1 0,0-1-1,0 0 1,0 1 0,0-1 0,-1 0-1,1 0 1,0 0 0,-1 0 0,1-1-1,-1 1 1,1 0 0,-1-1 0,0 1-1,1-1 1,-1 1 0,0-1-1,0 1 1,0-1 0,0 0 0,0 0-1,-1 1 1,1-1 0,0 0 0,-1 0-1,1 0 1,-1 0 0,0 0-1,0 0 1,0 0 0,0 0 0,0 0-1,0 0 1,0 0 0,-1 0 0,1 0-1,-1 1 1,1-1 0,-1 0 0,0 0-1,0 0-18,-4-3 43,0 1 0,0 0-1,0 1 1,-1-1 0,1 1-1,-1 0 1,0 1 0,0-1-1,0 1 1,0 0 0,-1 0-1,1 1 1,-1 0 0,1 0-1,-7 1-42,-117-8 320,-61 14-234,-57 24 20,-64 30 22,-100 54-42,96-11-118,4 14 0,-29 29 32,-118 83 106,302-142 1,-20 23-107,112-66 21,2 4 1,-25 25-22,76-63 10,1 1 1,0-1 0,0 2-1,1 0 1,1 0 0,0 1-1,1 0 1,-6 13-11,12-24 1,1 1-1,1-1 1,-1 1 0,0-1 0,1 1-1,-1 0 1,1-1 0,0 1 0,0 0-1,0-1 1,0 1 0,0 0 0,0-1 0,1 1-1,0 0 1,-1-1 0,1 1 0,0-1-1,0 1 1,0-1 0,0 0 0,1 1-1,-1-1 1,1 0 0,0 0 0,-1 0-1,1 0 1,2 2-1,1 0 2,1-1-1,0 0 1,0 0-1,0 0 1,0-1-1,0 1 1,0-2-1,0 1 1,1-1-1,-1 1 1,1-2-1,-1 1 1,1-1 0,3 0-2,28-1 35,-1-2 1,1-1-1,26-7-35,181-50 107,64-34-64,55-13 42,848-238 64,-876 258-149,-56 21 0,-62 24-21,-62 19-64,-61 10 63,-56 11 108,-125 20-163,1 5 1,1 3-1,-36 18 77,105-38-5,-13 5-12,1 1 0,0 1 0,1 1 0,0 2 0,-4 4 17,28-19-10,1 1 0,-1-1 1,1 1-1,0 0 0,-1 0 1,1-1-1,0 1 0,-1 0 1,1 0-1,0 0 0,0 0 1,0 1-1,0-1 0,0 0 1,0 0-1,0 1 0,1-1 1,-1 0-1,0 1 0,1-1 1,-1 1-1,1-1 0,-1 0 1,1 1-1,0-1 0,0 1 1,0 0-1,-1-1 0,1 1 1,1-1-1,-1 1 0,0-1 1,0 1-1,0-1 0,1 1 1,-1-1-1,1 1 0,0-1 1,-1 0-1,1 1 0,0-1 1,-1 0-1,1 1 0,0-1 1,0 0-1,0 0 1,0 0-1,1 0 0,-1 0 1,0 0-1,0 0 0,1 0 1,0 0 9,9 4-24,0 0 1,0-1 0,1-1-1,0 0 1,-1 0 0,1-1 0,0-1-1,1 0 1,-1 0 0,0-1 0,4-1 23,68-4-299,1-4 0,-1-4 1,24-9 298,-89 19-74,-10 1-16,0 1 1,0-1-1,-1 0 1,1-1 0,0 0-1,-1 0 1,0-1-1,8-4 90,-16 7-10,1 0-1,-1 0 1,1 0-1,-1 0 1,0 0 0,1 0-1,-1 0 1,0 0-1,0 0 1,0 0-1,0 0 1,0-1-1,0 1 1,0 0 0,0 0-1,0 0 1,0 0-1,0 0 1,-1 0-1,1 0 1,-1 0-1,1 0 1,0 0-1,-1 0 1,0 0 0,1 1-1,-1-1 1,1 0-1,-1 0 1,0 0-1,0 1 1,1-1-1,-1 0 1,0 1 0,0-1-1,0 0 1,0 1-1,0 0 1,0-1-1,0 1 1,0-1-1,0 1 1,0 0 0,0 0-1,0 0 1,0-1-1,0 1 1,0 0-1,-1 0 11,-11-3-13,-1 0 0,1 1-1,-1 0 1,0 1 0,0 0-1,0 2 1,0-1 0,-6 2 13,-40 7 229,0 2 0,1 3 1,0 2-1,-43 19-229,51-19 43,2 3-1,0 3 1,1 1 0,1 2-1,-11 10-42,53-32 8,0 0-1,0 0 1,1 0-1,-1 1 1,1 0-1,0 0 1,0 0-1,0 0 1,1 1 0,0-1-1,0 1 1,0 0-1,0 0 1,0 0-1,1 0 1,0 0-1,-1 5-7,3-8-3,1 1-1,-1-1 1,1 1-1,-1-1 0,1 0 1,0 1-1,0-1 1,0 0-1,0 1 1,0-1-1,1 0 1,-1 0-1,1 0 0,-1 0 1,1-1-1,0 1 1,0 0-1,0-1 1,0 1-1,0-1 1,0 1-1,0-1 0,0 0 1,0 0-1,1 0 1,-1 0-1,0 0 1,1-1-1,-1 1 1,1-1 3,19 5-113,1 0-1,-1-2 1,0-1 0,1-1 0,-1-1 0,1 0 0,-1-2 0,1-1 0,-1 0 0,14-5 113,25-4-85,-1-2-1,0-3 1,-1-2 0,-1-3-1,9-7 86,-42 16-47,-1-1 0,0-1 0,-1-1 1,-1-1-1,9-10 47,-19 17-47,-10 9 43,1-1-1,0 0 1,-1 0-1,0 0 1,1 0-1,-1 0 1,0-1-1,0 1 1,-1-1-1,1 1 0,0-1 1,-1 0-1,1 1 1,-1-1-1,0 0 1,0 0-1,0 0 1,0-1 4,-2 3 3,1-1 0,-1 1 1,0 0-1,1-1 0,-1 1 1,0 0-1,0-1 0,0 1 1,0 0-1,0 0 0,0 0 1,0 0-1,0 0 0,0 0 1,-1 0-1,1 0 0,0 1 1,0-1-1,-1 0 0,1 1 1,-1-1-1,1 1 0,-1-1 1,1 1-1,-1 0 0,1 0 1,-1-1-1,1 1 0,-1 0 1,1 1-1,-1-1 0,0 0-3,-6 1-6,-1 0 0,1 0 1,-1 1-1,1 0 0,0 0 0,-1 1 0,1 0 0,1 1 0,-1 0 0,0 0 0,1 0 0,0 1 0,0 0 0,0 1 0,1-1 0,0 1 1,0 1-1,-4 5 6,8-11 12,1 0 1,0 1 0,-1-1 0,1 1 0,0-1-1,0 1 1,0 0 0,0 0 0,0-1 0,0 1-1,1 0 1,-1 0 0,1 0 0,-1 0 0,1 0-1,0-1 1,0 1 0,0 0 0,0 0 0,0 0-1,0 0 1,0 0 0,0 0 0,1 0 0,-1 0-1,1 0 1,0 0 0,-1-1 0,1 1 0,0 0-1,0 0 1,0-1 0,0 1 0,0-1 0,1 1-1,-1-1 1,0 1 0,1-1 0,-1 0 0,1 0-1,0 0 1,-1 1 0,1-2 0,0 1 0,1 1-13,6 0 52,0 0-1,-1-1 1,1 0 0,0 0 0,0-1 0,0 0 0,0-1 0,0 0 0,0 0 0,0-1 0,-1 0 0,1-1 0,0 0 0,-1 0 0,0-1 0,0 0 0,0 0 0,0-1-1,-1 0 1,0 0 0,0-1 0,0 0 0,1-2-52,9-9 0,0 0 0,-2-2 0,0 0 0,-1 0 0,-1-1 0,-1-1 0,1-3 0,70-142 0,-1-16 0,-55 119 0,133-282-256,-160 343-2,-7 18 276,3-8-34,-32 69 86,4 2-1,4 1 0,3 1 1,1 9-70,20-67 62,0 1 0,2 0 0,1 1 0,0-1 0,2 0 0,1 0 0,1 0 0,1 0 0,1 0 0,1-1 0,1 1 0,1-2 0,1 1 0,0-1 0,2 0 1,1-1-1,1-1 0,1 0 0,0 0 0,1-2 0,2 1 0,6 5-62,-4-15 299,-56-28-15,31 17-287,1-1 1,-1 1-1,1-1 1,-1 0-1,1 0 0,0-1 1,0 1-1,1-1 1,-1 0-1,1 0 1,-1-2 2,1-1-24,5 20 26,-1 73-23,2-82 19,0-1 0,0 1 1,0-1-1,0 1 0,1-1 0,-1 0 0,1 0 1,0 0-1,-1 0 0,1-1 0,1 1 1,-1-1-1,0 0 0,1 0 0,-1 0 0,1 0 1,-1 0-1,1-1 0,0 0 0,0 0 1,0 0-1,0 0 0,0 0 0,0-1 0,0 0 1,0 0-1,0 0 0,0 0 0,0 0 1,0-1-1,0 0 0,0 0 0,-1 0 0,1 0 1,0-1-1,3-1 2,10-4-33,1-1 1,-1 0-1,-1-2 0,0 0 1,0-1-1,-1 0 0,0-1 1,-1-1-1,0 0 1,-1-1-1,0-1 0,-2 0 1,0 0-1,0-1 0,-1 0 1,-1-1-1,3-11 33,9-32 235,-21 59-251,0 0 1,-1 1 0,1-1-1,0 0 1,0 1-1,-1-1 1,1 0-1,0 1 1,-1-1 0,1 0-1,0 1 1,-1-1-1,1 1 1,-1-1-1,1 1 1,-1-1 0,1 1-1,-1-1 1,0 1-1,1-1 1,-1 1 0,0 0-1,1-1 1,-1 1-1,0 0 1,1 0-1,-1 0 1,0-1 0,1 1-1,-1 0 1,0 0-1,0 0 1,1 0-1,-1 0 1,0 0 0,1 0-1,-1 0 1,0 1-1,0-1 1,1 0-1,-1 0 1,0 1 0,1-1-1,-1 0 1,0 1-1,1-1 1,-1 0-1,1 1 1,-1-1 0,1 1-1,-1-1 1,1 1-1,-1-1 1,1 1-1,-1 0 1,1-1 0,-1 1-1,1 0 1,0-1-1,0 1 1,-1 0 0,1-1-1,0 1 1,0 0-1,0 0 16,-3 3-6,0-1 0,1 1 0,0 0 0,0 1 0,0-1 0,1 0 0,-1 0 0,1 1 0,0-1 0,0 1 0,1-1 0,-1 1 0,1-1 0,0 1 0,0-1 0,0 1 0,1-1 0,0 1 0,0-1 0,0 2 6,36 84 78,31 20-292,-64-102 209,-1 1 0,0 0-1,0 0 1,0 0 0,-1 0-1,-1 0 1,1 0 0,-1 1 5,-1-9 2,3 13 663,11-25-372,76-87-315,-75 79-266,2 1 0,0 0 0,0 1 0,2 2 0,0-1 0,17-9 288,-34 24 44,0 0 0,0 0 0,0 0 0,0 0-1,1 0 1,-1 0 0,0 1 0,0-1 0,0 1-1,1 0 1,-1-1 0,0 1 0,0 0 0,1 0 0,-1 1-1,0-1 1,0 0 0,1 1 0,-1-1 0,0 1-1,0 0 1,0 0 0,0 0 0,0 0 0,0 0 0,0 0-1,0 0 1,0 1 0,-1-1 0,1 1 0,0-1-1,-1 1 1,1 0 0,-1 0 0,0-1 0,1 1 0,-1 1-44,5 6 21,-1-1 0,0 1 0,-1 0 1,0 0-1,0 1 0,-1-1 1,0 1-1,0 2-21,8 24-42,-11-35 47,0 0 1,0-1 0,0 1 0,0 0 0,0 0 0,0 0 0,1 0-1,-1 0 1,0 0 0,1 0 0,-1-1 0,0 1 0,1 0 0,-1 0-1,1 0 1,-1-1 0,1 1 0,-1 0 0,1-1 0,0 1 0,-1 0-1,1-1 1,0 1 0,0-1 0,0 1 0,-1-1 0,1 0 0,0 1-1,0-1 1,0 0 0,0 1 0,-1-1 0,1 0 0,0 0-1,0 0 1,0 0 0,0 0 0,0 0 0,0 0 0,0 0 0,0 0-1,0 0 1,-1 0 0,1-1 0,0 1 0,0 0 0,0-1 0,0 1-1,-1-1 1,1 1 0,0-1-6,8-8 4,-1 0-1,0 0 1,-1-1 0,0 0-1,-1-1 1,0 1-1,0-3-3,32-49 39,-38 61-47,1 1-1,0-1 1,-1 0-1,1 1 1,-1-1-1,1 0 1,0 1 0,0-1-1,-1 1 1,1-1-1,0 1 1,0-1-1,0 1 1,-1 0-1,1-1 1,0 1-1,0 0 1,0 0-1,0-1 1,0 1 0,0 0-1,0 0 1,-1 0-1,1 0 1,0 0-1,0 1 1,0-1-1,0 0 1,0 0-1,0 0 1,0 1 0,-1-1-1,1 1 1,0-1-1,0 0 1,0 1-1,-1-1 1,1 1-1,0 0 1,-1-1-1,1 1 1,0 0-1,-1-1 1,1 1 0,-1 0-1,1 0 1,-1-1-1,1 1 1,-1 0-1,0 0 1,1 0-1,-1 0 1,0-1-1,0 1 1,0 0 0,1 0-1,-1 0 1,0 0 8,16 65-10,-16-61-10,1 1 0,-1-1 1,1 1-1,0-1 0,0 1 1,0-1-1,1 0 0,0 0 1,0 0-1,0 0 0,1 0 0,0 0 1,0 0-1,0-1 0,0 1 1,1-1-1,0 0 0,-1 0 1,6 3 19,-5-6 5,1 1 0,0-1 0,-1 0 0,1-1 0,0 1 0,0-1 0,-1 0 0,1 0 0,0 0 0,0-1 0,0 0 1,-1 0-1,1 0 0,0 0 0,-1-1 0,1 0 0,-1 1 0,0-2 0,0 1 0,1 0 0,-1-1-5,11-8 42,0 0-1,-1 0 1,0-1-1,-1-1 1,0 0-1,-1-1 0,0 0 1,-2-1-1,3-3-41,18-24 33,-30 40-37,-1 1 3,1 0 1,-1 0-1,0 0 1,1-1 0,-1 1-1,1 0 1,0 0 0,-1 0-1,1 0 1,0 0 0,0 0-1,-1 0 1,1 0-1,0 0 1,0 0 0,0 1-1,0-1 1,0 0 0,0 0-1,0 1 1,0-1-1,1 1 1,-1-1 0,0 1-1,0 0 1,0-1 0,1 1-1,-1 0 1,0 0 0,0 0-1,1 0 1,-1 0-1,0 0 1,0 0 0,1 0-1,-1 0 1,0 1 0,0-1-1,0 0 1,1 1-1,-1-1 1,0 1 0,0 0-1,0-1 1,0 1 0,0 0-1,1 0 1,33 80-290,-33-71 265,1 0 1,1 1-1,0-2 0,0 1 1,1 0-1,0-1 1,1 0-1,0 0 0,0 0 25,-3-6 12,1 0 0,0 0 0,-1 0 0,1 0 0,0-1 0,0 0 0,0 1 0,0-1 0,1-1 0,-1 1 0,1-1 0,-1 1 0,1-1 0,-1-1 0,1 1 0,0-1 0,-1 1 0,1-1 0,0-1 0,-1 1 0,1-1 0,0 1 0,-1-1 0,1-1 0,-1 1 0,0-1 0,1 1 0,-1-1 0,0-1 0,0 1 0,0 0 0,1-2-12,28-17-35,-1-1-1,-1-2 1,-1-1-1,-1-2 1,13-16 35,-7 9-79,109-102-625,-137 129 639,-6 6 41,0-1 1,-1 1-1,1 0 1,0-1-1,0 1 1,0 0-1,0 0 1,0 0-1,1 0 1,-1 0-1,0 0 0,0 0 1,1 0-1,-1 0 1,1 1-1,-1-1 1,0 1-1,1-1 1,-1 1-1,1-1 1,-1 1-1,1 0 0,-1 0 1,1 0-1,0 0 1,-1 0-1,1 0 1,-1 0-1,1 0 1,-1 0-1,1 1 1,-1-1-1,1 1 0,-1-1 1,1 1-1,-1 0 1,0-1-1,1 2 24,42 45 0,-30-37 15,1-1-1,0 0 0,0-1 0,1 0 0,0-2 1,0 0-1,0 0 0,1-2 0,12 2-14,2 0 281,0-1-1,1-2 0,-1-1 1,0-1-1,1-2 1,-1-1-1,15-4-280,-41 6 57,-1-1 0,0 1 0,1-1-1,-1 0 1,0 0 0,0-1 0,0 1 0,0-1 0,0 0 0,0 0 0,0 0 0,-1 0-1,1-1 1,-1 0 0,3-1-57,-5 2 19,-1 1 0,1-1-1,-1 1 1,1-1 0,-1 1 0,0-1-1,1 1 1,-1-1 0,0 1 0,0-1-1,0 1 1,0-1 0,0 1-1,-1-1 1,1 0 0,0 1 0,-1-1-1,1 1 1,-1 0 0,1-1 0,-1 1-1,0-1 1,0 1 0,0 0-1,1-1 1,-1 1 0,0 0 0,-1 0-1,1 0 1,0 0 0,0 0 0,0 0-1,-1 0 1,1 0 0,0 1 0,-1-1-1,1 0 1,-1 1 0,1-1-1,-1 1 1,1-1-19,-68-28 384,-70 1-85,-71 6-321,-80 19 1,-93 21 21,-152 43 0,-126 40 0,-48 40 85,-2 24 363,178-18 86,165-20-300,161-43-42,200-80-186,-1-1-1,1 2 0,-1-1 1,1 1-1,1 0 0,-1 0 1,1 1-1,-6 6-5,12-12 0,-1 0 0,0 0 0,0 1 0,1-1 0,-1 1 0,1-1 0,-1 0 0,0 1 0,1-1 0,-1 1 0,1-1 0,-1 1 0,1-1 0,-1 1 0,1 0 0,-1-1 0,1 1 0,0 0 0,-1-1 0,1 1 0,0 0 0,0-1 0,-1 1 0,1 0 0,0 0 0,0-1 0,0 1 0,0 0 0,0 0 0,0-1 0,0 1 0,0 0 0,0 0 0,0-1 0,0 1 0,1 0 0,-1-1 0,0 1 0,1 0 0,-1 0 0,0-1 0,1 1 0,-1-1 0,1 1 0,-1 0 0,1-1 0,-1 1 0,1-1 0,-1 1 0,1 0 0,49 0 0,67-17 0,71-23 0,101-19 0,102-18 0,120-5 0,109-3 0,72 10-43,43 9-149,-65 24-256,-75 24-1173,-129 17-277,-123 11 106,-86-3-2219,-16-4-9279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B5CEA5-47D0-403C-9268-708CAD353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MOM[1]</Template>
  <TotalTime>4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Template</vt:lpstr>
    </vt:vector>
  </TitlesOfParts>
  <Company>None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Template</dc:title>
  <dc:creator>Liz Roy</dc:creator>
  <cp:lastModifiedBy>Hope Sneddon</cp:lastModifiedBy>
  <cp:revision>3</cp:revision>
  <cp:lastPrinted>2000-04-27T07:15:00Z</cp:lastPrinted>
  <dcterms:created xsi:type="dcterms:W3CDTF">2019-08-08T01:47:00Z</dcterms:created>
  <dcterms:modified xsi:type="dcterms:W3CDTF">2019-08-08T01:51:00Z</dcterms:modified>
</cp:coreProperties>
</file>