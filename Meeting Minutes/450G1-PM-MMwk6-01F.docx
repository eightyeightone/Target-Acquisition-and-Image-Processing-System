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1B1CEDB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1B1CEDBF">
        <w:trPr>
          <w:cantSplit/>
        </w:trPr>
        <w:tc>
          <w:tcPr>
            <w:tcW w:w="1844" w:type="dxa"/>
          </w:tcPr>
          <w:p w14:paraId="2E249C13" w14:textId="099FABD0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C4703D">
              <w:rPr>
                <w:rFonts w:asciiTheme="minorHAnsi" w:hAnsiTheme="minorHAnsi" w:cstheme="minorBidi"/>
                <w:lang w:val="en-AU"/>
              </w:rPr>
              <w:t>Da Vinci</w:t>
            </w:r>
            <w:bookmarkStart w:id="0" w:name="_GoBack"/>
            <w:bookmarkEnd w:id="0"/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086FDD01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3045B0">
              <w:rPr>
                <w:rFonts w:asciiTheme="minorHAnsi" w:hAnsiTheme="minorHAnsi" w:cstheme="minorBidi"/>
                <w:lang w:val="en-AU"/>
              </w:rPr>
              <w:t>2</w:t>
            </w:r>
            <w:r w:rsidR="00C4703D">
              <w:rPr>
                <w:rFonts w:asciiTheme="minorHAnsi" w:hAnsiTheme="minorHAnsi" w:cstheme="minorBidi"/>
                <w:lang w:val="en-AU"/>
              </w:rPr>
              <w:t>6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9248B0">
              <w:rPr>
                <w:rFonts w:asciiTheme="minorHAnsi" w:hAnsiTheme="minorHAnsi" w:cstheme="minorBidi"/>
                <w:lang w:val="en-AU"/>
              </w:rPr>
              <w:t>8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43D89A18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C4703D">
              <w:rPr>
                <w:rFonts w:asciiTheme="minorHAnsi" w:hAnsiTheme="minorHAnsi" w:cstheme="minorBidi"/>
                <w:lang w:val="en-AU"/>
              </w:rPr>
              <w:t>3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3045B0">
              <w:rPr>
                <w:rFonts w:asciiTheme="minorHAnsi" w:hAnsiTheme="minorHAnsi" w:cstheme="minorBidi"/>
                <w:lang w:val="en-AU"/>
              </w:rPr>
              <w:t>00</w:t>
            </w:r>
            <w:r w:rsidR="00C4703D">
              <w:rPr>
                <w:rFonts w:asciiTheme="minorHAnsi" w:hAnsiTheme="minorHAnsi" w:cstheme="minorBidi"/>
                <w:lang w:val="en-AU"/>
              </w:rPr>
              <w:t>p</w:t>
            </w:r>
            <w:r w:rsidR="003045B0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="00CC5A49" w:rsidRPr="005A260F" w14:paraId="3F845069" w14:textId="77777777" w:rsidTr="1B1CEDB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1B1CEDB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2AA57E9E" w14:textId="77777777" w:rsidR="00C33D57" w:rsidRDefault="00C4703D" w:rsidP="00C33D57">
            <w:pPr>
              <w:pStyle w:val="ListParagraph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Discuss what needs to be done for Friday submission</w:t>
            </w:r>
          </w:p>
          <w:p w14:paraId="08C54F1D" w14:textId="042DF6B1" w:rsidR="00C4703D" w:rsidRPr="00123FA9" w:rsidRDefault="00C4703D" w:rsidP="00C33D57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Troubleshoot NAV issues</w:t>
            </w:r>
          </w:p>
        </w:tc>
      </w:tr>
      <w:tr w:rsidR="00CC5A49" w:rsidRPr="005A260F" w14:paraId="607FDE4E" w14:textId="77777777" w:rsidTr="1B1CEDB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1B1CEDB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1B1CEDB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1B1CEDB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1B1CEDB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1B1CEDB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1B1CEDB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6FB13D34" w14:textId="22EE9F8F" w:rsidR="1B1CEDBF" w:rsidRPr="00C4703D" w:rsidRDefault="00C4703D" w:rsidP="1B1CEDB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Friday submission tasks below</w:t>
            </w:r>
          </w:p>
          <w:p w14:paraId="376BFA4E" w14:textId="5B840C10" w:rsidR="00C4703D" w:rsidRDefault="00C4703D" w:rsidP="1B1CEDB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NAV – PID tune and test motors and flash flight controller with new firmware. If no luck, look at replacing flight controller</w:t>
            </w:r>
          </w:p>
          <w:p w14:paraId="485321D8" w14:textId="71F4EF0A" w:rsidR="002651D3" w:rsidRPr="005A260F" w:rsidRDefault="002651D3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77291CB" w14:textId="77777777" w:rsidTr="1B1CEDB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1B1CEDB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1B1CEDB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1B1CEDB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13C3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1B1CEDB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F47B3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1B1CEDB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05458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1B1CEDB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54DD9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1B1CEDB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lastRenderedPageBreak/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8622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1B1CEDB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322FE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1B1CEDB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860D3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703F836E" w:rsidR="00123FA9" w:rsidRDefault="00C4703D" w:rsidP="4B5EFA7F">
            <w:pPr>
              <w:rPr>
                <w:rFonts w:asciiTheme="minorHAnsi" w:hAnsiTheme="minorHAnsi" w:cstheme="minorBidi"/>
                <w:lang w:val="en-AU"/>
              </w:rPr>
            </w:pPr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Payload document (revised design and code if </w:t>
            </w:r>
            <w:proofErr w:type="gram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possible)(</w:t>
            </w:r>
            <w:proofErr w:type="gram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Wed </w:t>
            </w:r>
            <w:proofErr w:type="spell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arvo</w:t>
            </w:r>
            <w:proofErr w:type="spell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25099961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</w:tcPr>
          <w:p w14:paraId="7FBCB123" w14:textId="76D20B1E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  <w:r w:rsidR="00C4703D">
              <w:rPr>
                <w:rFonts w:asciiTheme="minorHAnsi" w:hAnsiTheme="minorHAnsi" w:cstheme="minorHAnsi"/>
                <w:lang w:val="en-AU"/>
              </w:rPr>
              <w:t>6</w:t>
            </w:r>
            <w:r w:rsidR="002B0707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123FA9" w:rsidRPr="005A260F" w14:paraId="7C94E60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32B86067" w:rsidR="00123FA9" w:rsidRDefault="00C4703D" w:rsidP="4B5EFA7F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image processing final design document (design section outlining method and model training and what it sends/ how it talks to nav) (</w:t>
            </w:r>
            <w:proofErr w:type="spell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thursday</w:t>
            </w:r>
            <w:proofErr w:type="spell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morning)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5848FD5C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</w:tcPr>
          <w:p w14:paraId="2C6367E1" w14:textId="174D4B70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  <w:r w:rsidR="00C4703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123FA9" w:rsidRPr="005A260F" w14:paraId="4298EAE6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7D75EDD9" w:rsidR="00123FA9" w:rsidRDefault="00C4703D" w:rsidP="005A537F">
            <w:pPr>
              <w:rPr>
                <w:rFonts w:asciiTheme="minorHAnsi" w:hAnsiTheme="minorHAnsi" w:cstheme="minorHAnsi"/>
                <w:lang w:val="en-AU"/>
              </w:rPr>
            </w:pPr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put node listener publisher for image identification into NAV doc and launch code in appendix (</w:t>
            </w:r>
            <w:proofErr w:type="spell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thursday</w:t>
            </w:r>
            <w:proofErr w:type="spell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morning)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72632DDC" w:rsidR="00123FA9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</w:tcPr>
          <w:p w14:paraId="1379CC22" w14:textId="2A4ADD60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  <w:r w:rsidR="00C4703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123FA9" w:rsidRPr="005A260F" w14:paraId="39E6A725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550B207B" w:rsidR="00123FA9" w:rsidRDefault="00C4703D" w:rsidP="00011796">
            <w:pPr>
              <w:rPr>
                <w:rFonts w:asciiTheme="minorHAnsi" w:hAnsiTheme="minorHAnsi" w:cstheme="minorHAnsi"/>
                <w:lang w:val="en-AU"/>
              </w:rPr>
            </w:pPr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 waypoints to TR07, IMP flight plan alteration process and risk management section (</w:t>
            </w:r>
            <w:proofErr w:type="spell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thursday</w:t>
            </w:r>
            <w:proofErr w:type="spell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morning</w:t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604FA987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</w:tcPr>
          <w:p w14:paraId="1030C448" w14:textId="57F77C6A" w:rsidR="00123FA9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  <w:r w:rsidR="00C4703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011796" w:rsidRPr="005A260F" w14:paraId="6435CFBA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4F312C42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5F513C9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</w:t>
            </w:r>
          </w:p>
        </w:tc>
        <w:tc>
          <w:tcPr>
            <w:tcW w:w="709" w:type="dxa"/>
          </w:tcPr>
          <w:p w14:paraId="2F1C1A9D" w14:textId="07AD2936" w:rsidR="00011796" w:rsidRPr="005A260F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  <w:r w:rsidR="00C4703D">
              <w:rPr>
                <w:rFonts w:asciiTheme="minorHAnsi" w:hAnsiTheme="minorHAnsi" w:cstheme="minorHAnsi"/>
                <w:lang w:val="en-AU"/>
              </w:rPr>
              <w:t>6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3045B0" w:rsidRPr="005A260F" w14:paraId="4F048FB4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53D85B11" w14:textId="1B7B7EA6" w:rsidR="003045B0" w:rsidRDefault="00C4703D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TR07 with additional propulsion testing and firmware flashing, put in PID tuning changes into TR07 (</w:t>
            </w:r>
            <w:proofErr w:type="spell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thursday</w:t>
            </w:r>
            <w:proofErr w:type="spell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morning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</w:t>
            </w:r>
          </w:p>
        </w:tc>
        <w:tc>
          <w:tcPr>
            <w:tcW w:w="567" w:type="dxa"/>
            <w:gridSpan w:val="2"/>
          </w:tcPr>
          <w:p w14:paraId="2E2A90BD" w14:textId="77777777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1FF7C47" w14:textId="26601472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</w:t>
            </w:r>
          </w:p>
        </w:tc>
        <w:tc>
          <w:tcPr>
            <w:tcW w:w="709" w:type="dxa"/>
          </w:tcPr>
          <w:p w14:paraId="314F6C90" w14:textId="7B9BAA2A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  <w:r w:rsidR="00C4703D">
              <w:rPr>
                <w:rFonts w:asciiTheme="minorHAnsi" w:hAnsiTheme="minorHAnsi" w:cstheme="minorHAnsi"/>
                <w:lang w:val="en-AU"/>
              </w:rPr>
              <w:t>6</w:t>
            </w:r>
            <w:r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="00C4703D" w:rsidRPr="005A260F" w14:paraId="399EC86B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38F8AC06" w14:textId="0704F7B8" w:rsidR="00C4703D" w:rsidRPr="00C4703D" w:rsidRDefault="00C4703D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 UAV finished model with all components (</w:t>
            </w:r>
            <w:proofErr w:type="spellStart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thursday</w:t>
            </w:r>
            <w:proofErr w:type="spellEnd"/>
            <w:r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morning)</w:t>
            </w:r>
          </w:p>
        </w:tc>
        <w:tc>
          <w:tcPr>
            <w:tcW w:w="567" w:type="dxa"/>
            <w:gridSpan w:val="2"/>
          </w:tcPr>
          <w:p w14:paraId="36EC3F3E" w14:textId="77777777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2042F7EE" w14:textId="5B9854E0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</w:tcPr>
          <w:p w14:paraId="442E2719" w14:textId="02D52288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26/8</w:t>
            </w:r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56C79" w14:textId="77777777" w:rsidR="00606188" w:rsidRDefault="00606188">
      <w:r>
        <w:separator/>
      </w:r>
    </w:p>
  </w:endnote>
  <w:endnote w:type="continuationSeparator" w:id="0">
    <w:p w14:paraId="0923DE75" w14:textId="77777777" w:rsidR="00606188" w:rsidRDefault="0060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9E22D" w14:textId="77777777" w:rsidR="00606188" w:rsidRDefault="00606188">
      <w:r>
        <w:separator/>
      </w:r>
    </w:p>
  </w:footnote>
  <w:footnote w:type="continuationSeparator" w:id="0">
    <w:p w14:paraId="37310473" w14:textId="77777777" w:rsidR="00606188" w:rsidRDefault="0060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1DD1"/>
    <w:rsid w:val="001720ED"/>
    <w:rsid w:val="001B314C"/>
    <w:rsid w:val="00201C72"/>
    <w:rsid w:val="00220FFA"/>
    <w:rsid w:val="002317FC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06188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479A1"/>
    <w:rsid w:val="0077398E"/>
    <w:rsid w:val="007A616B"/>
    <w:rsid w:val="007B44F1"/>
    <w:rsid w:val="007E623F"/>
    <w:rsid w:val="007E7959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03D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1465B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28FC9-C642-437E-A1AD-72DC205F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3</cp:revision>
  <cp:lastPrinted>2000-04-27T07:15:00Z</cp:lastPrinted>
  <dcterms:created xsi:type="dcterms:W3CDTF">2019-08-27T02:43:00Z</dcterms:created>
  <dcterms:modified xsi:type="dcterms:W3CDTF">2019-08-27T02:47:00Z</dcterms:modified>
</cp:coreProperties>
</file>