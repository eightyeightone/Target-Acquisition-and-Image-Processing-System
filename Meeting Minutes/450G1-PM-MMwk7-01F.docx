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="00CC5A49" w:rsidRPr="005A260F" w14:paraId="3425EDE8" w14:textId="77777777" w:rsidTr="1B1CEDBF">
        <w:trPr>
          <w:cantSplit/>
        </w:trPr>
        <w:tc>
          <w:tcPr>
            <w:tcW w:w="9372" w:type="dxa"/>
            <w:gridSpan w:val="12"/>
          </w:tcPr>
          <w:p w14:paraId="35CD1C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14:paraId="5C8C4776" w14:textId="61B76F69" w:rsidR="00CC5A49" w:rsidRPr="005A260F" w:rsidRDefault="00CC5A49" w:rsidP="00393186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14:paraId="0C9E67A4" w14:textId="77777777" w:rsidR="00CC5A49" w:rsidRPr="005A260F" w:rsidRDefault="00CC5A49" w:rsidP="00286733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33FAB607" w14:textId="77777777" w:rsidR="00CC5A49" w:rsidRPr="005A260F" w:rsidRDefault="00CC5A49" w:rsidP="00286733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="00CC5A49" w:rsidRPr="005A260F" w14:paraId="49B1E77A" w14:textId="77777777" w:rsidTr="1B1CEDBF">
        <w:trPr>
          <w:cantSplit/>
        </w:trPr>
        <w:tc>
          <w:tcPr>
            <w:tcW w:w="1844" w:type="dxa"/>
          </w:tcPr>
          <w:p w14:paraId="2E249C13" w14:textId="2F3A97DD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Place: </w:t>
            </w:r>
            <w:r w:rsidR="00237E9F">
              <w:rPr>
                <w:rFonts w:asciiTheme="minorHAnsi" w:hAnsiTheme="minorHAnsi" w:cstheme="minorBidi"/>
                <w:lang w:val="en-AU"/>
              </w:rPr>
              <w:t>S5</w:t>
            </w:r>
            <w:bookmarkStart w:id="0" w:name="_GoBack"/>
            <w:bookmarkEnd w:id="0"/>
          </w:p>
        </w:tc>
        <w:tc>
          <w:tcPr>
            <w:tcW w:w="4536" w:type="dxa"/>
            <w:gridSpan w:val="6"/>
          </w:tcPr>
          <w:p w14:paraId="4D84409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14:paraId="65AFE4AF" w14:textId="50DB535F" w:rsidR="00CC5A49" w:rsidRPr="005A260F" w:rsidRDefault="002972D9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</w:tcPr>
          <w:p w14:paraId="27E4EE02" w14:textId="3114626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7F028F">
              <w:rPr>
                <w:rFonts w:asciiTheme="minorHAnsi" w:hAnsiTheme="minorHAnsi" w:cstheme="minorBidi"/>
                <w:lang w:val="en-AU"/>
              </w:rPr>
              <w:t>05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7F028F">
              <w:rPr>
                <w:rFonts w:asciiTheme="minorHAnsi" w:hAnsiTheme="minorHAnsi" w:cstheme="minorBidi"/>
                <w:lang w:val="en-AU"/>
              </w:rPr>
              <w:t>9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14:paraId="148B93CD" w14:textId="2B2667D1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7F028F">
              <w:rPr>
                <w:rFonts w:asciiTheme="minorHAnsi" w:hAnsiTheme="minorHAnsi" w:cstheme="minorBidi"/>
                <w:lang w:val="en-AU"/>
              </w:rPr>
              <w:t>12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3045B0">
              <w:rPr>
                <w:rFonts w:asciiTheme="minorHAnsi" w:hAnsiTheme="minorHAnsi" w:cstheme="minorBidi"/>
                <w:lang w:val="en-AU"/>
              </w:rPr>
              <w:t>00</w:t>
            </w:r>
            <w:r w:rsidR="00C4703D">
              <w:rPr>
                <w:rFonts w:asciiTheme="minorHAnsi" w:hAnsiTheme="minorHAnsi" w:cstheme="minorBidi"/>
                <w:lang w:val="en-AU"/>
              </w:rPr>
              <w:t>p</w:t>
            </w:r>
            <w:r w:rsidR="003045B0">
              <w:rPr>
                <w:rFonts w:asciiTheme="minorHAnsi" w:hAnsiTheme="minorHAnsi" w:cstheme="minorBidi"/>
                <w:lang w:val="en-AU"/>
              </w:rPr>
              <w:t>m</w:t>
            </w:r>
          </w:p>
        </w:tc>
      </w:tr>
      <w:tr w:rsidR="00CC5A49" w:rsidRPr="005A260F" w14:paraId="3F845069" w14:textId="77777777" w:rsidTr="1B1CEDBF">
        <w:trPr>
          <w:cantSplit/>
        </w:trPr>
        <w:tc>
          <w:tcPr>
            <w:tcW w:w="6380" w:type="dxa"/>
            <w:gridSpan w:val="7"/>
          </w:tcPr>
          <w:p w14:paraId="490A2283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14:paraId="24DAEAB6" w14:textId="7B14EF70" w:rsidR="00CC5A49" w:rsidRPr="005A260F" w:rsidRDefault="00483CC0" w:rsidP="00483CC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</w:tcPr>
          <w:p w14:paraId="7D6B09E7" w14:textId="77777777" w:rsidR="00CC5A49" w:rsidRDefault="00CC5A49" w:rsidP="00286733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14:paraId="0E67CF3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="00CC5A49" w:rsidRPr="005A260F" w14:paraId="1478BFD7" w14:textId="77777777" w:rsidTr="1B1CEDBF">
        <w:trPr>
          <w:cantSplit/>
          <w:trHeight w:val="889"/>
        </w:trPr>
        <w:tc>
          <w:tcPr>
            <w:tcW w:w="9372" w:type="dxa"/>
            <w:gridSpan w:val="12"/>
          </w:tcPr>
          <w:p w14:paraId="45D4450D" w14:textId="1EFAF09E" w:rsidR="00CC5A49" w:rsidRPr="00CC5A49" w:rsidRDefault="0134F8C3" w:rsidP="00CC5A49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14:paraId="08C54F1D" w14:textId="042DF6B1" w:rsidR="00C4703D" w:rsidRPr="00123FA9" w:rsidRDefault="00C4703D" w:rsidP="00C33D57">
            <w:pPr>
              <w:pStyle w:val="ListParagraph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Troubleshoot NAV issues</w:t>
            </w:r>
          </w:p>
        </w:tc>
      </w:tr>
      <w:tr w:rsidR="00CC5A49" w:rsidRPr="005A260F" w14:paraId="607FDE4E" w14:textId="77777777" w:rsidTr="1B1CEDBF">
        <w:trPr>
          <w:cantSplit/>
          <w:trHeight w:val="327"/>
        </w:trPr>
        <w:tc>
          <w:tcPr>
            <w:tcW w:w="9372" w:type="dxa"/>
            <w:gridSpan w:val="12"/>
          </w:tcPr>
          <w:p w14:paraId="1D765AA3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="00CC5A49" w:rsidRPr="005A260F" w14:paraId="6313FAA9" w14:textId="77777777" w:rsidTr="1B1CEDBF">
        <w:tc>
          <w:tcPr>
            <w:tcW w:w="1844" w:type="dxa"/>
          </w:tcPr>
          <w:p w14:paraId="24802DE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</w:tcPr>
          <w:p w14:paraId="646EC3E6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</w:tcPr>
          <w:p w14:paraId="085E307D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</w:tcPr>
          <w:p w14:paraId="2076EE66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0DA4815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14:paraId="7B03C37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5A6EC801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</w:tcPr>
          <w:p w14:paraId="66FBC07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="00CC5A49" w:rsidRPr="005A260F" w14:paraId="3A49201A" w14:textId="77777777" w:rsidTr="1B1CEDBF">
        <w:tc>
          <w:tcPr>
            <w:tcW w:w="1844" w:type="dxa"/>
          </w:tcPr>
          <w:p w14:paraId="10840648" w14:textId="67F0E6C4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</w:tcPr>
          <w:p w14:paraId="33F1A650" w14:textId="64958339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588620B4" w14:textId="464FEB78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CA18AD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4C57E75E" w14:textId="289BC1F2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</w:tcPr>
          <w:p w14:paraId="6353E0C1" w14:textId="2DB2F38B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23E243A0" w14:textId="35660C3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5E900914" w14:textId="77777777" w:rsidTr="1B1CEDBF">
        <w:tc>
          <w:tcPr>
            <w:tcW w:w="1844" w:type="dxa"/>
          </w:tcPr>
          <w:p w14:paraId="22614A28" w14:textId="02E06B76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</w:tcPr>
          <w:p w14:paraId="0966A9AA" w14:textId="6DB808C5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42879D06" w14:textId="76D530DA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79FC6D8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779C3A3C" w14:textId="3280D478" w:rsidR="00CC5A49" w:rsidRDefault="009E2060" w:rsidP="0134F8C3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</w:tcPr>
          <w:p w14:paraId="3F7313F9" w14:textId="35063BB0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3CD1FAD1" w14:textId="052F3E27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3F3EE891" w14:textId="77777777" w:rsidTr="1B1CEDBF">
        <w:tc>
          <w:tcPr>
            <w:tcW w:w="1844" w:type="dxa"/>
          </w:tcPr>
          <w:p w14:paraId="56B92658" w14:textId="486BFCD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</w:tcPr>
          <w:p w14:paraId="1800F542" w14:textId="18A7EF42" w:rsidR="00CC5A49" w:rsidRPr="005A260F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77CD9F0B" w14:textId="1A76288D" w:rsidR="00CC5A49" w:rsidRPr="005A260F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265B606F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A8F4A7C" w14:textId="1DF27CF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</w:tcPr>
          <w:p w14:paraId="06292774" w14:textId="52BBBF07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</w:tcPr>
          <w:p w14:paraId="73DB4DA7" w14:textId="4BD80346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="00CC5A49" w:rsidRPr="005A260F" w14:paraId="4A06325C" w14:textId="77777777" w:rsidTr="1B1CEDBF">
        <w:tc>
          <w:tcPr>
            <w:tcW w:w="1844" w:type="dxa"/>
          </w:tcPr>
          <w:p w14:paraId="6B6CE7E7" w14:textId="7A1DC1A9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</w:tcPr>
          <w:p w14:paraId="4C0971F8" w14:textId="41304355" w:rsidR="00CC5A49" w:rsidRDefault="0134F8C3" w:rsidP="0134F8C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</w:tcPr>
          <w:p w14:paraId="2166040C" w14:textId="16C94B4F" w:rsidR="00CC5A49" w:rsidRDefault="00CC5A49" w:rsidP="0134F8C3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</w:tcPr>
          <w:p w14:paraId="61B608BD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</w:tcPr>
          <w:p w14:paraId="1F7A2656" w14:textId="3AE083A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</w:tcPr>
          <w:p w14:paraId="2C1D6565" w14:textId="52277123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</w:tcPr>
          <w:p w14:paraId="7EC79759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38464305" w14:textId="77777777" w:rsidTr="1B1CEDBF">
        <w:trPr>
          <w:cantSplit/>
        </w:trPr>
        <w:tc>
          <w:tcPr>
            <w:tcW w:w="9372" w:type="dxa"/>
            <w:gridSpan w:val="12"/>
          </w:tcPr>
          <w:p w14:paraId="0B38E99E" w14:textId="7F274ED2" w:rsidR="00B90761" w:rsidRDefault="00CC5A49" w:rsidP="00B90761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14:paraId="2E9A0050" w14:textId="77777777" w:rsidR="00D9423F" w:rsidRDefault="00D9423F" w:rsidP="0035474C">
            <w:pPr>
              <w:rPr>
                <w:rFonts w:asciiTheme="minorHAnsi" w:hAnsiTheme="minorHAnsi" w:cstheme="minorHAnsi"/>
                <w:lang w:val="en-AU"/>
              </w:rPr>
            </w:pPr>
          </w:p>
          <w:p w14:paraId="5C325164" w14:textId="65A472D4" w:rsidR="002651D3" w:rsidRDefault="00C4703D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NAV – PID tune</w:t>
            </w:r>
            <w:r w:rsidR="007F028F">
              <w:rPr>
                <w:rFonts w:asciiTheme="minorHAnsi" w:hAnsiTheme="minorHAnsi" w:cstheme="minorBidi"/>
                <w:lang w:val="en-AU"/>
              </w:rPr>
              <w:t xml:space="preserve">d new </w:t>
            </w:r>
            <w:r>
              <w:rPr>
                <w:rFonts w:asciiTheme="minorHAnsi" w:hAnsiTheme="minorHAnsi" w:cstheme="minorBidi"/>
                <w:lang w:val="en-AU"/>
              </w:rPr>
              <w:t>flight controller</w:t>
            </w:r>
            <w:r w:rsidR="007F028F">
              <w:rPr>
                <w:rFonts w:asciiTheme="minorHAnsi" w:hAnsiTheme="minorHAnsi" w:cstheme="minorBidi"/>
                <w:lang w:val="en-AU"/>
              </w:rPr>
              <w:t xml:space="preserve">, flight is </w:t>
            </w:r>
            <w:proofErr w:type="gramStart"/>
            <w:r w:rsidR="007F028F">
              <w:rPr>
                <w:rFonts w:asciiTheme="minorHAnsi" w:hAnsiTheme="minorHAnsi" w:cstheme="minorBidi"/>
                <w:lang w:val="en-AU"/>
              </w:rPr>
              <w:t>fairly stable</w:t>
            </w:r>
            <w:proofErr w:type="gramEnd"/>
            <w:r w:rsidR="007F028F">
              <w:rPr>
                <w:rFonts w:asciiTheme="minorHAnsi" w:hAnsiTheme="minorHAnsi" w:cstheme="minorBidi"/>
                <w:lang w:val="en-AU"/>
              </w:rPr>
              <w:t xml:space="preserve"> apart from take-off and landing so look at increasing speed of those phases</w:t>
            </w:r>
          </w:p>
          <w:p w14:paraId="485321D8" w14:textId="1C14D10C" w:rsidR="007F028F" w:rsidRPr="005A260F" w:rsidRDefault="007F028F" w:rsidP="007F028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Finish NAV and make good progress on IMP integration by the end of next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monday</w:t>
            </w:r>
            <w:proofErr w:type="spellEnd"/>
          </w:p>
        </w:tc>
      </w:tr>
      <w:tr w:rsidR="00CC5A49" w:rsidRPr="005A260F" w14:paraId="477291CB" w14:textId="77777777" w:rsidTr="1B1CEDBF">
        <w:trPr>
          <w:cantSplit/>
          <w:trHeight w:val="334"/>
        </w:trPr>
        <w:tc>
          <w:tcPr>
            <w:tcW w:w="6380" w:type="dxa"/>
            <w:gridSpan w:val="7"/>
          </w:tcPr>
          <w:p w14:paraId="4EAF23F8" w14:textId="27A67995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14:paraId="7A85F1B4" w14:textId="40451D82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</w:tcPr>
          <w:p w14:paraId="7F966CE4" w14:textId="77777777" w:rsidR="00CC5A49" w:rsidRPr="005A260F" w:rsidRDefault="00CC5A49" w:rsidP="00286733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14:paraId="48DC5340" w14:textId="26315606" w:rsidR="00CC5A49" w:rsidRPr="005A260F" w:rsidRDefault="4B5EFA7F" w:rsidP="4B5EFA7F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="00CC5A49" w:rsidRPr="005A260F" w14:paraId="4625331E" w14:textId="77777777" w:rsidTr="1B1CEDBF">
        <w:trPr>
          <w:cantSplit/>
        </w:trPr>
        <w:tc>
          <w:tcPr>
            <w:tcW w:w="9372" w:type="dxa"/>
            <w:gridSpan w:val="12"/>
          </w:tcPr>
          <w:p w14:paraId="115006E5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="00CC5A49" w:rsidRPr="005A260F" w14:paraId="36BA8585" w14:textId="77777777" w:rsidTr="1B1CEDBF">
        <w:tc>
          <w:tcPr>
            <w:tcW w:w="1844" w:type="dxa"/>
          </w:tcPr>
          <w:p w14:paraId="1C26DB05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</w:tcPr>
          <w:p w14:paraId="19AD0F7B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</w:tcPr>
          <w:p w14:paraId="1F37B229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="00CC5A49" w:rsidRPr="005A260F" w14:paraId="52D04CC1" w14:textId="77777777" w:rsidTr="1B1CEDBF">
        <w:tc>
          <w:tcPr>
            <w:tcW w:w="1844" w:type="dxa"/>
          </w:tcPr>
          <w:p w14:paraId="2CA102C1" w14:textId="1D8563A5" w:rsidR="00CC5A49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</w:tcPr>
          <w:p w14:paraId="37F36BDF" w14:textId="77777777" w:rsidR="00CC5A49" w:rsidRDefault="00CC5A49" w:rsidP="00286733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107E27FA" w14:textId="0031DB4E" w:rsidR="00CC5A49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13C3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CC5A49" w:rsidRPr="005A260F" w14:paraId="0A9B9DAF" w14:textId="77777777" w:rsidTr="1B1CEDBF">
        <w:tc>
          <w:tcPr>
            <w:tcW w:w="1844" w:type="dxa"/>
          </w:tcPr>
          <w:p w14:paraId="1C1D6507" w14:textId="767CF9A7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</w:tcPr>
          <w:p w14:paraId="2EB97A03" w14:textId="1E99BD71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393697AC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49543B5" w14:textId="77777777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3E64BE9E" w14:textId="3E7164D4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F47B3" id="Ink 33" o:spid="_x0000_s1026" type="#_x0000_t75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>
                      <v:imagedata r:id="rId12" o:title=""/>
                    </v:shape>
                  </w:pict>
                </mc:Fallback>
              </mc:AlternateContent>
            </w:r>
          </w:p>
          <w:p w14:paraId="1C8A8EF9" w14:textId="3D53440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D163445" w14:textId="77777777" w:rsidTr="1B1CEDBF">
        <w:tc>
          <w:tcPr>
            <w:tcW w:w="1844" w:type="dxa"/>
          </w:tcPr>
          <w:p w14:paraId="0EFCF108" w14:textId="60162EA9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</w:tcPr>
          <w:p w14:paraId="18B78B10" w14:textId="44BA04D8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91489A5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090DCEB1" w14:textId="7A9FE78E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63832393" w14:textId="682ECAA3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E05458" id="Ink 14" o:spid="_x0000_s1026" type="#_x0000_t75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>
                      <v:imagedata r:id="rId14" o:title=""/>
                    </v:shape>
                  </w:pict>
                </mc:Fallback>
              </mc:AlternateContent>
            </w:r>
          </w:p>
          <w:p w14:paraId="545E9F68" w14:textId="73F13F1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B041DA0" w14:textId="77777777" w:rsidTr="1B1CEDBF">
        <w:tc>
          <w:tcPr>
            <w:tcW w:w="1844" w:type="dxa"/>
          </w:tcPr>
          <w:p w14:paraId="67E00C96" w14:textId="7D196C70" w:rsidR="00CC5A49" w:rsidRPr="005A260F" w:rsidRDefault="44E53CBA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</w:tcPr>
          <w:p w14:paraId="194FC850" w14:textId="2D6CC4B2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48DBA1D4" w14:textId="1FA8BB8F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133C7133" w14:textId="6053B2A9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54DD9" id="Ink 37" o:spid="_x0000_s1026" type="#_x0000_t75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>
                      <v:imagedata r:id="rId16" o:title=""/>
                    </v:shape>
                  </w:pict>
                </mc:Fallback>
              </mc:AlternateContent>
            </w:r>
          </w:p>
          <w:p w14:paraId="24C4552B" w14:textId="07D2AA8C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15F981FA" w14:textId="77777777" w:rsidTr="1B1CEDBF">
        <w:tc>
          <w:tcPr>
            <w:tcW w:w="1844" w:type="dxa"/>
          </w:tcPr>
          <w:p w14:paraId="07F15626" w14:textId="766CC52D" w:rsidR="00CC5A49" w:rsidRPr="005A260F" w:rsidRDefault="147C7194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</w:tcPr>
          <w:p w14:paraId="5082AD2C" w14:textId="66F2EA16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2F7EC82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EE14972" w14:textId="19A0253B" w:rsidR="00AB6030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403A41C2" w14:textId="52FF4104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F8622" id="Ink 21" o:spid="_x0000_s1026" type="#_x0000_t75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>
                      <v:imagedata r:id="rId18" o:title=""/>
                    </v:shape>
                  </w:pict>
                </mc:Fallback>
              </mc:AlternateContent>
            </w:r>
          </w:p>
        </w:tc>
      </w:tr>
      <w:tr w:rsidR="00CC5A49" w:rsidRPr="005A260F" w14:paraId="585A8EAA" w14:textId="77777777" w:rsidTr="1B1CEDBF">
        <w:tc>
          <w:tcPr>
            <w:tcW w:w="1844" w:type="dxa"/>
          </w:tcPr>
          <w:p w14:paraId="011778B4" w14:textId="77777777" w:rsidR="00CC5A49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14:paraId="1FFC06C6" w14:textId="1DE54F14" w:rsidR="009E2060" w:rsidRDefault="009E2060" w:rsidP="147C719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</w:tcPr>
          <w:p w14:paraId="229CA130" w14:textId="5C33C3C3" w:rsidR="00CC5A49" w:rsidRPr="005A260F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6DE07E4F" w14:textId="0D508D44" w:rsidR="00CC5A49" w:rsidRPr="005A260F" w:rsidRDefault="00296182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8322FE" id="Canvas 3" o:spid="_x0000_s1026" editas="canvas" style="width:180.3pt;height:64pt;mso-position-horizontal-relative:char;mso-position-vertical-relative:line" coordsize="22898,8128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type="#_x0000_t75" style="position:absolute;width:22898;height:8128;visibility:visible;mso-wrap-style:square">
                        <v:fill o:detectmouseclick="t"/>
                        <v:path o:connecttype="none"/>
                      </v:shape>
                      <v:shape id="Ink 5" o:spid="_x0000_s1028" type="#_x0000_t75" style="position:absolute;left:4674;top:1418;width:583;height:6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r:id="rId22" o:title=""/>
                      </v:shape>
                      <v:shape id="Ink 6" o:spid="_x0000_s1029" type="#_x0000_t75" style="position:absolute;left:6560;top:1800;width:746;height:5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r:id="rId23" o:title=""/>
                      </v:shape>
                      <v:shape id="Ink 7" o:spid="_x0000_s1030" type="#_x0000_t75" style="position:absolute;left:3515;top:270;width:18694;height:6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C5A49" w:rsidRPr="005A260F" w14:paraId="07BBD063" w14:textId="77777777" w:rsidTr="1B1CEDBF">
        <w:tc>
          <w:tcPr>
            <w:tcW w:w="1844" w:type="dxa"/>
          </w:tcPr>
          <w:p w14:paraId="251FF43D" w14:textId="71449CC8" w:rsidR="00CC5A49" w:rsidRDefault="147C7194" w:rsidP="147C7194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</w:tcPr>
          <w:p w14:paraId="55E991E3" w14:textId="38FB3DA6" w:rsidR="00CC5A49" w:rsidRDefault="00393186" w:rsidP="44E53CBA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</w:tcPr>
          <w:p w14:paraId="00206081" w14:textId="77777777" w:rsidR="00CC5A49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56A2AA01" w14:textId="28020550" w:rsidR="00AB6030" w:rsidRDefault="00517DD9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1860D3" id="Ink 30" o:spid="_x0000_s1026" type="#_x0000_t75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>
                      <v:imagedata r:id="rId26" o:title=""/>
                    </v:shape>
                  </w:pict>
                </mc:Fallback>
              </mc:AlternateContent>
            </w:r>
          </w:p>
          <w:p w14:paraId="7C8EA779" w14:textId="7522E471" w:rsidR="00AB6030" w:rsidRPr="005A260F" w:rsidRDefault="00AB6030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2B3F84FA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vAlign w:val="bottom"/>
          </w:tcPr>
          <w:p w14:paraId="4B360A28" w14:textId="77777777" w:rsidR="00CC5A49" w:rsidRPr="005A260F" w:rsidRDefault="00CC5A49" w:rsidP="00286733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14:paraId="7330701A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  <w:p w14:paraId="244991E7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</w:tcPr>
          <w:p w14:paraId="356F1985" w14:textId="77777777" w:rsidR="00CC5A49" w:rsidRPr="005A260F" w:rsidRDefault="00CC5A49" w:rsidP="00286733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14:paraId="0232CB8D" w14:textId="77777777" w:rsidR="00CC5A49" w:rsidRPr="005A260F" w:rsidRDefault="00CC5A49" w:rsidP="00286733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14:paraId="71B7979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CC5A49" w:rsidRPr="005A260F" w14:paraId="487B0A8F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EDD44CF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9A598C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</w:tcPr>
          <w:p w14:paraId="70E40E58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</w:tcPr>
          <w:p w14:paraId="78073B4E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="00CC5A49" w:rsidRPr="005A260F" w14:paraId="33152954" w14:textId="77777777" w:rsidTr="1B1CEDBF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</w:tcPr>
          <w:p w14:paraId="3350E718" w14:textId="77777777" w:rsidR="00CC5A49" w:rsidRPr="005A260F" w:rsidRDefault="00CC5A49" w:rsidP="0028673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</w:tcPr>
          <w:p w14:paraId="41BE40B6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</w:tcPr>
          <w:p w14:paraId="3AC55A6A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</w:tcPr>
          <w:p w14:paraId="402A553F" w14:textId="77777777" w:rsidR="00CC5A49" w:rsidRPr="005A260F" w:rsidRDefault="00CC5A49" w:rsidP="00286733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="00123FA9" w:rsidRPr="005A260F" w14:paraId="04E48B3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6AA2AAE2" w14:textId="658681CC" w:rsidR="00123FA9" w:rsidRDefault="007F028F" w:rsidP="4B5EFA7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documentation, draft code</w:t>
            </w:r>
          </w:p>
        </w:tc>
        <w:tc>
          <w:tcPr>
            <w:tcW w:w="567" w:type="dxa"/>
            <w:gridSpan w:val="2"/>
          </w:tcPr>
          <w:p w14:paraId="7D829FB3" w14:textId="247DA22E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</w:tcPr>
          <w:p w14:paraId="1735A30C" w14:textId="25099961" w:rsidR="00123FA9" w:rsidRDefault="00BF1CD3" w:rsidP="00123F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Claire</w:t>
            </w:r>
          </w:p>
        </w:tc>
        <w:tc>
          <w:tcPr>
            <w:tcW w:w="709" w:type="dxa"/>
          </w:tcPr>
          <w:p w14:paraId="7FBCB123" w14:textId="14313188" w:rsidR="00123FA9" w:rsidRPr="005A260F" w:rsidRDefault="007F028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  <w:r w:rsidR="002B0707">
              <w:rPr>
                <w:rFonts w:asciiTheme="minorHAnsi" w:hAnsiTheme="minorHAnsi" w:cstheme="minorHAnsi"/>
                <w:lang w:val="en-AU"/>
              </w:rPr>
              <w:t>/</w:t>
            </w:r>
            <w:r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7C94E60F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02156626" w14:textId="7B626A39" w:rsidR="00123FA9" w:rsidRDefault="007F028F" w:rsidP="4B5EFA7F">
            <w:pPr>
              <w:spacing w:line="259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Have image processing fully functioning and sending co-ordinate strings to NAV</w:t>
            </w:r>
          </w:p>
        </w:tc>
        <w:tc>
          <w:tcPr>
            <w:tcW w:w="567" w:type="dxa"/>
            <w:gridSpan w:val="2"/>
          </w:tcPr>
          <w:p w14:paraId="09FC669F" w14:textId="02C3805A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</w:tcPr>
          <w:p w14:paraId="32F998B0" w14:textId="5848FD5C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Harry</w:t>
            </w:r>
          </w:p>
        </w:tc>
        <w:tc>
          <w:tcPr>
            <w:tcW w:w="709" w:type="dxa"/>
          </w:tcPr>
          <w:p w14:paraId="2C6367E1" w14:textId="4B2F6565" w:rsidR="00123FA9" w:rsidRPr="005A260F" w:rsidRDefault="007F028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4298EAE6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114182A1" w14:textId="3504D9AA" w:rsidR="00123FA9" w:rsidRDefault="007F028F" w:rsidP="005A537F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Ensure coms are working, troubleshoot raspberry pi </w:t>
            </w:r>
          </w:p>
        </w:tc>
        <w:tc>
          <w:tcPr>
            <w:tcW w:w="567" w:type="dxa"/>
            <w:gridSpan w:val="2"/>
          </w:tcPr>
          <w:p w14:paraId="193D2040" w14:textId="211FB4AB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</w:tcPr>
          <w:p w14:paraId="590AEED8" w14:textId="72632DDC" w:rsidR="00123FA9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</w:t>
            </w:r>
          </w:p>
        </w:tc>
        <w:tc>
          <w:tcPr>
            <w:tcW w:w="709" w:type="dxa"/>
          </w:tcPr>
          <w:p w14:paraId="1379CC22" w14:textId="3B80A283" w:rsidR="00123FA9" w:rsidRPr="005A260F" w:rsidRDefault="007F028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123FA9" w:rsidRPr="005A260F" w14:paraId="39E6A725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2A2FCF38" w14:textId="76586721" w:rsidR="00123FA9" w:rsidRDefault="007F028F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Have flight plan ready and image processing flight plan alteration code functioning for Monday’s testing</w:t>
            </w:r>
          </w:p>
        </w:tc>
        <w:tc>
          <w:tcPr>
            <w:tcW w:w="567" w:type="dxa"/>
            <w:gridSpan w:val="2"/>
          </w:tcPr>
          <w:p w14:paraId="072D52B1" w14:textId="5862D1E6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</w:tcPr>
          <w:p w14:paraId="70C9FE61" w14:textId="604FA987" w:rsidR="00123FA9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</w:t>
            </w:r>
          </w:p>
        </w:tc>
        <w:tc>
          <w:tcPr>
            <w:tcW w:w="709" w:type="dxa"/>
          </w:tcPr>
          <w:p w14:paraId="1030C448" w14:textId="43173A53" w:rsidR="00123FA9" w:rsidRPr="005A260F" w:rsidRDefault="007F028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011796" w:rsidRPr="005A260F" w14:paraId="6435CFBA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7C6EB195" w14:textId="4F312C42" w:rsidR="00011796" w:rsidRDefault="00BF1CD3" w:rsidP="0001179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</w:t>
            </w:r>
          </w:p>
        </w:tc>
        <w:tc>
          <w:tcPr>
            <w:tcW w:w="567" w:type="dxa"/>
            <w:gridSpan w:val="2"/>
          </w:tcPr>
          <w:p w14:paraId="3D9FAB86" w14:textId="621B43DD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</w:tcPr>
          <w:p w14:paraId="3183FA0A" w14:textId="5F513C90" w:rsidR="00011796" w:rsidRDefault="00BF1CD3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</w:t>
            </w:r>
          </w:p>
        </w:tc>
        <w:tc>
          <w:tcPr>
            <w:tcW w:w="709" w:type="dxa"/>
          </w:tcPr>
          <w:p w14:paraId="2F1C1A9D" w14:textId="63690CAF" w:rsidR="00011796" w:rsidRPr="005A260F" w:rsidRDefault="007F028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  <w:r w:rsidR="00BF1CD3">
              <w:rPr>
                <w:rFonts w:asciiTheme="minorHAnsi" w:hAnsiTheme="minorHAnsi" w:cstheme="minorHAnsi"/>
                <w:lang w:val="en-AU"/>
              </w:rPr>
              <w:t>/</w:t>
            </w:r>
            <w:r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3045B0" w:rsidRPr="005A260F" w14:paraId="4F048FB4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53D85B11" w14:textId="2B6AAED8" w:rsidR="003045B0" w:rsidRDefault="007F028F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Print payload housings</w:t>
            </w:r>
            <w:r w:rsidR="00C4703D" w:rsidRPr="00C4703D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put in PID tuning changes into TR07 </w:t>
            </w:r>
            <w:r w:rsidR="00237E9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(in the analysis section where we talk about replacing the flight controller)</w:t>
            </w:r>
          </w:p>
        </w:tc>
        <w:tc>
          <w:tcPr>
            <w:tcW w:w="567" w:type="dxa"/>
            <w:gridSpan w:val="2"/>
          </w:tcPr>
          <w:p w14:paraId="2E2A90BD" w14:textId="36C26C36" w:rsidR="003045B0" w:rsidRDefault="00237E9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6</w:t>
            </w:r>
          </w:p>
        </w:tc>
        <w:tc>
          <w:tcPr>
            <w:tcW w:w="1843" w:type="dxa"/>
            <w:gridSpan w:val="2"/>
          </w:tcPr>
          <w:p w14:paraId="31FF7C47" w14:textId="26601472" w:rsidR="003045B0" w:rsidRDefault="003045B0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Elliot</w:t>
            </w:r>
          </w:p>
        </w:tc>
        <w:tc>
          <w:tcPr>
            <w:tcW w:w="709" w:type="dxa"/>
          </w:tcPr>
          <w:p w14:paraId="314F6C90" w14:textId="4DBD109B" w:rsidR="003045B0" w:rsidRDefault="007F028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  <w:r w:rsidR="003045B0">
              <w:rPr>
                <w:rFonts w:asciiTheme="minorHAnsi" w:hAnsiTheme="minorHAnsi" w:cstheme="minorHAnsi"/>
                <w:lang w:val="en-AU"/>
              </w:rPr>
              <w:t>/</w:t>
            </w:r>
            <w:r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  <w:tr w:rsidR="00C4703D" w:rsidRPr="005A260F" w14:paraId="399EC86B" w14:textId="77777777" w:rsidTr="1B1CEDBF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</w:tcPr>
          <w:p w14:paraId="38F8AC06" w14:textId="056BC754" w:rsidR="00C4703D" w:rsidRPr="00C4703D" w:rsidRDefault="00237E9F" w:rsidP="0001179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Finish UAV cover</w:t>
            </w:r>
          </w:p>
        </w:tc>
        <w:tc>
          <w:tcPr>
            <w:tcW w:w="567" w:type="dxa"/>
            <w:gridSpan w:val="2"/>
          </w:tcPr>
          <w:p w14:paraId="36EC3F3E" w14:textId="5BBE21FE" w:rsidR="00C4703D" w:rsidRDefault="00237E9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</w:t>
            </w:r>
          </w:p>
        </w:tc>
        <w:tc>
          <w:tcPr>
            <w:tcW w:w="1843" w:type="dxa"/>
            <w:gridSpan w:val="2"/>
          </w:tcPr>
          <w:p w14:paraId="2042F7EE" w14:textId="5B9854E0" w:rsidR="00C4703D" w:rsidRDefault="00C4703D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</w:p>
        </w:tc>
        <w:tc>
          <w:tcPr>
            <w:tcW w:w="709" w:type="dxa"/>
          </w:tcPr>
          <w:p w14:paraId="442E2719" w14:textId="0A5949A7" w:rsidR="00C4703D" w:rsidRDefault="007F028F" w:rsidP="0028673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  <w:r w:rsidR="00C4703D">
              <w:rPr>
                <w:rFonts w:asciiTheme="minorHAnsi" w:hAnsiTheme="minorHAnsi" w:cstheme="minorHAnsi"/>
                <w:lang w:val="en-AU"/>
              </w:rPr>
              <w:t>/</w:t>
            </w:r>
            <w:r>
              <w:rPr>
                <w:rFonts w:asciiTheme="minorHAnsi" w:hAnsiTheme="minorHAnsi" w:cstheme="minorHAnsi"/>
                <w:lang w:val="en-AU"/>
              </w:rPr>
              <w:t>9</w:t>
            </w:r>
          </w:p>
        </w:tc>
      </w:tr>
    </w:tbl>
    <w:p w14:paraId="28694DF1" w14:textId="2E05FE9D" w:rsidR="00081EFA" w:rsidRPr="002E4A38" w:rsidRDefault="00081EFA" w:rsidP="00123FA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="00081EFA" w:rsidRPr="002E4A38" w:rsidSect="00CC5A49"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C9CD" w14:textId="77777777" w:rsidR="00AD3C32" w:rsidRDefault="00AD3C32">
      <w:r>
        <w:separator/>
      </w:r>
    </w:p>
  </w:endnote>
  <w:endnote w:type="continuationSeparator" w:id="0">
    <w:p w14:paraId="6A377C6A" w14:textId="77777777" w:rsidR="00AD3C32" w:rsidRDefault="00AD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9ED5D" w14:textId="77777777" w:rsidR="00AD3C32" w:rsidRDefault="00AD3C32">
      <w:r>
        <w:separator/>
      </w:r>
    </w:p>
  </w:footnote>
  <w:footnote w:type="continuationSeparator" w:id="0">
    <w:p w14:paraId="799DEE42" w14:textId="77777777" w:rsidR="00AD3C32" w:rsidRDefault="00AD3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1DD1"/>
    <w:rsid w:val="001720ED"/>
    <w:rsid w:val="001B314C"/>
    <w:rsid w:val="00201C72"/>
    <w:rsid w:val="00220FFA"/>
    <w:rsid w:val="002317FC"/>
    <w:rsid w:val="00237E9F"/>
    <w:rsid w:val="002646E0"/>
    <w:rsid w:val="002651D3"/>
    <w:rsid w:val="00273791"/>
    <w:rsid w:val="00286733"/>
    <w:rsid w:val="0029001B"/>
    <w:rsid w:val="00295AA7"/>
    <w:rsid w:val="00295D05"/>
    <w:rsid w:val="00296182"/>
    <w:rsid w:val="002972D9"/>
    <w:rsid w:val="002B0707"/>
    <w:rsid w:val="002B10A9"/>
    <w:rsid w:val="002C1B6C"/>
    <w:rsid w:val="002D3485"/>
    <w:rsid w:val="002E4A38"/>
    <w:rsid w:val="003045B0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06188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479A1"/>
    <w:rsid w:val="0077398E"/>
    <w:rsid w:val="007A616B"/>
    <w:rsid w:val="007B44F1"/>
    <w:rsid w:val="007E623F"/>
    <w:rsid w:val="007E7959"/>
    <w:rsid w:val="007F028F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D3C32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33D57"/>
    <w:rsid w:val="00C4703D"/>
    <w:rsid w:val="00C4793E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1465B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1B1CEDBF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74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4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4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4"/>
    <w:rPr>
      <w:rFonts w:asciiTheme="minorHAnsi" w:eastAsiaTheme="minorEastAsia" w:hAnsiTheme="minorHAnsi" w:cstheme="minorBidi"/>
      <w:b/>
      <w:bCs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4"/>
    <w:rPr>
      <w:rFonts w:asciiTheme="minorHAnsi" w:eastAsiaTheme="minorEastAsia" w:hAnsiTheme="minorHAnsi" w:cstheme="minorBid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4"/>
    <w:rPr>
      <w:rFonts w:asciiTheme="minorHAnsi" w:eastAsiaTheme="minorEastAsia" w:hAnsiTheme="minorHAnsi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669BE-3753-4C58-93B4-75B13CDB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MOM[1]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>None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Liz Roy</dc:creator>
  <cp:lastModifiedBy>Hope Sneddon</cp:lastModifiedBy>
  <cp:revision>2</cp:revision>
  <cp:lastPrinted>2000-04-27T07:15:00Z</cp:lastPrinted>
  <dcterms:created xsi:type="dcterms:W3CDTF">2019-09-05T02:34:00Z</dcterms:created>
  <dcterms:modified xsi:type="dcterms:W3CDTF">2019-09-05T02:34:00Z</dcterms:modified>
</cp:coreProperties>
</file>