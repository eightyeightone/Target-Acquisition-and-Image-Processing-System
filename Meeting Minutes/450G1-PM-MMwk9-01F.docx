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75DDCC93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7E097D">
              <w:rPr>
                <w:rFonts w:asciiTheme="minorHAnsi" w:hAnsiTheme="minorHAnsi" w:cstheme="minorBidi"/>
                <w:lang w:val="en-AU"/>
              </w:rPr>
              <w:t>Da Vinci</w:t>
            </w:r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4A8D712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931439">
              <w:rPr>
                <w:rFonts w:asciiTheme="minorHAnsi" w:hAnsiTheme="minorHAnsi" w:cstheme="minorBidi"/>
                <w:lang w:val="en-AU"/>
              </w:rPr>
              <w:t>1</w:t>
            </w:r>
            <w:r w:rsidR="007E097D">
              <w:rPr>
                <w:rFonts w:asciiTheme="minorHAnsi" w:hAnsiTheme="minorHAnsi" w:cstheme="minorBidi"/>
                <w:lang w:val="en-AU"/>
              </w:rPr>
              <w:t>6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7F028F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21FF411F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F028F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A06122">
              <w:rPr>
                <w:rFonts w:asciiTheme="minorHAnsi" w:hAnsiTheme="minorHAnsi" w:cstheme="minorBidi"/>
                <w:lang w:val="en-AU"/>
              </w:rPr>
              <w:t>0</w:t>
            </w:r>
            <w:bookmarkStart w:id="0" w:name="_GoBack"/>
            <w:bookmarkEnd w:id="0"/>
            <w:r w:rsidR="003045B0">
              <w:rPr>
                <w:rFonts w:asciiTheme="minorHAnsi" w:hAnsiTheme="minorHAnsi" w:cstheme="minorBidi"/>
                <w:lang w:val="en-AU"/>
              </w:rPr>
              <w:t>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08C54F1D" w14:textId="69E2BD11" w:rsidR="00C4703D" w:rsidRPr="00123FA9" w:rsidRDefault="00931439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Discuss what needs to be done to achieve week </w:t>
            </w:r>
            <w:r w:rsidR="007E097D">
              <w:rPr>
                <w:rFonts w:asciiTheme="minorHAnsi" w:hAnsiTheme="minorHAnsi" w:cstheme="minorBidi"/>
                <w:lang w:val="en-AU"/>
              </w:rPr>
              <w:t>12</w:t>
            </w:r>
            <w:r>
              <w:rPr>
                <w:rFonts w:asciiTheme="minorHAnsi" w:hAnsiTheme="minorHAnsi" w:cstheme="minorBidi"/>
                <w:lang w:val="en-AU"/>
              </w:rPr>
              <w:t xml:space="preserve"> demo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0C6ABCA7" w14:textId="77777777" w:rsidR="007E097D" w:rsidRDefault="007E097D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NAV and IMP to be integrated together</w:t>
            </w:r>
          </w:p>
          <w:p w14:paraId="485321D8" w14:textId="3E9C83ED" w:rsidR="00931439" w:rsidRPr="005A260F" w:rsidRDefault="007E097D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Make sure all telemetry </w:t>
            </w:r>
            <w:proofErr w:type="gramStart"/>
            <w:r>
              <w:rPr>
                <w:rFonts w:asciiTheme="minorHAnsi" w:hAnsiTheme="minorHAnsi" w:cstheme="minorBidi"/>
                <w:lang w:val="en-AU"/>
              </w:rPr>
              <w:t>is able to</w:t>
            </w:r>
            <w:proofErr w:type="gramEnd"/>
            <w:r>
              <w:rPr>
                <w:rFonts w:asciiTheme="minorHAnsi" w:hAnsiTheme="minorHAnsi" w:cstheme="minorBidi"/>
                <w:lang w:val="en-AU"/>
              </w:rPr>
              <w:t xml:space="preserve"> be seen on GCS (demo feedback)</w:t>
            </w:r>
            <w:r w:rsidR="00931439">
              <w:rPr>
                <w:rFonts w:asciiTheme="minorHAnsi" w:hAnsiTheme="minorHAnsi" w:cstheme="minorBidi"/>
                <w:lang w:val="en-AU"/>
              </w:rPr>
              <w:t xml:space="preserve"> </w:t>
            </w:r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13C3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F47B3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05458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54DD9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8622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322FE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60D3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09551965" w:rsidR="00123FA9" w:rsidRDefault="007E097D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Test new payload devices and document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61DDFD73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2B0707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0A9D7C81" w:rsidR="00123FA9" w:rsidRDefault="007E097D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Meet with Monica to combine code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6D69A0DB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4C0B05E2" w:rsidR="00123FA9" w:rsidRDefault="007E097D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Assist in code</w:t>
            </w:r>
            <w:r w:rsidR="007F028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0A5F5D8A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2C7674AD" w:rsidR="00123FA9" w:rsidRDefault="007E097D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Meet with Harry to combine code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5AD74CF9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5F513C9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</w:tcPr>
          <w:p w14:paraId="2F1C1A9D" w14:textId="67EDCC34" w:rsidR="00011796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6B25045F" w:rsidR="003045B0" w:rsidRDefault="00931439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Support and maintenance</w:t>
            </w:r>
          </w:p>
        </w:tc>
        <w:tc>
          <w:tcPr>
            <w:tcW w:w="567" w:type="dxa"/>
            <w:gridSpan w:val="2"/>
          </w:tcPr>
          <w:p w14:paraId="2E2A90BD" w14:textId="36C26C36" w:rsidR="003045B0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6</w:t>
            </w:r>
          </w:p>
        </w:tc>
        <w:tc>
          <w:tcPr>
            <w:tcW w:w="1843" w:type="dxa"/>
            <w:gridSpan w:val="2"/>
          </w:tcPr>
          <w:p w14:paraId="31FF7C47" w14:textId="26601472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</w:tcPr>
          <w:p w14:paraId="314F6C90" w14:textId="619EDD18" w:rsidR="003045B0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3045B0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C4703D" w:rsidRPr="005A260F" w14:paraId="399EC86B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38F8AC06" w14:textId="6D9A9BAC" w:rsidR="00C4703D" w:rsidRPr="00C4703D" w:rsidRDefault="007E097D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Stress test</w:t>
            </w:r>
            <w:r w:rsidR="00237E9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UAV cover</w:t>
            </w:r>
          </w:p>
        </w:tc>
        <w:tc>
          <w:tcPr>
            <w:tcW w:w="567" w:type="dxa"/>
            <w:gridSpan w:val="2"/>
          </w:tcPr>
          <w:p w14:paraId="36EC3F3E" w14:textId="5BBE21FE" w:rsidR="00C4703D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</w:p>
        </w:tc>
        <w:tc>
          <w:tcPr>
            <w:tcW w:w="1843" w:type="dxa"/>
            <w:gridSpan w:val="2"/>
          </w:tcPr>
          <w:p w14:paraId="2042F7EE" w14:textId="5B9854E0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442E2719" w14:textId="32BB50D2" w:rsidR="00C4703D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  <w:r w:rsidR="007E097D">
              <w:rPr>
                <w:rFonts w:asciiTheme="minorHAnsi" w:hAnsiTheme="minorHAnsi" w:cstheme="minorHAnsi"/>
                <w:lang w:val="en-AU"/>
              </w:rPr>
              <w:t>6</w:t>
            </w:r>
            <w:r w:rsidR="00C4703D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31D57" w14:textId="77777777" w:rsidR="00E332B2" w:rsidRDefault="00E332B2">
      <w:r>
        <w:separator/>
      </w:r>
    </w:p>
  </w:endnote>
  <w:endnote w:type="continuationSeparator" w:id="0">
    <w:p w14:paraId="09DB961A" w14:textId="77777777" w:rsidR="00E332B2" w:rsidRDefault="00E3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6B06B" w14:textId="77777777" w:rsidR="00E332B2" w:rsidRDefault="00E332B2">
      <w:r>
        <w:separator/>
      </w:r>
    </w:p>
  </w:footnote>
  <w:footnote w:type="continuationSeparator" w:id="0">
    <w:p w14:paraId="40D267F1" w14:textId="77777777" w:rsidR="00E332B2" w:rsidRDefault="00E3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B314C"/>
    <w:rsid w:val="00201C72"/>
    <w:rsid w:val="00220FFA"/>
    <w:rsid w:val="002317FC"/>
    <w:rsid w:val="00237E9F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097D"/>
    <w:rsid w:val="007E623F"/>
    <w:rsid w:val="007E7959"/>
    <w:rsid w:val="007F028F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1439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0612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D3C32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51B36"/>
    <w:rsid w:val="00D66045"/>
    <w:rsid w:val="00D9423F"/>
    <w:rsid w:val="00DA3FA8"/>
    <w:rsid w:val="00DC40F0"/>
    <w:rsid w:val="00DD0760"/>
    <w:rsid w:val="00DE588D"/>
    <w:rsid w:val="00DE71C2"/>
    <w:rsid w:val="00E332B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C51AD-5017-4214-B15D-179D3584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4</cp:revision>
  <cp:lastPrinted>2000-04-27T07:15:00Z</cp:lastPrinted>
  <dcterms:created xsi:type="dcterms:W3CDTF">2019-09-12T07:31:00Z</dcterms:created>
  <dcterms:modified xsi:type="dcterms:W3CDTF">2019-10-15T04:27:00Z</dcterms:modified>
</cp:coreProperties>
</file>